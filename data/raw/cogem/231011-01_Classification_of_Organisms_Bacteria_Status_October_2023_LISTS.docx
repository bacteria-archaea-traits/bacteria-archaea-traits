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BE45" w14:textId="7681E801" w:rsidR="00A13280" w:rsidRPr="00F62B63" w:rsidRDefault="00A13280" w:rsidP="00A13280">
      <w:pPr>
        <w:spacing w:after="200" w:line="276" w:lineRule="auto"/>
        <w:ind w:left="284" w:right="-283"/>
        <w:contextualSpacing/>
        <w:jc w:val="center"/>
        <w:rPr>
          <w:rFonts w:eastAsia="Calibri"/>
          <w:b/>
          <w:sz w:val="32"/>
          <w:szCs w:val="28"/>
        </w:rPr>
      </w:pPr>
      <w:r w:rsidRPr="00F62B63">
        <w:rPr>
          <w:noProof/>
          <w:lang w:val="nl-NL" w:eastAsia="nl-NL"/>
        </w:rPr>
        <w:drawing>
          <wp:anchor distT="0" distB="0" distL="114935" distR="114935" simplePos="0" relativeHeight="251659264" behindDoc="1" locked="0" layoutInCell="1" allowOverlap="1" wp14:anchorId="300F20FB" wp14:editId="4F711962">
            <wp:simplePos x="0" y="0"/>
            <wp:positionH relativeFrom="column">
              <wp:posOffset>-429895</wp:posOffset>
            </wp:positionH>
            <wp:positionV relativeFrom="paragraph">
              <wp:posOffset>-1306195</wp:posOffset>
            </wp:positionV>
            <wp:extent cx="1579880" cy="10556875"/>
            <wp:effectExtent l="0" t="0" r="1270" b="0"/>
            <wp:wrapNone/>
            <wp:docPr id="27" name="Logo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"/>
                    <pic:cNvPicPr>
                      <a:picLocks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20" r="2262" b="-154"/>
                    <a:stretch/>
                  </pic:blipFill>
                  <pic:spPr bwMode="auto">
                    <a:xfrm>
                      <a:off x="0" y="0"/>
                      <a:ext cx="1579880" cy="10556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2B63">
        <w:rPr>
          <w:rFonts w:eastAsia="Calibri"/>
          <w:b/>
          <w:sz w:val="32"/>
          <w:szCs w:val="28"/>
        </w:rPr>
        <w:t xml:space="preserve"> </w:t>
      </w:r>
    </w:p>
    <w:p w14:paraId="676F4165" w14:textId="77777777" w:rsidR="00A13280" w:rsidRPr="00F62B63" w:rsidRDefault="00A13280" w:rsidP="00A13280">
      <w:pPr>
        <w:spacing w:after="200" w:line="276" w:lineRule="auto"/>
        <w:ind w:left="284" w:right="-283"/>
        <w:contextualSpacing/>
        <w:jc w:val="center"/>
        <w:rPr>
          <w:rFonts w:eastAsia="Calibri"/>
          <w:b/>
          <w:sz w:val="32"/>
          <w:szCs w:val="28"/>
        </w:rPr>
      </w:pPr>
      <w:r w:rsidRPr="00F62B63">
        <w:rPr>
          <w:rFonts w:eastAsia="Calibri"/>
          <w:b/>
          <w:sz w:val="32"/>
          <w:szCs w:val="28"/>
        </w:rPr>
        <w:t>Classification of Organisms:</w:t>
      </w:r>
    </w:p>
    <w:p w14:paraId="322CAD50" w14:textId="77777777" w:rsidR="00A13280" w:rsidRPr="00F62B63" w:rsidRDefault="00A13280" w:rsidP="00A13280">
      <w:pPr>
        <w:spacing w:after="200" w:line="276" w:lineRule="auto"/>
        <w:ind w:left="284" w:right="-283"/>
        <w:contextualSpacing/>
        <w:jc w:val="center"/>
        <w:rPr>
          <w:rFonts w:eastAsia="Calibri"/>
          <w:b/>
          <w:sz w:val="32"/>
          <w:szCs w:val="28"/>
        </w:rPr>
      </w:pPr>
    </w:p>
    <w:p w14:paraId="7701A5EF" w14:textId="167E5B81" w:rsidR="00A13280" w:rsidRPr="00F62B63" w:rsidRDefault="00A13280" w:rsidP="00A13280">
      <w:pPr>
        <w:spacing w:after="200" w:line="276" w:lineRule="auto"/>
        <w:ind w:left="284" w:right="-283"/>
        <w:contextualSpacing/>
        <w:jc w:val="center"/>
        <w:rPr>
          <w:rFonts w:eastAsia="Calibri"/>
          <w:b/>
          <w:sz w:val="32"/>
          <w:szCs w:val="28"/>
        </w:rPr>
      </w:pPr>
      <w:r w:rsidRPr="00F62B63">
        <w:rPr>
          <w:rFonts w:eastAsia="Calibri"/>
          <w:b/>
          <w:sz w:val="32"/>
          <w:szCs w:val="28"/>
        </w:rPr>
        <w:t xml:space="preserve">Pathogenicity classification of </w:t>
      </w:r>
      <w:r>
        <w:rPr>
          <w:rFonts w:eastAsia="Calibri"/>
          <w:b/>
          <w:sz w:val="32"/>
          <w:szCs w:val="28"/>
        </w:rPr>
        <w:t>Bacteria</w:t>
      </w:r>
    </w:p>
    <w:p w14:paraId="1547B3CB" w14:textId="671AB8A3" w:rsidR="00A13280" w:rsidRPr="00F62B63" w:rsidRDefault="00A13280" w:rsidP="00A13280">
      <w:pPr>
        <w:spacing w:after="200" w:line="276" w:lineRule="auto"/>
        <w:ind w:left="284" w:right="-285"/>
        <w:contextualSpacing/>
        <w:jc w:val="center"/>
        <w:rPr>
          <w:rFonts w:eastAsia="Calibri"/>
          <w:b/>
          <w:szCs w:val="28"/>
        </w:rPr>
      </w:pPr>
      <w:r w:rsidRPr="00392CED">
        <w:rPr>
          <w:rFonts w:eastAsia="Calibri"/>
          <w:b/>
          <w:szCs w:val="28"/>
        </w:rPr>
        <w:t xml:space="preserve">Status </w:t>
      </w:r>
      <w:r>
        <w:rPr>
          <w:rFonts w:eastAsia="Calibri"/>
          <w:b/>
          <w:szCs w:val="28"/>
        </w:rPr>
        <w:t>October 2023</w:t>
      </w:r>
      <w:r w:rsidRPr="00392CED">
        <w:rPr>
          <w:rFonts w:eastAsia="Calibri"/>
          <w:b/>
          <w:szCs w:val="28"/>
        </w:rPr>
        <w:t xml:space="preserve"> (CG</w:t>
      </w:r>
      <w:r w:rsidRPr="00DB2FF7">
        <w:rPr>
          <w:rFonts w:eastAsia="Calibri"/>
          <w:b/>
          <w:szCs w:val="28"/>
        </w:rPr>
        <w:t>M/</w:t>
      </w:r>
      <w:r>
        <w:rPr>
          <w:rFonts w:eastAsia="Calibri"/>
          <w:b/>
          <w:szCs w:val="28"/>
        </w:rPr>
        <w:t>2310</w:t>
      </w:r>
      <w:r w:rsidR="005E72E2">
        <w:rPr>
          <w:rFonts w:eastAsia="Calibri"/>
          <w:b/>
          <w:szCs w:val="28"/>
        </w:rPr>
        <w:t>11</w:t>
      </w:r>
      <w:r>
        <w:rPr>
          <w:rFonts w:eastAsia="Calibri"/>
          <w:b/>
          <w:szCs w:val="28"/>
        </w:rPr>
        <w:t>-</w:t>
      </w:r>
      <w:r w:rsidR="005E72E2">
        <w:rPr>
          <w:rFonts w:eastAsia="Calibri"/>
          <w:b/>
          <w:szCs w:val="28"/>
        </w:rPr>
        <w:t>01</w:t>
      </w:r>
      <w:r w:rsidRPr="00DB2FF7">
        <w:rPr>
          <w:rFonts w:eastAsia="Calibri"/>
          <w:b/>
          <w:szCs w:val="28"/>
        </w:rPr>
        <w:t>)</w:t>
      </w:r>
    </w:p>
    <w:p w14:paraId="7AC930DC" w14:textId="77777777" w:rsidR="00A13280" w:rsidRPr="00F62B63" w:rsidRDefault="00A13280" w:rsidP="00A13280">
      <w:pPr>
        <w:spacing w:after="200" w:line="276" w:lineRule="auto"/>
        <w:ind w:left="284"/>
        <w:contextualSpacing/>
        <w:rPr>
          <w:rFonts w:eastAsia="Calibri"/>
          <w:szCs w:val="22"/>
        </w:rPr>
      </w:pPr>
    </w:p>
    <w:p w14:paraId="13645805" w14:textId="77777777" w:rsidR="00A13280" w:rsidRPr="00F62B63" w:rsidRDefault="00A13280" w:rsidP="00A13280">
      <w:pPr>
        <w:spacing w:after="200" w:line="276" w:lineRule="auto"/>
        <w:ind w:left="284"/>
        <w:contextualSpacing/>
        <w:rPr>
          <w:rFonts w:eastAsia="Calibri"/>
          <w:szCs w:val="22"/>
        </w:rPr>
      </w:pPr>
    </w:p>
    <w:p w14:paraId="31C1B294" w14:textId="7933B0A1" w:rsidR="00150112" w:rsidRPr="00EA5251" w:rsidRDefault="00150112" w:rsidP="000E3450">
      <w:pPr>
        <w:ind w:right="-283"/>
        <w:jc w:val="both"/>
        <w:rPr>
          <w:sz w:val="20"/>
        </w:rPr>
      </w:pPr>
      <w:r w:rsidRPr="00EA5251">
        <w:rPr>
          <w:b/>
          <w:bCs/>
          <w:sz w:val="20"/>
        </w:rPr>
        <w:t xml:space="preserve">Table 1. </w:t>
      </w:r>
      <w:r w:rsidRPr="00EA5251">
        <w:rPr>
          <w:sz w:val="20"/>
        </w:rPr>
        <w:t>List with apathogenic bacteria</w:t>
      </w:r>
      <w:r w:rsidR="00604C97" w:rsidRPr="00EA5251">
        <w:rPr>
          <w:sz w:val="20"/>
        </w:rPr>
        <w:t>, sorted alphabetically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3844"/>
        <w:gridCol w:w="975"/>
        <w:gridCol w:w="3260"/>
      </w:tblGrid>
      <w:tr w:rsidR="00E511BE" w:rsidRPr="00E511BE" w14:paraId="13BE5F74" w14:textId="77777777" w:rsidTr="00E5009E">
        <w:trPr>
          <w:trHeight w:val="660"/>
        </w:trPr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B09B44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  <w:t>No.</w:t>
            </w:r>
          </w:p>
        </w:tc>
        <w:tc>
          <w:tcPr>
            <w:tcW w:w="38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2E55CE4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b/>
                <w:bCs/>
                <w:i/>
                <w:iCs/>
                <w:color w:val="000000"/>
                <w:sz w:val="19"/>
                <w:szCs w:val="19"/>
                <w:lang w:val="nl-NL" w:eastAsia="nl-NL"/>
              </w:rPr>
              <w:t>Genus</w:t>
            </w:r>
            <w:r w:rsidRPr="00E511BE"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  <w:t xml:space="preserve">/ </w:t>
            </w:r>
            <w:r w:rsidRPr="00E511BE">
              <w:rPr>
                <w:rFonts w:ascii="Calibri" w:hAnsi="Calibri" w:cs="Calibri"/>
                <w:b/>
                <w:bCs/>
                <w:i/>
                <w:iCs/>
                <w:color w:val="000000"/>
                <w:sz w:val="19"/>
                <w:szCs w:val="19"/>
                <w:lang w:val="nl-NL" w:eastAsia="nl-NL"/>
              </w:rPr>
              <w:t>species</w:t>
            </w:r>
            <w:r w:rsidRPr="00E511BE"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  <w:t>/ strain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2CD836E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  <w:t>Class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7DBE974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  <w:t>Remarks/division in subspecies</w:t>
            </w:r>
          </w:p>
        </w:tc>
      </w:tr>
      <w:tr w:rsidR="00E511BE" w:rsidRPr="00E511BE" w14:paraId="1762723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0A4E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A321D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Acetitomaculum ruminis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6DD0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6907F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8FFA7C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423E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A3690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Acetoanaerobium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03BC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0146A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9DC988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D4E2A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07D43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 aceti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540F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7AD8D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74D124D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D43B5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5AA0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 cerevisiae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8F9E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E7FC9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BBB27C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FF22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78862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 cibinongensis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029F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15C1D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0D5EB1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1FE1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ADC1C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 estunensis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FA7D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07A87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737D415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A99F3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4EA9A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 ghanensis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E170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607F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7884247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0649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5F174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 indonesiensis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C90E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20AC7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596EFDE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7088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8DDD4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 lovaniensis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FEC2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C2777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0A6EA4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E8A2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D7368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 malorum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4185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366AA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50309BB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67C8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9560D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 nitrogenifigens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067A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84515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C5E0DF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2AF0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91301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 oeni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EF34D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CA8BB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D07C08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AD47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C585E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 orientalis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E393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D5040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4FD0AC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2DCC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8CAC4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 orleanensis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A5F3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E45E2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2C42996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47EB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CE125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 pasteurianus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16D1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3DA8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A8F83D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A92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A7D6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Acetobacter persici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AE89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A87F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75E025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0EEC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93FEF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 pomorum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A8FA9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A2107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18D582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B9EB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53A7C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 senegalensis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8F92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5A2D6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87534F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CD5A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1CFB3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 syzygii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EA33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27F88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7D8988B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CF7B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37EC1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 tropicalis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9FD1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1E114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191D09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DB51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29BFA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B14C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491AB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FC2734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B237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8C6F6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Acetofilamentum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BE2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3BAF5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CB531F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E0A9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7936D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Acetohalobium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9DD3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E7DA7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69ED7E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BB58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80481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Acetomicrobium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9CBC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EA968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190A86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CE48C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CA140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Acetonema longum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EB99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D3A5E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D353A5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81E5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D1345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Acetothermus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2DF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C35F8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639266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B726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306A4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Achromatium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9FA9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C0243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DB7320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2CC2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DFD24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Acidaminobacter hydrogenoformans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3F31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E2BE9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DA0C19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7EC3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FE15E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Acidicaldus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B3EE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C8BA5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80BD33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09E8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30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3F13A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Acidicapsa ligni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21A3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15092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6E6CE1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390F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CE453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Acidimicrobium ferrooxidans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1A92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02AE5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39F4FA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C3E3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A936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Acidiphilium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49ED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6E9D8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C7C2C6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008F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25E91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Acidipropionibacterium jensenii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CEC8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B9EB1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498F49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0C9A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05022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Acidisphaera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F8C7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DBC2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BDA409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C5AF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697C5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Acidithiobacillus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4A0B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26C82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B0E364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BB97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36EC5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489F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FE68F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52C218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449F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D7116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Acidocella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27EF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8EBE6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666289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0E3DC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642AE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E70D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CC36F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1A40A2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F971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C4720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Acidovorax caeni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819A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DC75E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F605AE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25DE2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C80DD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Acidovorax defluvii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7566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4BA0A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72FED09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C172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61E93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Acidovorax delafieldii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CFB5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81EA1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9DA72F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444C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20960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Acidovorax facilis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8B32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CED5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0FBD88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79E67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8C4B6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Acidovorax temperans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5DA9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102F8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AC15C9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EC3B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97AD1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Acrocarpospora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8D7C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D9ACA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D10544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998C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3692D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Actinoalloteichus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BEA5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49FA3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324FB2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D711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688EF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Actinocorallia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287F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677CA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4DE6F9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4497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42E71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Actinokineospora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94D0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FCEB5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3E691A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B795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1A48F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Actinomadura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6DB6B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088BC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5B1727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F91F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3F445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dentalis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E6DE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3A8FF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7A901A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80E52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E392D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Actinoplanes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4DFC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89AC6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C529CE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2448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FAEFF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Actinopolymorpha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4AE2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2AA6E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0FEDA2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921D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74984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Actinopolyspora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31E8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B7247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3BC43D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03B36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05665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Actinosynnema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3996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90EC0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2C2791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3E49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E4C83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Aequorivita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11C7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0E46E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52A2B4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D10A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6566B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Aeromicrobium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3026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1F130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938CB7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AC69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32591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Aeromonas enteropelogenes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FA78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1AFBB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2E786E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1999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CD68F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Aestuariibacter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1311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04F2E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9FA669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FE11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DA91D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Agitococcus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982D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BDC34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67EA04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DC3C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8CBA3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Agreia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041F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7FA23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A0A2A8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863A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746BB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Agrococcus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5281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EFFEA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896F8B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D9A2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DF138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Agromyces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DABB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B24F3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26E3FA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002E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0C5F5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Ahrensia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1628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1D55B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452584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D7C6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EB64B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Akkermansia muciniphilia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3E24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8B914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590A1F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21D5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FBB82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Albidovulum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51A3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5CA77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FD5785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293F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1341A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Alcanivorax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A4BC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C90BC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26872C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7620B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D192B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Alcanivorax borkumensis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5B9D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E82F3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1E5B40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70FC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F64CC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Algibacter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ECFB5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73DCA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90C564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8994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5D3B1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Algicola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0DCB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0F250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3229AC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5FE3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064E7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Algoriphagus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CCD9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6934F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2535B2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8F8C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70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8D739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Alicycliphilus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992F2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B2618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FBF185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DC66A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5A975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Alicyclobacillus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DB94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6ABC1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7A27D5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4EAB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7C472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Alishewanella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2FF4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C9468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D8089A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E0D3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3F2A0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Alistipes onderdonkii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BA64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67E9C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B4F82D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CB58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3C3C2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Alkalibacterium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B9A3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B86D8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DC3AB6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AD93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4C7A9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Alkaliphilus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7914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5D20E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39680E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3BA2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59504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Alkalispirillum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A3D3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BA428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1C5708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B9AD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D03F8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Alkanindiges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165C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4A26F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FD110E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AB79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E31AA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Allisonella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82C5A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E6301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B3446E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1EFC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D906F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Allochromatium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D828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B6645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777422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90077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7A74D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Allofustis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1EAA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F49EA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C61624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2027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95C52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Allokutzneria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96A4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2EB1A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2B2C41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504A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8F7A7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Alysiella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5A093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21331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D53728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9770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F91F9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Aminobacter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3EA77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AB93D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B37027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C78C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27A2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Aminobacterium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520C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A760B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5F9820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62D8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EC700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Aminomonas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27EE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1C47C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E34548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EAC0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1B303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Ammonifex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15580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DE677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F25CB1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B115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F4F1E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Ammoniphilus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FEBD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37DCF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E9E0E9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D5B3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D144B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Amoebobacter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6045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221C2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10EAF6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32A7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A0450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Amphibacillus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53A2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14690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8BE90E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BC52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8497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 xml:space="preserve">Anabaena </w:t>
            </w:r>
            <w:r w:rsidRPr="00E511BE">
              <w:rPr>
                <w:rFonts w:ascii="Calibri" w:hAnsi="Calibri" w:cs="Calibri"/>
                <w:sz w:val="19"/>
                <w:szCs w:val="19"/>
                <w:lang w:val="nl-NL" w:eastAsia="nl-NL"/>
              </w:rPr>
              <w:t>sp. strain PCC 7120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7D05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19A6F" w14:textId="77777777" w:rsidR="00E511BE" w:rsidRPr="00A13280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</w:pPr>
            <w:r w:rsidRPr="00A13280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also named </w:t>
            </w:r>
            <w:r w:rsidRPr="00A13280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 xml:space="preserve">Nostoc </w:t>
            </w:r>
            <w:r w:rsidRPr="00A13280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>sp. PCC 7120, ATCC 27893</w:t>
            </w:r>
          </w:p>
        </w:tc>
      </w:tr>
      <w:tr w:rsidR="00E511BE" w:rsidRPr="00E511BE" w14:paraId="0C875E2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AD70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A6DAF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Anaeroarcus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BFA6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31E76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F0FE6C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3715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90879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Anaerobranca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DF23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32CDD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501BA5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6590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626CD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Anaerococcus murdochii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61AE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7386A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9036DE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56773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297BF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Anaerofilum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6530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2D182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B7A1CA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AF39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7F605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Anaerolinea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0A35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A6BBA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79823E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B3AB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F77F5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Anaeromusa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DC8A1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A96BC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869967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55B3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A9E73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Anaerophaga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8CBD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5148F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D17A1B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BEC9A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4B8EE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Anaeroplasma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6B97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F6F4B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742E5F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4E0D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53A59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Anaerosinus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4CF9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9C10F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D8E9E6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CE43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4CB1C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Anaerostipes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D134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E991E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380D95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0000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EDFD3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Anaerotruncus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8C7D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B6F27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D118A4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F6A3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3BEC3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1170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3C36D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226FCC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2EFC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E6912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Anaerovorax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B141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1E22B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DF617E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C5BE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1D645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Ancalomicrobium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9F1E6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5ECD4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0A8627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FBD1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06738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Ancylobacter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8AB6C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935EC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EE7205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57AF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DA587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Andreprevotia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188F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70C94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3CABA9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12DC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D5382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Aneurinibacillus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71CD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7AF9B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158FAD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44BC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BB075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Angiococcus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5D22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2CD0F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9477B6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C71B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C317E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Angulomicrobium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8C90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C47EF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9ED855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62F0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110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570F1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Anoxybacillus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B90C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1DA91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4769C9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04EB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78979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Anoxynatronum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CAF9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C9C42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03C3C8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1AB2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EF419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Antarctobacter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B442E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786EB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99C7C6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B873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AF70A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Aquabacter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23D9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81B22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E9B828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C528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D6F53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Aquabacterium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9EF3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ABA9B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BDB917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AC70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E2A73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Aquamicrobium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6E2D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A952D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0DE42C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8652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FCC08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Aquaspirillum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42DC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0D00A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A2668A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4DD2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94191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Aquicella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3BEC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0ACB5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02FCE2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95EB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02F44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Aquifex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266B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0B5E5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1EA58D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3B89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CDEC5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Archangium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1DF1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08427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4B1F83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E53B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BEAC1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Arcicella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D881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BA8CA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50B327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B6BB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B0CF6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Arenibacter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1A6E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3C581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C8F163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C7C4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57FF8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Arenimonas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32BD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E6E29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6C6CC2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41CA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DB7F5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Arhodomonas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B11C8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A10EE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B83271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91D7A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0A9DA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Arsenicicoccus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DBDF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7CB6F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C4280E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ED07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10CAB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Asaia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E762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47603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2B1A9A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8323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8ABA4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Asanoa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18F11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E4C04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AD5DB1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7470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FD016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Asticcacaulis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BC42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10F00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A41B32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20BC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CB44D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Azoarcus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9FC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CD625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FFC282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22D4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0F649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Azomonas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2DB5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F61E7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A69883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9D475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C6D97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Azorhizobium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112D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8D1B9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91ECA0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B7D9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2D30D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Azorhizophilus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78A0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3764B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42F7B0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8F4F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1B593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Azospira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A5B8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D583D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72ADF8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8F0CD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ED4DE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Azospirillum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28C0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52E51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215B12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EC8F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FF792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Azospirillum brasilense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892F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8A922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E48E5A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399D2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4EAA5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Azotobacter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AEA1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2407B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C7AE09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E056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4288A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Bacillus circulans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0492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832DA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FE2505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5FB6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8AB1B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Bacillus licheniformis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10A7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8AF4E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CFA6F4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1986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B1D14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Bacillus paralicheniformis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7AEA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B2EB5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334899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C8D9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21225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Bacteriovorax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0265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3AFE2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086C73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E350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950D9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Bacteroides xylanisolvens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strain DSM 23964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7EFC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F600B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21CCDF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4AB0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71C13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Balnearium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D87F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25B85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8B1F9F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17901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FED3A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Bdellovibrio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BD5E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1A36B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182EEF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FAA1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BCF40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Beggiatoa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AD6F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46CF1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1C241B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60BC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CF159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Beijerinckia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CBCC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62076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C1FB91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F369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BEDC8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Belliella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20244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1C98D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5E2EFE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D349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A6B73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Bergeriella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0256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36D70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30B443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9F65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0B37E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Beutenbergia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C4E6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092CE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A8CD99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5170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92071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Bifidobacterium adolescentis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7E8F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21D24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CE74EE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5448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A40AB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Bifidobacterium animalis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3B4C5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EBB0B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C0F303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A8F0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150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DE696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Blastobacter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E1DB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4696A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010242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BA346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79A41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Blastochloris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7ED9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82129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8AB346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483C0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3360B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Blastococcus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1F85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6FF8D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AA7E15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5AEB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C091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Blastomonas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52E5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90876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B2F8F1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CE62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954ED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Blastopirellula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D5EB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26CA6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CEBB44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91054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8436C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Blattabacterium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3757A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2A5AD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9CA033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027C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B25C7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Blautia producta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278B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2E71A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BE60DE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9DA4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6891D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Bogoriella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FC51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28D0F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5F0A04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B0B70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6A6C6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Bosea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CD4B4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CD2AD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A01AA6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132B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433A1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Brachybacterium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7A91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BECE6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E8E862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2E87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CDF0A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Brachymonas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96309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D2658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68CC12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D34E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A428C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Bradyrhizobium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C915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1F870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080002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DB07A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C16FA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Bradyrhizobium lupini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E444C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2FB00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2C7A77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31C7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B8709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Brevibacillus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5911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5B75E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6152ED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14E9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DFB03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Brevibacterium casei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8573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B7CBE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00796F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3952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6D176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Brevibacterium epidermidis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8792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BD2A2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72BC45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7C91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2B44A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Brochothrix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4F8A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F41DE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59239C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90C6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CFB5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Brucella grignonense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24BF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68E7D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before </w:t>
            </w: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Ochrobactrum grignonense</w:t>
            </w:r>
          </w:p>
        </w:tc>
      </w:tr>
      <w:tr w:rsidR="00E511BE" w:rsidRPr="00E511BE" w14:paraId="0E1705E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E927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064BB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Budvicia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31C1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AAA20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50290E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AC94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17CE5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Buttiauxella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449B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9B832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789659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E0F8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26F34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Butyrivibrio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EE17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2BD4A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986FD9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ABBF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DA3E2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Caldanaerobacter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F8AA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C707E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0EDA0C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B473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A8267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Caldicellulosiruptor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90F2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28310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DEE54F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EA85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CD385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Caldilinea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6816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CEF73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3EC469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3D6D3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94357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Caldithrix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D3150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B8E3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F6CFEA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D3B4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B777D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Caloramator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C7E2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00168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AFB973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21CB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C38BD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Caloranaerobacter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8934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9681B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D373E5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E5AA6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C6B71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Caminibacter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BA5E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C7A5F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529648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ED7D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8BE75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Caminicella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7CFD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2CA10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BE4C0A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03504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2AE86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Carbophilus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30EB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F74A2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46380E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0155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FEC34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Carboxydocella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6688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363A3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72D8D0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6127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0F173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Carboxydothermus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9F3A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05AF9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02A9C6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8B56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A3815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Caryophanon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6A3E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EB9E7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073BEA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0358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D14DE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Catellatospora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6B86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FC988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EED0DC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6813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78AFD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Catenibacterium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EAB2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F93ED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753A23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7852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FC40E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Catenococcus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28A9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9B0D2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22E7A7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257F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76807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Catenuloplanes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B434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C1B44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36C3F6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DE4B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DB985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Caulobacter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6F4DD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0A18F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69516C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9286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21183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Cellulomonas denverensis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BEE4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E0AE8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A2F448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711E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95B2C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Cellulophaga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9B9B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57825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A94516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4C67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190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1F5BE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Cellulosimicrobium cellulans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5E3D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D1B18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2570BD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3893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B4415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Cellulosimicrobium funkei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CC86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E1110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A36052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D155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857D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Cellvibrio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F880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02A30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83E7E5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FDA4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1558A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Cerasibacillus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661A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0DD20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EADB91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2300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7A53B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Cetobacterium ceti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A6A0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F23A2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135BA8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1A54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4E886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Chelatococcus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D3E20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934E7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6DDD2C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4135E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BD40C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Chitinibacter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6BAB3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939C3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81DD02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EB4D5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0216E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Chitinimonas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5381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B5AF9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186775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841A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8BDF2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Chitinophaga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C2D6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66097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19F445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D45B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88096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Chlorobaculum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D3CF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7877F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2358D8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D1F2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7231A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Chlorobium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7BCD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456B6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A4BAF0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368D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5A7A3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Chloroflexus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F75F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2D1A0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4C7172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71D8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857AE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Chondromyces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97B4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8A96C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4BACF2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0ECB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17153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Chromatium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65AF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2C8A1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3C2E23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9DE7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C93AA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Chromohalobacter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BD8F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1F02F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83C299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6DB30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78B81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Chryseobacterium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3AB02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83CC2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782848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3965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7C3CD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Chrysiogenes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6A96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0E593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0018D2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3033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3E219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Citricoccus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BF0A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6B289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57526F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91495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B77A9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Clostridium autoethanogenum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64FC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8FD1E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3FDF97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4E90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4BE7A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butyricum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33AD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F58BB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1F5C0C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58527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FE82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Clostridium maximum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A335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FED7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5C52EBB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258C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43CD9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Clostridium phytofermentans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3D04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CA48A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4758239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8ACC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79596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Clostridium polyendosporum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8DD0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F3358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before </w:t>
            </w: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Anaerobacter polyendosporus</w:t>
            </w:r>
          </w:p>
        </w:tc>
      </w:tr>
      <w:tr w:rsidR="00E511BE" w:rsidRPr="00E511BE" w14:paraId="1B4633F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9A17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93FB4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Clostridium thermosuccinogenes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C346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132A3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22B5B76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3DA2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5D59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Clostridium ventriculi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AF518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77BD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50C109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99FE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88C86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Cobetia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BC1B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C3AE8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18172A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667F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2FD5F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Collimonas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F20B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07061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4DEF65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74F0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4060E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Colwellia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2DDE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96D7B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8F61AD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9DB73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8B38C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Comamonas testosteroni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E558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F3119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ADC94C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01C7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00FF2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Conexibacter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A94D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3E374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1FCA83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3C61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145F7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Coprothermobacter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9F27A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C1203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AEFF29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DB9C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5C7D1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Coriobacterium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833A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23368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FC8AEB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9ABD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82716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Couchioplanes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4965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495ED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C7096A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3239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D9C09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Cryobacterium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DF4B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61C93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51899C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4F3D9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FA659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Cryptosporangium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7C0B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48560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5F71AD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FC48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B33E1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Cupriavidus basilensis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1EA6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6A101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D27DB7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C981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F2C3B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Cupriavidus pauculus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AB03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5760C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5FE631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AB6F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EA536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Curtobacterium albidum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8DCA2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90A45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B100A1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C6B5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1F618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Curtobacterium ammoniigenes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CEEA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8D480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F9A4CC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5F988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6C39A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Curtobacterium citreum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CB31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9FDAD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8AB5FB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F773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230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0DFA9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Curtobacterium herbarum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3126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F5BEF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FCCDFD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30D5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A304F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Curtobacterium luteum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1589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B02D7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FD34CE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3D1A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7F0DB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Curtobacterium plantarum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E371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D35E3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745EFBE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A5F1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5DA92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Curtobacterium pusillum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FFE4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3C0A2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27F9E4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3609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CCF17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Cyclobacterium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965F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AA4E0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F0EA56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8352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4C02D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Cystobacter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14EA1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661A6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2B4508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D043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C68B4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Dactylosporangium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983C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A1152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1B0048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1439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0A28A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Dechloromonas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68F2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6F522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F152A2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A7EC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CE093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Deferribacter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5091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7A2CC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86C575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FE31A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C351F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Dehalobacter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B83F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714B8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0D4605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036E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27AEC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Deinococcus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83D2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FE60C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87DCF8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057C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B417E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Demetria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6C68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F9E97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BA78C0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F0CF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F2206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Dendrosporobacter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2B94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19F3B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1753F3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476C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3EC3D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Denitrobacterium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EC8E8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24FFC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37FC75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8387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6A17C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Denitrovibrio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DEC4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FE3D3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0C9FF3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0E41F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05B53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Dermabacter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6BF7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EB73E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DE22F3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0D7D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7449E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Dermacoccus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464E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DFFC6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CA0B28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A353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1919F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Derxia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6B48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49ADE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036363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D054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F0961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Desemzia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BB32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D47FC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407436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A44F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C50DB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Desulfacinum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C696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55075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B8AE83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2E75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61012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Desulfatibacillum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59F7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7271F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1608C4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C98B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7BB0F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Desulfitobacterium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10A0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2AE35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31B355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2231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38CBA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Desulfitobacterium hafniense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A66A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71782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914CEA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9A41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78F8A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Desulfobacca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E6C5A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3A567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5EB75E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9B7C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1D6EC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03F7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00348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EDFA55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729E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AFA76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B54F5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B1964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D77D91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D7029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8B9B6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Desulfobacula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6510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EF6EB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D540B7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F6FE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053ED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Desulfobulbus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7DDD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15B1D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7AE6D4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90BA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50F8A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Desulfocapsa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1247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BFFF3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29CA14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2C1D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F228E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Desulfocella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8AFD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1E973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CBA67B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306E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8C2F3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C61B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3E8D2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ABFC50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8A64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7FB56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Desulfofaba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E1DE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AF2F8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CE3E80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5AB9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C41C0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Desulfofrigus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748C3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33F8F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9A529C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9914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578CA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Desulfofustis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B315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1A93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15D271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1654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D648E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Desulfohalobium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79B0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C38F4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774780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B12D9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2FC9D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Desulfomonile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EDC8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3DF88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1239D6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DCA0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AD84A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Desulfonatronovibrio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6E76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A7B04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262AA2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9F0B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3E80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Desulfonatronum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94F0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7A7EE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427732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264C0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3E477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Desulfonauticus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83AD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05C36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3C5C65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9ACD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E939E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Desulfonema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F45F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0AB4C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A82BDD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6596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270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B0E35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Desulfonispora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0E646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2EE7E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02E7D6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9BAC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3FE7D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Desulforegula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E2B1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B851F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D91AB4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DA34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BD798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Desulforhabdus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B90E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23CD8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F86D44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4DC2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5F56D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Desulforhopalus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3E55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D286B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F7C80F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976D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9FE20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Desulfosarcina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FFA6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26B1B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9BE87D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6C422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326B0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Desulfospira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16A8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A0753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C03851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6E3C6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108B4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Desulfosporosinus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BAAF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9A719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3A85EA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6A7A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2A0CF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Desulfotalea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3FC65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A86E9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5CC10A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4939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DF276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Desulfotignum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6831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0ED9F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901B55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7942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ECADC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Desulfotomaculum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3C24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D0D17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756C88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70AB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832A8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Desulfovibrio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4712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75269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85F220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789B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4AB41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Desulfovirga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C311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23617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871E64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A8E31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1D024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Desulfurella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D79F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6C011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EC4688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D253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A9718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Desulfurobacterium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4BA2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175FD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3A2E5B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A464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6DFC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Desulfuromonas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44BF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B2CE5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CC1D14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3EFA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1DC6C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Desulfuromusa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F12A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5BC5D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9A8CAF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55FA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B3C74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Dethiosulfovibrio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217A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819E7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ED5846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F451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8B4C3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Devosia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7BC4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FF225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9AB101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5359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26ABD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Diaphorobacter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B2ED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61093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F7F327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53A7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F0C79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Dichotomicrobium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5B5F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C26A9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944394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FC76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50F7B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Dictyoglomus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CA7C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FE991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253824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774B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26B68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Dietzia cinnamea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6200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77A07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FCDFD9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95BC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02721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Dinoroseobacter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DF371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52492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8F059D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582A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F359B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Dinoroseobacter shibae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5180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384D0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ECCC7D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270F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A42C2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Dolosicoccus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F13D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E8C4A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DFE0C1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BF53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9A7AC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Dorea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5B2B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85B85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E376CE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1CAE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72F5B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Duganella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A0F0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2E6DC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0247D3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89C9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7B8D0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Dyadobacter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DB59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8BFAE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362371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40A3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876A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Dyella koreensis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F2D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79DEB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8F4C98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8966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DE722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Ectothiorhodospira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D939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A2D5E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76E82E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4D66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01FF6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Enhygromyxa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F6E3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24A22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8B9328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0706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05A1F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Ensifer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24876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6B7D7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33571B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3EE8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73C07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Enterococcus columbae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C3B7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72766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2F2657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59202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420E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Enterococcus gilvus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E635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95769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81F6F7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BDA2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5BF18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E14E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84864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A410FE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4DC4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82C59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Eremococcus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3F89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C5A46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0C9EFD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C273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499DC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Erythrobacter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6E6F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47350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40D990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3AC1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EE51D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Erythromicrobium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66A4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E77F5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EF9D98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3982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308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DFD88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Escherichia coli B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2387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BBFD8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FDEDDF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B778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C4206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Escherichia coli C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CAE8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60FD3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5B2B82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6A61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4EE4A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Escherichia coli K12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7814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17AF7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7BAA310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E8C4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9364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 xml:space="preserve">Escherichia coli </w:t>
            </w:r>
            <w:r w:rsidRPr="00E511BE">
              <w:rPr>
                <w:rFonts w:ascii="Calibri" w:hAnsi="Calibri" w:cs="Calibri"/>
                <w:sz w:val="19"/>
                <w:szCs w:val="19"/>
                <w:lang w:val="nl-NL" w:eastAsia="nl-NL"/>
              </w:rPr>
              <w:t>Nissle 1917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4D0A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D5AF1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2B84BE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8FF6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DA6B6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Escherichia coli W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6501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4B52E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0BC134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38FB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EC3F7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Faecalibacterium prausnitzii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A76D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BDF71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F78EB1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D5FC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90BB0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Ferrimonas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3B70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71B6A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6BD0E5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0146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7B394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Ferroplasma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09FC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0E401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8F6CE5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B051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5FA1D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Fervidobacterium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FB40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39657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8D5745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7A5D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82243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Filibacter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4162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C32E5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AD7AD0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D9C1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BA719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Filomicrobium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4165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F96D0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C2D5A0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7065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5C2FE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Fischerella ambigua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strain UTEX 1903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645A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CBBD6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797799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2A68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1ADAB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Fischerella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sp. strain ATCC 43239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654C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2E76F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83007C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2059B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1F973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Flammeovirga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977B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738E8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9EB343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7D16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197AB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Flavobacterium anhuiense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69D7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52F0C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98DB5E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F17F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8485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Flavobacterium psychrolimnae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BD5A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5002F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1BE4CF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7933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879D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Flavobacterium weaverense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69EB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93D77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719D42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9BA46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FFDDC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Flectobacillus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D43D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0495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67726B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D0F0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6622C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Flexistipes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50548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C88A8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F5B487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469B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2825F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Flexithrix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44323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47538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D7E3A3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6E2F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6D848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Formivibrio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3143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ABCA5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FD2C39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BCB7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0A31C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Formosa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4A86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5DAD6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F7FA97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5D93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8ABB4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Frankia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FFB9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A3DDC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46C0D8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4ADB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D938F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Frateuria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A723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AD24D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BA1A5D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096D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B78DE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Friedmanniella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C6C1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5B10D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E74D59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4915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2759F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Frigoribacterium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24F0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8E057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B47F1E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1D0A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E5A4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Frondihabitans australicus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9434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18036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3FAB8A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89A3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E1F62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Fulvimarina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CB71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F7FEE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08A540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B15F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D5A3A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Fulvimonas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3329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E912F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88CE3E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7059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2D177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Fusibacter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9116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4CB37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403A34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FACF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6B8BB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Gallicola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B113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F635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9A200F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ABE9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8DA53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Garciella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8994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ED38A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460086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B7EA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05FF9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Gelidibacter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A3B0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27AE8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669369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E2AB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2947C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Gemmata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492D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70FB6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23FD01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13EF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B85A7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Gemmatimonas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3B34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B1135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C87B28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1DDF6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0FB02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Gemmobacter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6BF0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3B8C7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3B85CC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D8B8F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3C9FF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Geobacillus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D298F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42C62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9D51FC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CCD26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B0A08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Geobacter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AE5C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1D1C5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783F32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0FDE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89038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Geobacter metallireducens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9E50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B42F3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165F236" w14:textId="77777777" w:rsidTr="00E5009E">
        <w:trPr>
          <w:trHeight w:val="51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3CC0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347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87E11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Geobacter sulfurreducens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23AE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2B18E0" w14:textId="3FE64F6D" w:rsidR="00E511BE" w:rsidRPr="00684939" w:rsidRDefault="00684939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</w:pPr>
            <w:r w:rsidRPr="00684939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>includ</w:t>
            </w:r>
            <w:r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>ing</w:t>
            </w:r>
            <w:r w:rsidR="00E511BE" w:rsidRPr="00684939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 subspecies </w:t>
            </w:r>
            <w:r w:rsidR="00E511BE" w:rsidRPr="00684939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 xml:space="preserve">Geobacter sulfurreducens </w:t>
            </w:r>
            <w:r w:rsidR="00E511BE" w:rsidRPr="00684939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subsp. </w:t>
            </w:r>
            <w:r w:rsidR="00E511BE" w:rsidRPr="00684939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 xml:space="preserve">ethanolicus </w:t>
            </w:r>
            <w:r w:rsidR="00E511BE" w:rsidRPr="00684939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and  </w:t>
            </w:r>
            <w:r w:rsidR="00E511BE" w:rsidRPr="00684939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 xml:space="preserve">Geobacter sulfurreducens </w:t>
            </w:r>
            <w:r w:rsidR="00E511BE" w:rsidRPr="00684939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subsp. </w:t>
            </w:r>
            <w:r w:rsidR="00E511BE" w:rsidRPr="00684939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>sulfurreducens</w:t>
            </w:r>
          </w:p>
        </w:tc>
      </w:tr>
      <w:tr w:rsidR="00E511BE" w:rsidRPr="00E511BE" w14:paraId="7BEA061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9DB3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2C499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Geodermatophilus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EFF1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5BFC4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ABBDF9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9439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A3464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Georgenia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C221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45398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F72720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7D292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A1793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Geothrix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B4131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4E1B1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AECC2D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DA8F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97386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Geovibrio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5BEE9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DCAD2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F68DE7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C432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A8B86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Gillisia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66E8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BC071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77B906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B3E4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018C9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Glaciecola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BC31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F9213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969A3B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0527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490AF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Gluconacetobacter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61D6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133F2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430A87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B5FE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5AFD6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Gluconobacter albidus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751A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C3235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DFB935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C86F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93B85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Gluconobacter cerinus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36A9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ED41A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454E3B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EA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2F75A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Gluconobacter frateurii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0357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D10FB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1B7AAF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1474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07B65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Gluconobacter japonicus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C3CF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EBC37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5E3A534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698A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BC019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Gluconobacter kanchanaburiensis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96A9A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F6EEF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AA3E97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95A3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274CF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Gluconobacter kondonii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BFACB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51C94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AD5709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F211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E53A1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Gluconobacter nephelii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12EF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A3613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7414A9B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E3DF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ACA53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Gluconobacter roseus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A2EE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F72A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7C0685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F6A0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548B1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Gluconobacter sphaericus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9537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B4C39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80AFC4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F044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04069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Gluconobacter thailandicus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7E815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33B09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29BEF1B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D253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092DE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Gluconobacter wancherniae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3EED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5E466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225027B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D058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DAD1E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Glycomyces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B3896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AAD8E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FB09EB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0F68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F028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Gracilibacillus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081D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A28AB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C067EF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C5C59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394BE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Gracilibacter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0C86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B53D8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95534C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2C86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0E704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Granulicella aggregans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7413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8DD5F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91E040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7636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0E58C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Granulicella arctica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1117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B7615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E2AA90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E181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3F6BD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Granulicella cerasi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830F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1BD0E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B760A4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258D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3702E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Granulicella mallensis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726B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16242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F53835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74B6B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93109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Granulicella paludicola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FE62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5CCDE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827949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351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A8C6B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Granulicella pectinivorans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B813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F9F48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7CD5FF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B8C9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CD57B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Granulicella rosea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BFA8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B6D31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28F7B85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85B0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FA026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Granulicella sapmiensis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9F21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08642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6088022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7989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56323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Granulicella tundricola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18C3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FD468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538226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8AE0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C9EE8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Gryllotalpicola ginsengisoli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D1A28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546F2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AD9922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8D768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09FFF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Gulosibacter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CE95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8177B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3E87FE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C8955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162D2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Halanaerobacter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E34D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CECF0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997963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09F2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65B4B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Halanaerobium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3AB5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6061D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16CBA8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B36B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1DF57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Haliangium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5E0BC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F5AFF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C5DD11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C831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7CFB9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Haliscomenobacter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CB69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85641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282A53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C7B6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8658B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Halobacillus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700F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BD917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7C37E5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871F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385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09D64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Halobacteroides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EDDD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41CF8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DF37A3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33CC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E8DD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Halocella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3F66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B1897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64259D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45D9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A7E40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Halochromatium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E440A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912B9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585D9D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D24B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F615E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Halococcus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363A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041AD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AE5DA7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3922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0AE79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Halomonas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2EF3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809BC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DAA839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BF78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52E0A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Halonatronum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809FB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7BE26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20B011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6BB0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C0E0F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Halorhodospira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3482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3297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956868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5AC0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15EFE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Halothermothrix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206F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F2814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154663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43EB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97B3F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Halothiobacillus neapolitanus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127A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BB590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544CE1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16C8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0D1AE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Halovibrio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F1CE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94170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E5B471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36B6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5C0B7D" w14:textId="77777777" w:rsidR="00E511BE" w:rsidRPr="00C10201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</w:pPr>
            <w:r w:rsidRPr="00C10201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 xml:space="preserve">Hapalosiphon welwitschii </w:t>
            </w:r>
            <w:r w:rsidRPr="00C10201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>strain UH IC-52-3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16F4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880CA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AF7567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38CC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FBBFE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Heliobacillus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EAB9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094DB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5EF6DE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BD368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E09E7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Heliobacterium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C56D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0CF3B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FE9286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730D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FAB69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Heliophilum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AFDE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2B019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612AAD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F6E0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EDCDE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Heliorestis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FEC9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24D52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8B6866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FBF6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CDF9E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Herbaspirillum aquaticum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9E57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E412E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E0CA61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E1C3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9E4AA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Herbaspirillum autotrophicum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35B4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F1DF3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D90D12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C457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11341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Herbaspirillum chlorophenolicum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8B5C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32F93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BF5419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5D61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E3C88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Herbaspirillum frisingense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0295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8F1A6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4588645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29CC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A4F3A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Herbaspirillum hiltneri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42F7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3D2A3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76D249D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7EC6A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97195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Herbaspirillum huttiense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 huttiense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39B9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657F5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47138B2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7FA9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05A7A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Herbaspirillum huttiense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 putei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BD6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835C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191A77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D2C2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24CD9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Herbaspirillum lusitanum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EFA4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752ED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3A6924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D2927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4AB4D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Herbaspirillum rhizosphaerae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806A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F4F6A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DA6453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55C3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EFA85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Herbaspirillum seropedicae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8C22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DC474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43C05CE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AC04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6E2C9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Herbidospora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198C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3F417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DFC300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8295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169CE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Herpetosiphon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E7A3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F3C5E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D4B7B9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B086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0D65E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Hespellia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B21A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16587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39D379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0D42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66B70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Hippea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8547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1E548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5EBA39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6BCFA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098A3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Hirschia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0920E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3FF02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B92526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EE9E0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31872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Holdemania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19B7F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B309F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BC0C3D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6EFA4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84419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Holophaga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643B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F0538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B2E170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262DF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BDC67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Hydrogenobacter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4124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ED42F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2A9119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55A1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CD8D8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Hydrogenophaga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A585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BF09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CADC1E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5A88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EFEE0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Hydrogenophilus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A92D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2F892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229F45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5D81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6F1A1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Hydrogenothermus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9696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5D8E5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1D7194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0C1D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69538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Hydrogenovibrio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B58C7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DAED8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176846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18C5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A1AD6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Hylemonella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5A04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61D00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F8813F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1E73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D0F31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Hymenobacter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B853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02551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B027C2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31A8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CCF26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Hyphomicrobium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B1E1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3E7B0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DB3D3F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EE0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425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978B6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Hyphomonas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BF5F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A7CEC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1CE03E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8D09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C689A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Ideonella sakaiensis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9C3F0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B14E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5AFEAF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8F69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9986E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Idiomarina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940A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9246B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662A3B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5012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9B358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Ignatzschineria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2350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98CFA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9C68BF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F74D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A2B31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Ilyobacter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CBE9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E9574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FF9A2B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3A9A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BFD38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Inquilinus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3429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BEF64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7DCD8B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4C39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3041A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Intrasporangium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3C70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06970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2A99D9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1960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966E7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Iodobacter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8E20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A3240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AAD2B8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0B36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BE692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Isobaculum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5D47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45A3E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2E8756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CDC9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57B6A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Isochromatium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06A25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8EF20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5DB0EF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BB49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7B36E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Isoptericola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F725E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75AF8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C929BE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982E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7EBC3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Janibacter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778F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B7DC7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636485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7497E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F3895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Jannaschia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909C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28E71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78B9FD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828D3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70861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Janthinobacterium lividum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51E0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ED240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7557B0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0EF8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70D1E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Jeotgalibacillus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13A9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A0F7F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9C4DCE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5E5DA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3C289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Jeotgalicoccus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DD6A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50046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94A253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21D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8B730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Kangiella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C97EC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1290C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499704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2D53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3BAE0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Kibdelosporangium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0EC6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C9464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A1BD10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60C6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C65C8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Kineococcus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7843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F863D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3FEC53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DE44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9BA4F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Kineosphaera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3F5B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C6357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EFECE4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1A44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681FF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Kineosporia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9E4CF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FBBFE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F1F589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C31D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50D9D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Knoellia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2446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C6225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B27AD0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75B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CB74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Kocuria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60B3A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D8EDC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47450E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60AC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77A22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Komagataeibacter rhaeticus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548D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17B47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before </w:t>
            </w: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Gluconacetobacter rhaeticus</w:t>
            </w:r>
          </w:p>
        </w:tc>
      </w:tr>
      <w:tr w:rsidR="00E511BE" w:rsidRPr="00E511BE" w14:paraId="2B43552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106A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7A541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Kosakonia radicincitans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F810F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B029E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054DBC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6D71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176FD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Kozakia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A720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6672F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21AA3A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F17C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C14FD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Kribbella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0EC0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0CC62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C753D2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6181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D5ED1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Kurthia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5459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7AF77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7166EE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779E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CC550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Kutzneria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5E94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33CB9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75A1EA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9178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F7F20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Kytococcus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BDC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056E0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96D5C3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5734C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917C9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Labrys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621D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2E408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CA7F3B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6C10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D7313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Lachnobacterium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7A30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864F9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26AB13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CFB6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86B04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Lachnospira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4B32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F9136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7FBB7E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1D271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71088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Lactobacillus crispatus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60EA0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FDDC5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8EF8B6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9DFE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A0288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Lactobacillus gasseri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F2A6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4A216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CA27ED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3264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FB54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Lactobacillus iners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93B1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5C5E8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CAF711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7C66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B268C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Lactobacillus johnsonii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9951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88AF0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67384A1D" w14:textId="77777777" w:rsidTr="00E5009E">
        <w:trPr>
          <w:trHeight w:val="51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9164A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CE4AF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Lactobacillus plantarum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E640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EF73BF" w14:textId="77777777" w:rsidR="00E511BE" w:rsidRPr="00850902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</w:pPr>
            <w:r w:rsidRPr="00850902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including subspecies </w:t>
            </w:r>
            <w:r w:rsidRPr="00850902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>Lactobacillus plantarum</w:t>
            </w:r>
            <w:r w:rsidRPr="00850902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 subsp. </w:t>
            </w:r>
            <w:r w:rsidRPr="00850902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 xml:space="preserve">argentoratensis </w:t>
            </w:r>
            <w:r w:rsidRPr="00850902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and </w:t>
            </w:r>
            <w:r w:rsidRPr="00850902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>Lactobacillus plantarum</w:t>
            </w:r>
            <w:r w:rsidRPr="00850902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 subsp. </w:t>
            </w:r>
            <w:r w:rsidRPr="00850902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>plantarum</w:t>
            </w:r>
          </w:p>
        </w:tc>
      </w:tr>
      <w:tr w:rsidR="00E511BE" w:rsidRPr="00E511BE" w14:paraId="54EE2D8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031B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463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0145D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Lactobacillus rhamnosus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1918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9930B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2091BBC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4659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CAF0E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Lactococcus lactis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8C8F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91F5D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C0B0B4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CDC3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F9028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Lamprocystis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3832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2B8E9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056F04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BB9DF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724E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Lampropedia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EAF0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CD202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4E38AD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D91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C2090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Laribacter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0DD3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94072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4EE73A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2E10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8FB1D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Lautropia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67F5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6F03B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7F74B6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D77DF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097F8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Lechevalieria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EE48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180C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1538F8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14B63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9E2E5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Leisingera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65D1A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29815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F287CD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59B8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1CB5D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Leminorella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9594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6357B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3BC4C6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A25E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9C50E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Lentibacillus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7924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1416D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0FF4E3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B1A2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B6254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Lentzea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FEA1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84F03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C04476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923C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8D3FF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Leptolinea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B979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53197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B4BCD5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38F6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117EF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Leptonema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FCE8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E3B96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EEE923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1CCF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F1D0E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Leptospirillum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8740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8144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9A742B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6BA78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071A0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Leptothrix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E175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52698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47319E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7958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EFA86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Leptotrichia wadei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CE4F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87C3E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23015B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6B55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57004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Leucobacter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2766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768DF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14526E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DEC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151E4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Leuconostoc citreum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8C55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F88CF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C6392F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F1CB0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0688F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Leuconostoc mesenteroides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 dextranicum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20EC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BCC87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0AB9AE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8D7E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4EB2A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Leuconostoc mesenteroides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mesenteroides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850F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B6D23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5A6D5B6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62E46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E1957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Leuconostoc pseudomesenteroides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EEF3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9BCF5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C321E1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927E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5BE74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Leucothrix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4C1B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48A6C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024E64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857D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0F32B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Limnobacter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88AB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8F57B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5586FA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28FE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784D0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Listeria innocua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05FA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D2A6D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AA12AC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F83A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2A636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Loktanella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52A9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AE814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0870B5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3B6F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BE056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Lonepinella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32A8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E411A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361CF4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BCFB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ED878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Longispora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47E3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19C9D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2DFB04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59558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2A5C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Luteibacter rhizovicina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EDB0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F5483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9A57E1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9A4B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B22C4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Luteimonas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85D3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FC787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7A94F5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3EA0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97453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Luteococcus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86F3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DF1EB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17ACA0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634D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3613C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Lysobacter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A1231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CCF25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42E9C9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5579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1E2F0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Macromonas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EB39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3DCEA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ECE010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AFDB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25192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Magnetospirillum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37AD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CC330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5D46E8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A954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0DAAE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Magnetospirillum gryphiswaldense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2E95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9D97C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E704E2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21F7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9D146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Malonomonas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5ACC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615E6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E07F2B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3A80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02F23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Maribacter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3B6C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578EA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9EF6AE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6EE6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23FD4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Marichromatium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8077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038AC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7F8BA5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5EB4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7ED85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Marinilabilia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E05C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7169E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548C8A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1FD1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263E0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Marinilactibacillus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59B7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CAA5D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BD211D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6743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502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E4B7F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Marinithermus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19C9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908F3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104B75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2F9B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32931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Marinitoga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16FE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6F0AF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BDDA7C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9757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1D3F2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Marinobacter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CEBC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BF599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841DA8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ABC7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9BD64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Marinobacterium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72C9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F77B4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DB9D8D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9C85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383E4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Marinococcus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AD16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FF8C6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1BCC06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02A8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2D9F3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Marinomonas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1F72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B30B1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D23FB0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F09C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983FD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Marinospirillum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5D55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65B02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C3CE5B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61DEC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ABA08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Marmoricola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B268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41D2B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9C35DB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5321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9F4DF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Marvinbryantia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E934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E524D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C92406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E265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42C08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Massilia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1203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9C91C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ADEEC6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BECFF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3C46C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Megamonas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47EF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386DF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892DA0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FFF4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9090F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Meiothermus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17507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75D5A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124900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4629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071F7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Melittangium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FAFB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14C70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341D2A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5CAF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3718B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Mesonia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BC729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8598C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F2E99D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3AD60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3300A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Mesophilobacter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CBC3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BE6B7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30D110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18BF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F4B83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Mesorhizobium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CC6B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702A2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9E18F1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3EA2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49B59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Methylobacillus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9997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1111B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3B2E63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C527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3517B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Methylobacter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AC76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21908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0AC6AD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6648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BC8B9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Methylobacterium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481F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3BA81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F598D1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AECC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AA7D1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Methylobacterium mesophilicum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E8DC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E33AF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9EC4BD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76FA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D2EC2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Methylocapsa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BB4F0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D3302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438C9F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6965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61EDD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Methylocella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DCBA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A9FC1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CD72B1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8A06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1E9EE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Methylocystis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2FE0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99156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40BAE6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C27C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AF003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Methylomicrobium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73E2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083CA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332AA0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2DA5A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39503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Methylomonas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6FF3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397B0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9602EE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144C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A9552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Methylophaga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4632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CBB80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B67BB3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5050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CEA99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Methylophilus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D141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07C6F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15FEE8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5A7C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839C0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Methylopila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05544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7E967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B4A008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ECF4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733BB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Methylosarcina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623F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5E575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233723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2CC9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6F109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Methylosinus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BA3D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28E05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D617CE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0ED6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8FC72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Methylovorus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81B6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A112F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9AC8B8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0258D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78B5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Microbacterium arabinogalactanolyticum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99B3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55F0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49F7CE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0B18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73D9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Microbacterium barkeri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E3AB7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4EE1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E61C02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8078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96B7A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Microbacterium esteraromaticum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0CFD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3730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779CD2A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5200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AD5E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Microbacterium flavescens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C060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147D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B981F4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A0D3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E9A17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Microbacterium keratanolyticum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42BB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6D210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21C789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F56AB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0BF2F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Microbacterium liquefaciens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459E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8BB0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275B2F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A889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6756B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Microbacterium luteolum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5502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0436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8A5156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F4F3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6F1EF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Microbacterium saperdae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3BAB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F58F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6A5F918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33258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3715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Microbacterium schleiferi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0643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12F4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49395FC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EE6F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542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CFACC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Microbacterium terrae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3614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7894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3C73C4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B1A1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C5FB2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Microbacterium terregens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4072C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079A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659F9EA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0566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DE478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Microbacterium testaceum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B487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87E3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2746419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97861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FF735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Microbacterium trichothecenolyticum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80A9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C5CE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505669A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F5F5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08DDB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Microbispora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E011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ED43F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3D8ED3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FE13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10DC7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Microbulbifer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7A6D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F9450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B8D9F0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207A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BBE72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0D04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63750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F26D12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BAC5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AF276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Microlunatus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874AD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4E412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9108A5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32D0C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F8B8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Micromonospora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886D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F9ED4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773B29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82BB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D2AD0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Micropolyspora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3D3C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217AE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C2527F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68B0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5FFB9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Micropruina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368E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1B735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C598D0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7A707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39615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Microscilla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7435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BEE4B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86983B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475D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A9EF1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Microtetraspora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6C08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545C6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D2679F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F6C2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142DF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Microvirga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43FD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82C0A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CA777D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1359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11EBA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Microvirgula aerodenitrificans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A1A9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2A0FA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6FCD9B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D952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40B4F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Modestobacter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C3F5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C739B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1D1CA0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7EE5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C081E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Moorella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42C7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69EDB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108009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FE64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72F29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Moritella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0490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8DFBF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85CFF2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B236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5A070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Muricauda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B6A0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AEB4D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17767B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4C9C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AE2FA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Myceligenerans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683C9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E95BE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475FB6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D387B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09567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Mycetocola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6B97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45165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6C0E04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3AF13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43BCE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hassiacum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4E3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CCCC2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DF7EA0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954D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E8B3C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neoaurum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5431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2C925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7853C9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D9F79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FC4F0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Mycolicibacterium smegmatis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053A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44EEA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238300E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31DB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48B92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thermoresistibile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49AD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E4D31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2745A65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69F2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D51B2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Mycoplana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7E60A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4FED0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462A64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A842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7BFF3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orale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ACC4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7B9DD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1FAB0A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1F11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DB16F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Myxococcus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BBA4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F5D50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E58162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7F69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9B1B3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Nakamurella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F5D6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5F053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E23B5B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6A3B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D3A39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Nannocystis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8626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22DA7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ACF37D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DEC1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570F4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Natroniella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34B8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A631B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F8C62A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9E099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E2176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Natronincola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A8C3C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6C733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D3D659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1E64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DB24E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Nautilia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485B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2AB3B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BA6101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F6A8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57D0F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Neorhizobium galegae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90FA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D9D3F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7F98BF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3F5E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BD9DE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Neorhizobium huautlense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03C0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EAC0F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486A22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7B3A1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70DA3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Neptunomonas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FBFC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1DFD2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16A372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7A73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A66B7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Nereida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51AD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93211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AD81F8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D33A1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8A40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Nesiotobacter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97D4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F8EE3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ABECD7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F676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6F761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Nesterenkonia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26B1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A2E1D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27A08E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C6E2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7B6D1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Nevskia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4124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0DCCE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105CDD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4DAC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582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3A52C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Nitratireductor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726A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E3176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0C48B2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6A1D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6CD00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Nitrobacter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4E16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F8E06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460466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C486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12E92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Nocardioides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86F3B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4104C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D6E986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941D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DFDB4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Nonomuraea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CFF1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03520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B2595A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D99AA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0F06D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Novosphingobium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4FCA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DC86A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87A46E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BB06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DABC0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Obesumbacterium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D22C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DB0C7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92C8F1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03BE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0606B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Oceanibulbus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CB4D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F2301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1839CE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B4FC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B09C5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Oceanicaulis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AE35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A1493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2616F4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7FC0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FB65E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Oceanicola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1A62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CFE3C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86C340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7D76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0F82F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Oceanimonas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094A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F295D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0D90D8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4A40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E5257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Oceanisphaera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C05F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DD177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EABBCF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A1A0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F5CB7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Oceanithermus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BB2A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50A3E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C5ED38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D1B7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94300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Oceanobacillus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03371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64355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EDEC7F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586C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6F9A9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Oceanobacter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B669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EB2B0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10EA06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AB3F4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A8599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Oceanospirillum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2EAC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7588D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7A5B06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2D620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162D4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Octadecabacter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430D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62BAD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1460E1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E30E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569F3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Oenococcus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74C5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A8580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FC6FC4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834E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31FE2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Oerskovia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0C03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0ADCD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565DDA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9C18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11602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Okibacterium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2C6C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AFCD5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43CD54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3F42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E967E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Oleiphilus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43376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B105E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971D22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DB9A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58783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Oleispira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7A39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1B2BF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0B22EE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924C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258A2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Oligella ureolytica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14D5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71AAC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8FFF2B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EF34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87685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Oligella urethralis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9EBE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9CD0B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0BAA47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F487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5B21D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Oligotropha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D380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CC1E7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457A55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4410D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47F1D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Opitutus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65D4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04B31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71723C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DE91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94214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Orenia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E49D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F264F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FF4CF0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3716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E2C23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Oribacterium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2194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D10D3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38139A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B6DD1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4B9E6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Ornithinimicrobium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7DAD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63174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B703F0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E090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FDE68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Ottowia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29D3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D639B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D6A102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EAF7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0DF30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Oxalicibacterium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0E6A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0D545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4F902D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BAED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6F712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Oxalobacter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4D97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2733B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8B4972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F1E5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6CC65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Oxalophagus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1579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8AE65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E2834C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7F92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BD3CC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Oxobacter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19DA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9AA13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EDEF0A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E19D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B28C5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Paenibacillus chibensis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BE149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2970F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50DF71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3BA8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7577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Paenibacillus taichungensis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4306D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6AFA3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3B0371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CB81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E637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Paenibacillus xylanexedens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B307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7F035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9DAD7B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D307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78FBE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Pannonibacter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5A3D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4C3D5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8943FB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2C43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7EADC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Papillibacter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C7FE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24BDD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1BCDD4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D426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C9F52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Parabulkholderia sediminicola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E19A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BA0E2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0CAC4F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80FB9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024F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Paraburkholderia bryophila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8286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91A74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81BF16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F38C8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622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62EB7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Paraburkholderia caballeronis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0E91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2AC03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6CF4511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952A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B41CF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Paraburkholderia caribensis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8233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FB0B7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6B1D126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8A0C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9D953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Paraburkholderia fungorum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32AF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44FFF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43BECC1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6F7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038B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Paraburkholderia graminis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D790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3927F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A6132A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8E31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1C43B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Paraburkholderia nodosa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5FA2D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F6211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6393A82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1C1E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D9B24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Paraburkholderia phymatum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9A5B4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ACF08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7309383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6095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C0A15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Paraburkholderia phytofirmans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AB84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7BAF8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F00EEA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BF5B7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24E63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Paraburkholderia terrae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144E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DCC86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4948A16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FA72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4D398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Paraburkholderia tropica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48AC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6D61A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7DA531F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63F24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52B18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Paraburkholderia xenovorans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0C40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1C744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6D50256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B963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3EBDF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Paracoccus yeei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B25A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AFEE2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E9FA15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70AE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2AF65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Paraliobacillus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397C6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66BE4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405543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D226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1DB22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Paramoritella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8F2E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9BC5F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896C2B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D900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0A937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Pararhizobium giardinii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C8F86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EF5B8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469BA4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82EA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E2D6D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Parascardovia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9FBC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1E031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5ED4A9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B708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B9FE1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Parasporobacterium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5473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98FB4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1024E2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303E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C9A3B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Parvibaculum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B55F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3CAE9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4699CE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7D786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80C46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Paucimonas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FBCFE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63B02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A52A33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5813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2A19E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Pectinatus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FA7D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472B3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FCE1CE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C870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E47EF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Pediococcus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E7B3C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E7CDC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5A48DC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37294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364E9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Pedobacter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720EF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B4C2D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78F8D1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FB79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9269A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Pelczaria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C11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56C9F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96DC53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5265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3DAAA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Pelobacter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8C5F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5EC9B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08220B3" w14:textId="77777777" w:rsidTr="00E5009E">
        <w:trPr>
          <w:trHeight w:val="51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428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F1365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Pelodictyon phaeum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BF7E1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559000" w14:textId="77777777" w:rsidR="00E511BE" w:rsidRPr="00850902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</w:pPr>
            <w:r w:rsidRPr="00850902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All species from genus </w:t>
            </w:r>
            <w:r w:rsidRPr="00850902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>Pelodictyon</w:t>
            </w:r>
            <w:r w:rsidRPr="00850902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 have been moved to genus </w:t>
            </w:r>
            <w:r w:rsidRPr="00850902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>Chlorobium</w:t>
            </w:r>
            <w:r w:rsidRPr="00850902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, with the exception of </w:t>
            </w:r>
            <w:r w:rsidRPr="00850902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>Pelodictyon phaeum</w:t>
            </w:r>
          </w:p>
        </w:tc>
      </w:tr>
      <w:tr w:rsidR="00E511BE" w:rsidRPr="00E511BE" w14:paraId="12FCB27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2D3E8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C5AB0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Pelospora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ECC1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27553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9ED1E4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73B6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8E8C6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Pelotomaculum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DF94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1F8A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7ED363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F23B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FA1DD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Peptoniphilus asaccharolyticus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78C5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AF80C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702B92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53AC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ED1F5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Peredibacter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7284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316BD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8EA07E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4C5E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AA3C5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Persephonella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D9994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D9A05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19C545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3DBC8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77375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Persicobacter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25DA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1F4B6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15F73F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C174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F59C7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Petrotoga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0585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CB17D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90199F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FCBB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677CF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Phaeospirillum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7DE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15D7B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CD4DB2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C76B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E2359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Phascolarctobacterium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F0B7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D8C39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B34345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E99E0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60211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Phenylobacterium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1A80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F7CB0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E6386C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7D56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5393C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Phocoenobacter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A448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0441F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7D03FE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68FA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30FFA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Phyllobacterium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DC18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853F0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B2AD2B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0F9A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E763D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Pigmentiphaga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EE5B4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310F7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C84F1B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2C72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FF8CC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Pilimelia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92F3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2571A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88AC91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B186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25317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Pirellula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7859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FC9FC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1FDB21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281B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661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46AF4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Planctomyces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E3AC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E2199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6FCB62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6FC1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2109D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Planobispora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36C0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D30F3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EBFCCA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5074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560EF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Planococcus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89BC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CC114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7928C8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ADFC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08EA6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Planomicrobium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65CD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F3BC7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804B9D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5183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1DD5C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Planomonospora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F4CA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4D355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E9A453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AB94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82FE3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Planotetraspora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0200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B9C3D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B82467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E982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0051C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Plantibacter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E4D4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F7A50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DBD9D7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6566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BD0A4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Plesiocystis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0185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F3883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733618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FB9C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95BF9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Polaribacter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49AB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11213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CB2084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0E36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921B6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Polaromonas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1FE7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FC9A2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C7DEB0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57F2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1B43A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Polyangium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EFA4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D4D1B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6237B3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DBF4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8F39C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Polynucleobacter necessarius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7F88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F65B8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FE261C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A564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0CBA3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Porphyrobacter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069F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FE9D3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4E2074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E19D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C1FAF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Pragia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58F7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1EFD2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69B8A5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CEC6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470B0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Prauserella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002C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F7A5A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65E248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79AD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C763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Prevotella amnii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FC75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401B2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E04594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CDAF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9E45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Prevotella copri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AB66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5549F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F88111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302D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0D57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Prevotella timonensis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9E42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F2DFF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46C737F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4052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45AD2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Promicromonospora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0E67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675F7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5F7D58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A0A3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26CED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Propionicimonas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B3A9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64B81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A8A360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851B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F3F56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Propioniferax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A706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56B5D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0D570C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82E6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28AFD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Propionigenium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E61B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283DB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2A5DED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4321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12BEB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Propionispira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BB0A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24AA4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832FD3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348B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E916B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Propionispora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19C8A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33398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3DFDA2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8BC3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C8406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Propionivibrio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C57E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A555F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FAEC7D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0891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592F4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Prosthecobacter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74F1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2139A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C333FE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45D3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E8DAF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Prosthecochloris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5740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E1D84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EE5544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6B95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A1ECB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Prosthecomicrobium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310B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A4BCA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0EEC76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E7E2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99B87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Pseudaminobacter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7810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2DDFC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F79BD2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4D32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042D2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Pseudarthrobacter chlorophenolicus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44B8F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788B0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93F5BF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5AF49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66E45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Pseudobutyrivibrio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34F2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113C3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754410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84B6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328AF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Pseudoclavibacter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ABF1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518B2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122B9D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00FB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78060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Pseudomonas brassicacearum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CCC0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7C284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4CCB1F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0128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25E1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Pseudomonas capeferrum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15F6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A6606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A838C0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4688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BB29C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fluorescens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DD71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71382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58D15B2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0B9C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04903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Pseudomonas fluorescens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strain DC454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E58C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41150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4796423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1DEC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ED21D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Pseudomonas fluorescens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strain MB101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7CD9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D79C5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27454A0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7658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7E5D8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jessenii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614E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ED93A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2ED77D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5AD6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4A57D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Pseudomonas jessenii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strain RU47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8532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3BEC8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9F9D16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C596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F023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Pseudomonas jessenii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strain UW4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4AF2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5F52D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275B723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256D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701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29954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putida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16AB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789E3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C939B1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A4D1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ACA81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Pseudomonas simiae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strain WCS417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9B63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8FAAAD" w14:textId="77777777" w:rsidR="00E511BE" w:rsidRPr="00850902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</w:pPr>
            <w:r w:rsidRPr="00850902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before </w:t>
            </w:r>
            <w:r w:rsidRPr="00850902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>Pseudomonas fluorescence</w:t>
            </w:r>
            <w:r w:rsidRPr="00850902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 strain WCS417</w:t>
            </w:r>
          </w:p>
        </w:tc>
      </w:tr>
      <w:tr w:rsidR="00E511BE" w:rsidRPr="00E511BE" w14:paraId="0AD7E24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2B9D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1700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Pseudomonas stutzeri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3E2C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A0FB5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5798BF0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14A5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D9F1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Pseudomonas thivervalensis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CBA4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73F55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2D75689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4A1D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21A77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Pseudonocardia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1A14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35B53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908659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9C3B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15338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Pseudorhodobacter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737F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DA916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701BBC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D6D6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C9E5D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Pseudospirillum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2A35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C1630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636FCF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D4A6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6D644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Pseudoxanthomonas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DF86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1F48C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796DB5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2787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23B7E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Psychroflexus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52265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962F0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DB1FF4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94A2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4DD6A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Psychromonas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1093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3AFAB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2C26AB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A04E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BA024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Psychroserpens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6562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530A6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CDA736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84E27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F0F65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Pyxidicoccus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6BB1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E48BF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E9096A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AD74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712E2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Quinella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4A84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B9377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78D43D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FA19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17D91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Rahnella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FB45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E5A8E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D789E7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F6E9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32DA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Rahnella aquatilis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BA82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DFA2E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EABB27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3A69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FC23D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Ramlibacter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7AF2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07EA1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47C639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B729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97535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Raoultella terrigena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4CD4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24F29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6EE7DC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5DA6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9736A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Rarobacter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914E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43465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40A360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D078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F688A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Rathayibacter caricis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55AF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DE951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578B2E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C8480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7FC39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Rathayibacter festucae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FD86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9E42E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0C512E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49A8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5990A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Reinekea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00FF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407B4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E5DEEE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2FAC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0BED5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Rhabdochromatium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C701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85857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07DB44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341D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212C1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Rheinheimera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66D6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BF5DC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EACFFD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A9E0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0C507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cellulosilyticum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78101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0D3B6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EEA99C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EB22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64F84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daejeonense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5968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BCB7F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CBF642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97A4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749E4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etli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800C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71971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4414D2C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1AEC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4B630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gallicum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2259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08A7A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29F5794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E670E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86796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hainanense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D424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13BAE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70191F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3B227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A6F2F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indigoferae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4F57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0954A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5C4A1D9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A726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13849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leguminosarum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D1ED3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8653D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C8CF4F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D16B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3C8E6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loessense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F897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B96CB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40CB1C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E4F9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6045F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lusitanum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92D7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00DC3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98D67B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0CCE9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5DA87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miluonense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550A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C4B62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2376618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1888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6EF50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mongolense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BB463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8294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C301ED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8F71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7C5F9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multihospitium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6CC23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64341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1DB647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1C1AE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42343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phaseoli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90EE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1D51E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3E9C4C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A958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383E6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selenireducens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DE84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83D75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63C509E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EF6C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BD62F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sullae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A8C8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3EC97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165CEC9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95A3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A73A3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tropici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10CF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0B80E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5BB9BA6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D526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7FAC7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undicola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8F42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8C482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2522842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16D3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741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37C8B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yanglingense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C30D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8B1E9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4D25DBD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5274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2FED4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FE3D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C4776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80B63B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6FF27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B5A8E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C9DE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E34CF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43AA01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FE074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6907E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Rhodoblastus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1FB9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FDD0A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F5B39A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C4AE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73454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Rhodocista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4C2A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1D4E8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6CCED7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0D84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36C0C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Rhodococcus erythropolis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DDAE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1460A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052753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BEBF4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BDDB5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Rhodococcus rhodochrous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487C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2A8C3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CE241D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7D19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E15FE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Rhodocyclus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A1CE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A2C16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D0F5D5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4C27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A689D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Rhodoferax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02886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385B3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16EE26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C93B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3BCDD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Rhodoglobus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47C5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32BC4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F81E15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FD91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681B3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Rhodomicrobium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8572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656FE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730553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F38F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2A7FD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Rhodopila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7B9A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19B48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B7F7A1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32B6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E5D0C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Rhodopirellula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68C5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C3256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2888D0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AFC9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386CF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Rhodoplanes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835B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F170F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5CE313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9612D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5D93C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Rhodopseudomonas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B12A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0891C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7B3070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34A1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7F6F1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Rhodospirillum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67BE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5D55D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5FAA1F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15CE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F6D19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Rhodothalassium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300A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CD7B2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915D3B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48B4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FFD0A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Rhodothermus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4507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BEB44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4806AF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8E75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8064E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BB96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F462D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4EB240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504B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E298A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Rhodovulum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8078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15A86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811912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216D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C3A23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Rikenella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28C3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3A065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C8263B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AF17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0F449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Robiginitalea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647B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B9230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4E86E1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3853F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F95D6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Roseateles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1273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CB1B6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A53ED1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3DFA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3853E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Roseburia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781E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3F9C1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E840EE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BFAF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981E4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Roseiflexus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FC6A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046AD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5D3657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C885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48267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Roseinatronobacter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84C1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8B01D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75A3D3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8221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712F2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Roseivivax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B316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14144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6D8604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EBFA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E44A4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Roseobacter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1FD7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6604F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7B48C5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3402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F07A9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Roseococcus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B169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BF949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A177AD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7FE5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65B75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Roseomonas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172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DCAE4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5D1D8F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167C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87CC1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Roseomonas  gilardii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D2CB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98BE86" w14:textId="77777777" w:rsidR="00E511BE" w:rsidRPr="00850902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</w:pPr>
            <w:r w:rsidRPr="00850902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including subspecies </w:t>
            </w:r>
            <w:r w:rsidRPr="00850902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 xml:space="preserve">Roseomonas gilardii </w:t>
            </w:r>
            <w:r w:rsidRPr="00850902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subsp. </w:t>
            </w:r>
            <w:r w:rsidRPr="00850902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 xml:space="preserve">gilardii </w:t>
            </w:r>
            <w:r w:rsidRPr="00850902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and </w:t>
            </w:r>
            <w:r w:rsidRPr="00850902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 xml:space="preserve">Roseomonas gilardii </w:t>
            </w:r>
            <w:r w:rsidRPr="00850902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>subsp.</w:t>
            </w:r>
            <w:r w:rsidRPr="00850902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 xml:space="preserve"> rosea</w:t>
            </w:r>
          </w:p>
        </w:tc>
      </w:tr>
      <w:tr w:rsidR="00E511BE" w:rsidRPr="00E511BE" w14:paraId="24B2D291" w14:textId="77777777" w:rsidTr="00E5009E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C939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36828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Roseomonas cervicalis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A9F9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08DA7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302E22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4C06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95B39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Roseomonas mucosa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86E7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52C2A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F7417D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9D4E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5924E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Roseospira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A20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DC033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CF41CE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287A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DB5D5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Roseospirillum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8079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687F9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098494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066BD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6301D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Roseovarius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AC24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0B7BC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60414A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0D7C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A3C29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Rubrimonas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D0EA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D6B5A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C34795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9E31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AB17E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Rubritepida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07AF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3945B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B07AB7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FBBC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72709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Rubrivivax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73C4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AF882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8BDCA4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8F56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780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FA503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Rubrobacter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E4673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58478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1B19BE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51E5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68E94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Ruegeria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96F0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B548A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498627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B6568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21D3E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Ruminobacter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A34F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5F5DA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71F00F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6AC7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147D9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Runella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31AF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CF55E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C414A4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3F3B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59AF5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Saccharibacter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59C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87D69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3DE3D2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CA9E2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2A97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Saccharococcus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B3B6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B1BE4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544E65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CEF5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D5AA5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Saccharomonospora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F513D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05F99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141E97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5018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57754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Saccharophagus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BD0B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C373E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10D1B1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73D5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E8559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Saccharopolyspora rectivirgula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97EA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EC372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152654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D4996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0E7ED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Saccharospirillum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4668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7D347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F0EEE1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49A3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9D94D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Saccharothrix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2CA8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00642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69C9DB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155A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CFCB5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Sagittula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B7F8F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D6A59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B0ED22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ACD4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80AEF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Salana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54C1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0403B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50E3CA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1F49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323D4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Salegentibacter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655A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F1386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5032CF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9E66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49C4E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Salinibacter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4B68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AA36C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BD1427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E0783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718FB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Salinibacterium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2DA9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A973E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080A69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F80E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312E8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Salinicoccus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2E09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FFAC4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F9873B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49CD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80D83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Salinisphaera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38B1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2C251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75BAAA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C3DC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FBB7C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Salinivibrio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6A3D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873DD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D9B598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DE0A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90D57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Salipiger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A0BC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83929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8AE12B0" w14:textId="77777777" w:rsidTr="00E5009E">
        <w:trPr>
          <w:trHeight w:val="51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6BCD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46E59D" w14:textId="77777777" w:rsidR="00E511BE" w:rsidRPr="00850902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</w:pPr>
            <w:r w:rsidRPr="00850902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 xml:space="preserve">Salmonella enterica </w:t>
            </w:r>
            <w:r w:rsidRPr="00850902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subsp. </w:t>
            </w:r>
            <w:r w:rsidRPr="00850902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en-US" w:eastAsia="nl-NL"/>
              </w:rPr>
              <w:t>enterica</w:t>
            </w:r>
            <w:r w:rsidRPr="00850902">
              <w:rPr>
                <w:rFonts w:ascii="Calibri" w:hAnsi="Calibri" w:cs="Calibri"/>
                <w:color w:val="000000"/>
                <w:sz w:val="19"/>
                <w:szCs w:val="19"/>
                <w:lang w:val="en-US" w:eastAsia="nl-NL"/>
              </w:rPr>
              <w:t xml:space="preserve"> serovar Typhi strain Ty21a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36E4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0AAD7A" w14:textId="3C4062E0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  <w:r w:rsidR="00FD1602" w:rsidRPr="00FD1602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≡ </w:t>
            </w:r>
            <w:r w:rsidR="00FD1602" w:rsidRPr="00C10201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Salmonella</w:t>
            </w:r>
            <w:r w:rsidR="00FD1602" w:rsidRPr="00FD1602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Typhi strain Ty21a</w:t>
            </w:r>
          </w:p>
        </w:tc>
      </w:tr>
      <w:tr w:rsidR="00E511BE" w:rsidRPr="00E511BE" w14:paraId="072BA69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0FBCF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D0E6B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Saprospira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08B1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54040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5BA659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28FC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71889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Scardovia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32DB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4E1CF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E03D1A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7D8F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ABAC1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Schlegelella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69E5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25463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E7A2E2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E981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6D424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Schwartzia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3B5A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AC425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E8129C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904C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A11A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Seliberia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93093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D5072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E87C83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CAEB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3803F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Serinicoccus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FBFD6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34615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22AC20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8858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C7519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Serratia fonticola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163D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AF4D0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51E476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1B6F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525A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Serratia plymuthica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73590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2B530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BD2A5A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A63C4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62F49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Simonsiella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E104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D47D2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B15AE8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8BE2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13752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Skermanella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2E9C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4E8A1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BDDFA5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4BCF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6246B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Skermania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FC56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84E1F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CF3DF1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9567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D5CC2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Smithella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058FE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6DFF9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439B85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2198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5ADF6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Sodalis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A7B6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9D866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0836C2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0DD4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15F5B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Soehngenia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F354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2CDF6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3F15C5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9DA8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A25C1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Solirubrobacter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B4BF4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1A81C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CE8AE6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6FBC5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99F7F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Sphaerobacter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A200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3ADAC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158CE6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8A88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E4F7C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Sphaerotilus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01D5B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6FF00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A06880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341A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2A5D4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Sphingobium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9AD8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9234F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C37A90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D330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819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BBA67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Sphingopyxis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E77B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73F98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5CB410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18E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33577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Spingomonas wittichii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E4C8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BA1BD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FB0374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98FC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5E1CB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Spirilliplanes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0544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2DE4D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E57572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5D4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E492C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Spirillospora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E80A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FB5E2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B9ADFC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674D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AD2C8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Spirillum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126E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8D73A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079813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7B6C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7BAFE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Spirochaeta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8395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D75B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251137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DDF8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546C9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Spirosoma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6F26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1E954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9BB73B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58EA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1F951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Sporanaerobacter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81C3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4FBAB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C687CF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3473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E0D07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Sporichthya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B49B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38BAF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2B1341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E687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4A968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Sporobacter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E08E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280E1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54E2A0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9196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BF2D7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Sporobacterium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F69C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C89D7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22E60A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F8E8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FAF90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Sporocytophaga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F64C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3A99E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096E88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E893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22AC5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Sporohalobacter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A69A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F3588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087CD0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2C46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1582F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Sporolactobacillus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D94D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530F8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8EDF3E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1E36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0DE06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Sporomusa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69E2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CEADC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ACDDF1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B1BBE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188F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Sporosarcina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0710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ACF8B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321B7C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45D0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A2CAE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Sporotomaculum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F2AE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2DCD1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AEB740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457F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040B3" w14:textId="77777777" w:rsidR="00E511BE" w:rsidRPr="00850902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en-US" w:eastAsia="nl-NL"/>
              </w:rPr>
            </w:pPr>
            <w:r w:rsidRPr="00850902">
              <w:rPr>
                <w:rFonts w:ascii="Calibri" w:hAnsi="Calibri" w:cs="Calibri"/>
                <w:i/>
                <w:iCs/>
                <w:sz w:val="19"/>
                <w:szCs w:val="19"/>
                <w:lang w:val="en-US" w:eastAsia="nl-NL"/>
              </w:rPr>
              <w:t xml:space="preserve">Staphylococcus aureus </w:t>
            </w:r>
            <w:r w:rsidRPr="00850902">
              <w:rPr>
                <w:rFonts w:ascii="Calibri" w:hAnsi="Calibri" w:cs="Calibri"/>
                <w:sz w:val="19"/>
                <w:szCs w:val="19"/>
                <w:lang w:val="en-US" w:eastAsia="nl-NL"/>
              </w:rPr>
              <w:t>subsp.</w:t>
            </w:r>
            <w:r w:rsidRPr="00850902">
              <w:rPr>
                <w:rFonts w:ascii="Calibri" w:hAnsi="Calibri" w:cs="Calibri"/>
                <w:i/>
                <w:iCs/>
                <w:sz w:val="19"/>
                <w:szCs w:val="19"/>
                <w:lang w:val="en-US" w:eastAsia="nl-NL"/>
              </w:rPr>
              <w:t xml:space="preserve"> aureus </w:t>
            </w:r>
            <w:r w:rsidRPr="00850902">
              <w:rPr>
                <w:rFonts w:ascii="Calibri" w:hAnsi="Calibri" w:cs="Calibri"/>
                <w:sz w:val="19"/>
                <w:szCs w:val="19"/>
                <w:lang w:val="en-US" w:eastAsia="nl-NL"/>
              </w:rPr>
              <w:t>strain 8325-4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F114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06D37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E74663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CF8E7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9DF46" w14:textId="77777777" w:rsidR="00E511BE" w:rsidRPr="00850902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en-US" w:eastAsia="nl-NL"/>
              </w:rPr>
            </w:pPr>
            <w:r w:rsidRPr="00850902">
              <w:rPr>
                <w:rFonts w:ascii="Calibri" w:hAnsi="Calibri" w:cs="Calibri"/>
                <w:i/>
                <w:iCs/>
                <w:sz w:val="19"/>
                <w:szCs w:val="19"/>
                <w:lang w:val="en-US" w:eastAsia="nl-NL"/>
              </w:rPr>
              <w:t xml:space="preserve">Staphylococcus aureus </w:t>
            </w:r>
            <w:r w:rsidRPr="00850902">
              <w:rPr>
                <w:rFonts w:ascii="Calibri" w:hAnsi="Calibri" w:cs="Calibri"/>
                <w:sz w:val="19"/>
                <w:szCs w:val="19"/>
                <w:lang w:val="en-US" w:eastAsia="nl-NL"/>
              </w:rPr>
              <w:t>subsp.</w:t>
            </w:r>
            <w:r w:rsidRPr="00850902">
              <w:rPr>
                <w:rFonts w:ascii="Calibri" w:hAnsi="Calibri" w:cs="Calibri"/>
                <w:i/>
                <w:iCs/>
                <w:sz w:val="19"/>
                <w:szCs w:val="19"/>
                <w:lang w:val="en-US" w:eastAsia="nl-NL"/>
              </w:rPr>
              <w:t xml:space="preserve"> aureus </w:t>
            </w:r>
            <w:r w:rsidRPr="00850902">
              <w:rPr>
                <w:rFonts w:ascii="Calibri" w:hAnsi="Calibri" w:cs="Calibri"/>
                <w:sz w:val="19"/>
                <w:szCs w:val="19"/>
                <w:lang w:val="en-US" w:eastAsia="nl-NL"/>
              </w:rPr>
              <w:t>strain RN4220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74B0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A754F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2C7C0A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34DC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4BFC1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Stappia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424E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D789A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583768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3788D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8A3BD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Starkeya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752E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A3EB3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67621D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6A87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5A3A3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Stella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75CE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3370A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DE7A5B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E220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6B70D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Sterolibacterium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4679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968E8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913D96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CE4C6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55F84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Stigmatella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305C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A257E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2A0837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7B74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900D5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Streptacidiphilus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5CB2E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48EC5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DD194C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DFC0B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F0587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Streptoalloteichus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F758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CB6AE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59742E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5AD9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20AFF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gordonii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0BDFE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99E29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73CCF0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EE75A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246A6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oligofermentans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39AA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210EA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052CA5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FF53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CF5AD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Streptomonospora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C700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C27D6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7F5243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93C3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F867F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Streptomyces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BA5CD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1#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881E0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021DBF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7A85B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827A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Streptomyces muensis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6F73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7750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6A5B70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0A30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7BB0B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Streptosporangium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64C1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120DB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35590C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C015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7CE12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Subtercola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6F1A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028FD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A92F07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F584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09F0D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Succiniclasticum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9FEB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5C8CD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9BD87A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1FC41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B2B5D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Succinimonas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6F35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E127B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65CCF6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09C1F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64338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Succinispira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A488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5CD4C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A3903C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DAA3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C6D25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Succinivibrio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165A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26452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9A1D05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2ABC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93E95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Sulfitobacter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CCEA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41DC0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3196F5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208B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D6664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Sulfobacillus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D571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A26C1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B60FE5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062C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858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6A126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Sulfurihydrogenibium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1F14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A14F0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37C2F4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AC1D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BB850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Sulfurimonas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B96F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0C574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A74E05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FA33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966E8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Sulfurospirillum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BAF5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22D5E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0EE5E0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EAF1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1FBE2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Synechococcus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sp.</w:t>
            </w: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strain PCC 11901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EABD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A44B6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46E6E2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9A182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9E98E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Synechococcus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sp. strain PCC 7002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CC5A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16D17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BBD740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41F7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B8D20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Synechocystis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sp</w:t>
            </w: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.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strain PCC 6803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E4BA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89423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6E8033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8C75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A3770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Syntrophobacter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9D9A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C09A3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4F2395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F744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AB81F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Syntrophobotulus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6660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A41CD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17B735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8EC06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773A2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Syntrophococcus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EE02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EB21C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9DFE8C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46BE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AB8C1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Syntrophomonas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99FF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EB030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11C756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1EDD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3E18E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Syntrophothermus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D96E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A2FEF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03FEAE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05C7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78F51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Syntrophus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01AF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F6A5B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5B8CF5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31A6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B79DC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Telluria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CD16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695A4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1990F1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771B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D2079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Tepidibacter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9253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9552D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26ADEE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4327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7165B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Tepidimonas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7D1E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1D76F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5EA97D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5AAE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A9D38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Tepidiphilus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25C98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B1ED5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04E633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F00C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5D693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Terasakiella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A798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346D3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98DBCC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403FF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E1E52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Terrabacter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1ED6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9C69A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65EC03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EFB7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52361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Terracoccus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2B24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AD388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A8B5A3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005BF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D4DAB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Tessaracoccus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84D7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21A38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5F5F83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FF61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5FFC6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Tetrasphaera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41DB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D5DFC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F6118D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0D8B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C6797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Thalassolituus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2E785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CA63B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2D15EE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03898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C03B7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Thalassomonas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51C7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11E6D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F44BCA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32C8E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52A2A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Thalassospira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6E53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04552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EE29E3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503B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6C692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Thauera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B100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72B6F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3C6790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D68F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0FDD2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Thermacetogenium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35DA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4CDCF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642E00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EC8D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0B567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Thermaerobacter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FF65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99E71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51E6C1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A413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C5BE5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Thermanaeromonas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4E3B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405C3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A67A35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4C0F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0B6FB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Thermanaerovibrio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98AD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E0E96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5F8B0F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2D31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981A6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Thermicanus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AACF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0AC37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5FF01C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A220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E7B9F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Thermincola carboxydiphila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5E94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6363F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50B8FB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308E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A8696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Thermincola ferriacetica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105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E0EDB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0A6362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464D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ECBF3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Thermincola potens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1065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0CEB2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79AD6DD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90B4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B18B5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Thermithiobacillus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C44F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2E1A2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197B98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C4CC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FAC05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Thermoactinomyces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0C29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25C23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830A58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44C5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E0EA6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Thermoanaerobacter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8DAB5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F20ED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540AF3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AE7D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ACD4A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Thermoanaerobacter kivui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6272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F947B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56DA81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F91E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DCFD1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Thermoanaerobacterium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75C8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D6D31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818BA8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59EA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33ED3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Thermoanaerobium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F550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0ED54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373101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83CD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0394C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6F230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9FBF1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9AFAC3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C9B9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898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2AD9C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Thermobacteroides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0CDC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123CB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016E97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DB5B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E1B04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Thermobifida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34A2D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5795B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624618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65FB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934E1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Thermobispora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7BB4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491E8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04E068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D6A8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ABAC2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Thermobrachium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F7631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A1B29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2AD74C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D4C8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4E791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Thermochromatium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8463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FA842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6F872A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7077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9600A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4B94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6496C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7CEE09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288B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54BD5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Thermocrinis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05DB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4713C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BCD60B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B8B4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6BDF8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Thermocrispum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A9CE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12FEF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8EE7A1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5264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9A2FC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Thermodesulfatator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2707A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5CA9E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5F552E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E1A7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DA594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Thermodesulfobacterium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F604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3DE7D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23C816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AD36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0D85B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Thermodesulfobium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083A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571E9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7CA5CA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D5FB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8E407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Thermodesulforhabdus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B92D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4CD66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8F7167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522D3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9D850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Thermodesulfovibrio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6170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AEDA3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13C45E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50DC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8E302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Thermohydrogenium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A567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339DD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5362B7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2C39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25C6A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Thermomicrobium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1DB5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8966B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69BCD0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F05F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03DCD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C32B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71A38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D21BFF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68FD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9816D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Thermomonospora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B0649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0F905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558629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D1B9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A8AC6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Thermonema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9B90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6B95A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EF97DC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ADC3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6E63D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Thermosinus carboxydivorans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F9551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417A3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556E12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BC65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D4B92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Thermosipho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D07DF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7E24C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FF626D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7973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40E5E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Thermosyntropha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1CA3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77188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CA8957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C56A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D6059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Thermotoga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1241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F121C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36F4CF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B0AD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5AAEE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Thermovibrio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45F2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F364D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9D1BAA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86B8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31FE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Thermus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B70F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4915A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573331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1AD9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9D8AC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Thioalkalivibrio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1664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1DB34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27AC6A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C993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0F410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Thioalkalivibrio denitrificans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E863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B0535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D63B9D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24443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59F7B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Thioalkalivibrio halophilus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1942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1E7B1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29902A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CC98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2B9C2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Thioalkalivibrio jannaschii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25DD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A784A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67C6244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08013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242D9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Thioalkalivibrio nitratireducens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606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52CE6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260EB2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BB61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34ECC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Thioalkalivibrio nitratis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BEA5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096B2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39ED08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9CFD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167BE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Thioalkalivibrio paradoxus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9C9B9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0908A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6E01798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3AD2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069BA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Thioalkalivibrio sulfidiphilus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DC0C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28DF0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95B753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0AD7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2AFA9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Thioalkalivibrio thiocyanodenitrificans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CE06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98BB7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0FC4086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C2A9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EB203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Thioalkalivibrio thiocyanoxidans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3F1E9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856D6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74B2CE4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413F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FFBB4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Thioalkalivibrio versutus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19CD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AAC77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</w:p>
        </w:tc>
      </w:tr>
      <w:tr w:rsidR="00E511BE" w:rsidRPr="00E511BE" w14:paraId="3E446E7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1A1B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C69F0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Thiobaca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CEF74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F139D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FDE126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E3C5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6CEA0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Thiobacillus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A2ED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C4899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093BDF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5095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F4BF4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Thiocapsa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ACAC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211E4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708EC9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CB3A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B4192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Thiococcus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35DC2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4B04E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D35460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A07E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BDB34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Thiocystis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2C78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FCD2F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0B18CA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CA2F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938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955D9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Thiodictyon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350F3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94F61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D7203E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6E84C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E91F3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Thiolamprovum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F2EB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8EE84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6E2133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C5E0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810E3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Thiomicrospira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B004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15F19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4C40C6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8B56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24B4C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8B14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F6C3D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139F3CB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C006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48C32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Thiopedia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4083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6CC7C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888A56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A710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DE57C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Thiorhodoccocus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9806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1F1C2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D0F1E9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DCC4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D2057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Thiorhodovibrio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9CD5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B7C50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159FC9E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69B9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5CDEC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Thiothrix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B6516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C1F34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808DC5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1A9B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A8A28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Tindallia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0E99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BE352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819BD1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A265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9E842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Tolumonas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0486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272DE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763FF8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79C4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B24A5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Trabulsiella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AFEE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7234E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4C7A5C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E725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85A2C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Treponema minutum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C2ECC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02A6D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F737EB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FA00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1C0DF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Treponema refringens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86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86F50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8727BA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1E70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991DF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Trichococcus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1F2A2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A1E8F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768D5C5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DC90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5B6A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Trichormus azollae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C3B5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4C83C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before</w:t>
            </w: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Anabaena azollae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, also named </w:t>
            </w: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Nostoc azollae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Anabaena variabilis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status </w:t>
            </w: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azollae</w:t>
            </w:r>
          </w:p>
        </w:tc>
      </w:tr>
      <w:tr w:rsidR="00E511BE" w:rsidRPr="00E511BE" w14:paraId="7F956AA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DA3E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E6D89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Trichormus variabilis 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strain ATCC 29413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0383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49F053" w14:textId="74AB97F4" w:rsidR="00E511BE" w:rsidRPr="00DE04C9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before </w:t>
            </w: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Anabaena variabilis</w:t>
            </w:r>
            <w:r w:rsidR="00DE04C9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</w:t>
            </w:r>
            <w:r w:rsidR="00DE04C9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strain ATCC 29413</w:t>
            </w:r>
          </w:p>
        </w:tc>
      </w:tr>
      <w:tr w:rsidR="00E511BE" w:rsidRPr="00E511BE" w14:paraId="14EE22E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A016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8444B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Turicibacter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C6C0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D9430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038472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D3E2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060FE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Ulvibacter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D9B9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66B4F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AC36FE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EBFE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E573E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Ureibacillus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C8DC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F901B6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21F1619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96B2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81914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Variovorax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E911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01838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94BEB7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FB14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617FF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Verrucomicrobium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6C18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EC3F7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661330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4D3E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92FE9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Verrucosispora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CE7D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97749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F43128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0644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43902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Victivallis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DB68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513AA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9BBC02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B597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1393C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Virgibacillus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81A1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ACFEE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829769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7890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E000B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Virgisporangium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8786E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4E33E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F5E659A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8352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B39D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Vitreoscilla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784F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C4BB9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86C323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CB08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BD980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Vogesella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7EA5C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AA9D9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551615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081E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14BE7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Vulcanithermus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C51A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35F6F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9E5175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106A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37F9C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Weeksella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6E08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8F5CB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93D90C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C972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FEADD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Weissella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61188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F6EF0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CA7370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E8F97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B720C5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Westiella intricata</w:t>
            </w: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strain UH HT-29-1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11DE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94F5D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C3E74D7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F6FB2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0E11D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Wolbachia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0071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AC622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6A9035D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553EB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4122E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Wolinella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5E60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B62B5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30AECFA1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2FC6C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CA9BF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Woodsholea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CE3FA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6DADBB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D3822C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600E2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0BF6F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Xanthobacter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F155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B169E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216E10EC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AE2B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F7753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Xenophilus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7D14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04BA5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C4DB668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BFBB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45388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Xenorhabdus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95AB9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E3B96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FE61C5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BA0E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379D32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Xylanibacterium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66F9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44BBD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9F83970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A002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976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44F48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Xylanimicrobium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6558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ED1981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3890476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053C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977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5AEE2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Xylanimonas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0425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ADBF1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02049D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D0FA9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978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CEBCB4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Yaniella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A3E5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A5D67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763BDA2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CF3E8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979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E5AD00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Zavarzinia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AA8C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9A9C1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7ACF1DC3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EB311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980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D8440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Zobellia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B6AAD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C5D6D3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51E98DF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5BC1F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981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FEF2F7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Zoogloea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BBB164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9123FE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6BCDA924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B7570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982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34F5AC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Zooshikella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192DD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2BF7C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59CDD64E" w14:textId="77777777" w:rsidTr="00E5009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EC317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983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EF213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Zymobacter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B4A32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BA57F9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43566EDD" w14:textId="77777777" w:rsidTr="002921F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34913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984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373678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Zymomonas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3167E5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6B8EEA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E511BE" w:rsidRPr="00E511BE" w14:paraId="07AFE05C" w14:textId="77777777" w:rsidTr="002921F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7F58A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985</w:t>
            </w:r>
          </w:p>
        </w:tc>
        <w:tc>
          <w:tcPr>
            <w:tcW w:w="3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C3A67F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Zymophilus 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7172E" w14:textId="77777777" w:rsidR="00E511BE" w:rsidRPr="00E511BE" w:rsidRDefault="00E511BE" w:rsidP="00E511B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A0E64D" w14:textId="77777777" w:rsidR="00E511BE" w:rsidRPr="00E511BE" w:rsidRDefault="00E511BE" w:rsidP="00E511B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E511B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</w:tbl>
    <w:p w14:paraId="762DB638" w14:textId="77777777" w:rsidR="00A9054F" w:rsidRDefault="00A9054F" w:rsidP="00297247">
      <w:pPr>
        <w:ind w:right="-284"/>
        <w:jc w:val="both"/>
        <w:rPr>
          <w:sz w:val="20"/>
        </w:rPr>
      </w:pPr>
    </w:p>
    <w:p w14:paraId="563144F1" w14:textId="4F2FC1E1" w:rsidR="00150112" w:rsidRPr="00EA5251" w:rsidRDefault="00961C5B" w:rsidP="00297247">
      <w:pPr>
        <w:ind w:right="-284"/>
        <w:jc w:val="both"/>
        <w:rPr>
          <w:i/>
          <w:iCs/>
          <w:sz w:val="20"/>
        </w:rPr>
      </w:pPr>
      <w:r w:rsidRPr="00EA5251">
        <w:rPr>
          <w:sz w:val="20"/>
        </w:rPr>
        <w:t xml:space="preserve"># </w:t>
      </w:r>
      <w:r w:rsidR="00D22D4C" w:rsidRPr="00EA5251">
        <w:rPr>
          <w:sz w:val="20"/>
        </w:rPr>
        <w:tab/>
      </w:r>
      <w:r w:rsidRPr="00EA5251">
        <w:rPr>
          <w:sz w:val="20"/>
        </w:rPr>
        <w:t xml:space="preserve">With the exeption of plant pathogenic </w:t>
      </w:r>
      <w:r w:rsidRPr="00EA5251">
        <w:rPr>
          <w:i/>
          <w:iCs/>
          <w:sz w:val="20"/>
        </w:rPr>
        <w:t xml:space="preserve">Streptomyces </w:t>
      </w:r>
      <w:r w:rsidRPr="00EA5251">
        <w:rPr>
          <w:sz w:val="20"/>
        </w:rPr>
        <w:t xml:space="preserve">species and </w:t>
      </w:r>
      <w:r w:rsidRPr="00EA5251">
        <w:rPr>
          <w:i/>
          <w:iCs/>
          <w:sz w:val="20"/>
        </w:rPr>
        <w:t>Streptomyces somaliensis</w:t>
      </w:r>
    </w:p>
    <w:p w14:paraId="37E71FBE" w14:textId="77777777" w:rsidR="00850902" w:rsidRPr="00EA5251" w:rsidRDefault="00850902" w:rsidP="00850902">
      <w:pPr>
        <w:ind w:right="-284"/>
        <w:jc w:val="both"/>
        <w:rPr>
          <w:sz w:val="20"/>
        </w:rPr>
      </w:pPr>
      <w:r w:rsidRPr="00EA5251">
        <w:rPr>
          <w:rFonts w:ascii="Calibri" w:hAnsi="Calibri"/>
          <w:sz w:val="20"/>
          <w:lang w:val="en-US"/>
        </w:rPr>
        <w:t>≡</w:t>
      </w:r>
      <w:r w:rsidRPr="00EA5251">
        <w:rPr>
          <w:sz w:val="20"/>
        </w:rPr>
        <w:tab/>
        <w:t>No concensus regarding nomenclature: synonyms can both be used</w:t>
      </w:r>
    </w:p>
    <w:p w14:paraId="78F6D009" w14:textId="2F97DE3C" w:rsidR="00D92351" w:rsidRPr="00EA5251" w:rsidRDefault="00D92351" w:rsidP="00297247">
      <w:pPr>
        <w:ind w:right="-284"/>
        <w:jc w:val="both"/>
        <w:rPr>
          <w:szCs w:val="22"/>
        </w:rPr>
      </w:pPr>
    </w:p>
    <w:p w14:paraId="5B296BC1" w14:textId="77777777" w:rsidR="00D92351" w:rsidRPr="00EA5251" w:rsidRDefault="00D92351">
      <w:pPr>
        <w:spacing w:line="240" w:lineRule="auto"/>
        <w:rPr>
          <w:szCs w:val="22"/>
        </w:rPr>
      </w:pPr>
      <w:r w:rsidRPr="00EA5251">
        <w:rPr>
          <w:szCs w:val="22"/>
        </w:rPr>
        <w:br w:type="page"/>
      </w:r>
    </w:p>
    <w:p w14:paraId="70356C1A" w14:textId="6B4F1D2B" w:rsidR="00D92351" w:rsidRPr="00EA5251" w:rsidRDefault="00D92351" w:rsidP="00297247">
      <w:pPr>
        <w:ind w:right="-284"/>
        <w:jc w:val="both"/>
        <w:rPr>
          <w:szCs w:val="22"/>
        </w:rPr>
      </w:pPr>
      <w:r w:rsidRPr="00EA5251">
        <w:rPr>
          <w:b/>
          <w:bCs/>
          <w:szCs w:val="22"/>
        </w:rPr>
        <w:lastRenderedPageBreak/>
        <w:t>Table 2</w:t>
      </w:r>
      <w:r w:rsidRPr="00EA5251">
        <w:rPr>
          <w:szCs w:val="22"/>
        </w:rPr>
        <w:t>. List with pathogenic bacteria</w:t>
      </w:r>
      <w:r w:rsidR="00604C97" w:rsidRPr="00EA5251">
        <w:rPr>
          <w:szCs w:val="22"/>
        </w:rPr>
        <w:t>, sorted alphabetically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0"/>
        <w:gridCol w:w="2783"/>
        <w:gridCol w:w="1196"/>
        <w:gridCol w:w="870"/>
        <w:gridCol w:w="3068"/>
      </w:tblGrid>
      <w:tr w:rsidR="002921FE" w:rsidRPr="002921FE" w14:paraId="3B535372" w14:textId="77777777" w:rsidTr="002921FE">
        <w:trPr>
          <w:trHeight w:val="690"/>
          <w:tblHeader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9A1850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  <w:t>No.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3479153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b/>
                <w:bCs/>
                <w:i/>
                <w:iCs/>
                <w:color w:val="000000"/>
                <w:sz w:val="19"/>
                <w:szCs w:val="19"/>
                <w:lang w:val="nl-NL" w:eastAsia="nl-NL"/>
              </w:rPr>
              <w:t>Genus</w:t>
            </w:r>
            <w:r w:rsidRPr="002921FE"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  <w:t xml:space="preserve">/ </w:t>
            </w:r>
            <w:r w:rsidRPr="002921FE">
              <w:rPr>
                <w:rFonts w:ascii="Calibri" w:hAnsi="Calibri" w:cs="Calibri"/>
                <w:b/>
                <w:bCs/>
                <w:i/>
                <w:iCs/>
                <w:color w:val="000000"/>
                <w:sz w:val="19"/>
                <w:szCs w:val="19"/>
                <w:lang w:val="nl-NL" w:eastAsia="nl-NL"/>
              </w:rPr>
              <w:t>species</w:t>
            </w:r>
            <w:r w:rsidRPr="002921FE"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  <w:t>/ strain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242FB73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5595C4A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  <w:t>A/P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6DA7040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b/>
                <w:bCs/>
                <w:color w:val="000000"/>
                <w:sz w:val="19"/>
                <w:szCs w:val="19"/>
                <w:lang w:val="nl-NL" w:eastAsia="nl-NL"/>
              </w:rPr>
              <w:t>Remarks/division in subspecies</w:t>
            </w:r>
          </w:p>
        </w:tc>
      </w:tr>
      <w:tr w:rsidR="002921FE" w:rsidRPr="002921FE" w14:paraId="570CC03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5057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FAA4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Abiotrophia defectiva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535B6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6457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32E1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F5166D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6C1D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B82AD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Acetivibrio ethanolgignens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0D8C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99B74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9800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5E8FC8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2CE7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18C52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Acholeplasma axanthum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0ACB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F5F1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F06E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86CDED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C7F6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1FE99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Acholeplasma granularum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0D33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2E58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EC470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CCDC8C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D79A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21DC0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Acholeplasma hippikon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3E8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48AD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4EBDA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82DCB9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CDE9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147F0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Acholeplasma laidlawii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A1B8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DE66F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215E5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72A245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7FD0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E1DC1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Acholeplasma modicum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5383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9A7D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78964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F8DCEF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0214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CA53B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Acholeplasma oculi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9D3D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1BD5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8CC2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3F0981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898F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20218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Achromobacter piechaudii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318E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0109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A530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41754B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6EA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6E0C7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Achromobacter xylosoxidans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FF5D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6E1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E148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3BE1D4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19D51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116AE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Acidaminococcus fermentans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F616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7C64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CEFC9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0920DE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60B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A41E1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Acidaminococcus intestini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43EF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9049F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195F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A83946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C181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A59EB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Acidovorax anthurii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5F92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4ACA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162A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2FAB26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0787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79AF7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Acidovorax avenae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E34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DDB3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DEE4C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4ED220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B7D0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192ED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Acidovorax konjaci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5F29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9B0C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5F953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669156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E0F7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E56F8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Acidovorax valerianellae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F35E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5447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01C4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419D7C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7BD5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D72B5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Acinetobacter baumannii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66AC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AC9F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26CE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D3E99D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6D32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8FDA1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Acinetobacter calcoaceticus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F349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809B2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CC35F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120530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1DDC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C4CB2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Acinetobacter haemolyticus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20D5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B7176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099ED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317228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E567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E6DC2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Acinetobacter johnsonii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9B43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A3843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13EA7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C7F8B1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3CD6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3C1C7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Acinetobacter junii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D2AF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05495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DBC77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7CF6F4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835B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0296F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Acinetobacter lwoffii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6531A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2EC3E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1E9F3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AF350E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BDBC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5ACF2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Acinetobacter parvus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A336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22082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9E962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D46CBF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75C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7A0E2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Acinetobacter ursingii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F187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941C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E296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08F10C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B155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3DE84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Actinobacillus  pleuropneumoniae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568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AB0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97FB4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5AF42C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3A18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8557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Actinobacillus capsulatus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4850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F8D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62219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3794B74" w14:textId="77777777" w:rsidTr="002921FE">
        <w:trPr>
          <w:trHeight w:val="51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254A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95EAD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Actinobacillus equuli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5E72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6BB28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ABF8E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Actinobacillus equuli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equuli and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Actinobacillus equuli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haemolyticus</w:t>
            </w:r>
          </w:p>
        </w:tc>
      </w:tr>
      <w:tr w:rsidR="002921FE" w:rsidRPr="002921FE" w14:paraId="4D3CF51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073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5FCE4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Actinobacillus hominis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A665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B4256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0C343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2DD077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3EAD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A538B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Actinobacillus lignieresii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E5D1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C5F83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CF82E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272E51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3771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AD26B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Actinobacillus rossii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327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F3E5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07EF4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385BA1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C421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10E50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Actinobacillus seminis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FAB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97C5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83EF7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1A6FFC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0B76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C7F8D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Actinobacillus suis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1A8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D4598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7C0A6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9E57C3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E8B1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1BEF5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Actinobacillus ureae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9B69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9EC4D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1CA2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56CC35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BE58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0092A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Actinobaculum massiliense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6F62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CDB0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A83B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71B863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F176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82CF9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Actinobaculum suis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2E52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D77A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36EB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B04A48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827F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214B7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Actinomadura chibensis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861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30D7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8B6A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1D6860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9746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62D88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Actinomadura latina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196F5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D1FEC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28EB4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00CAFC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01A0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53387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Actinomadura madurae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A075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E98EB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140B9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D7E22A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FAFD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AC44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Actinomadura pelletieri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9599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0039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A614F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12F1C2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04A7A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A1827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bovis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721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5478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56B3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36B8FA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7278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955F4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bowdenii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622A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D43E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C2D4D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914FB1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739E6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9115B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canis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9B7D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F523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D27D1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7CBDA7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0D21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B842B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cardiffensis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49DE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8A99E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4038B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EB8BE3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8938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90271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catuli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7712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6F3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A1514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DE4892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6AD6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165B2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europaeus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4874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B6253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BE0C2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2E6349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EB9B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D6A64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funkei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69A2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43F31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D203B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F86410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C50E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38BC2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gerencseriae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634C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727FC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9C702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5B4FE1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78CB3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18963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graevenitzii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8377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83B40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9D6EE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F8709A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3C41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059D9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hongkongensis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C56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1F48C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37676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FCE9F9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B06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D39E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hordeovulneris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3E1E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F678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52F6A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553872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C7D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E933B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hyovaginalis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15CA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FB570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47109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DF630B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3F1E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13060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israelii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A0FE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A206D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EC1BD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213EB5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7121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3D550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marimammalium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36C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A188A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035D0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09C77A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966A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2468B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meyeri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20FF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BB6E9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8F6ED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3C54B2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77FC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DD2ED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naeslundii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B9D2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A8C0B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F5839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D38495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E0420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52B95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Actinomyces neuii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. anitratius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E6AB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71F72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2478B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3443AD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188C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C9512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Actinomyces neuii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neuii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A04C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D5289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82355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EFA25F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14E5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769D4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odontolyticus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D29A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B4AD1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61EE2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89C4C4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009E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D8456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radicidentis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B1E2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F10F5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E7686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46001A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6D6A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05612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radingae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C7CD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FD367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204E1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650F42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B1EF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50647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suimastitidis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A140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4FF7C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E0C0C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DF2674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25B4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654D3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turicensis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F682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5B9D1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A5B3D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E0A491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0CC8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63710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vaccimaxillae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3B11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CDAB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BFED9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6DF096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A1E62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06F2A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Actinomyces viscosus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8E3D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A694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5BA7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037F0B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8614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39993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Actinotignum schaalii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8CA7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B58F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10EF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3FD05E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ABE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12BC9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Actinotignum urinale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A6F8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F4A8F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2E44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7FA94B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88E5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DA740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Aegyptianella pullorum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12B9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343C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B50E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687F52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712A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0488E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Aerococcus urinae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4209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4110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F471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E83CF9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3EB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08DD4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Aerococcus viridans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DB8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21F6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EC910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8B9047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FDA3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22D60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Aeromonas allosaccharophila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946E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0B6A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CC04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E4EF73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D043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C6F07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Aeromonas caviae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4F50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39E76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F925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F183C3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6ED55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FC4F9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Aeromonas dhakensis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52E0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44109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3D84B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1690E9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BC40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2B3E0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Aeromonas enteropelogenes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70FA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1F1D6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B6EB2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2660AD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6095C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5E1F9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Aeromonas hydrophila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 anaerogenes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F0E8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0DBBC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EA37A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7E3798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B8A2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B04AD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Aeromonas hydrophila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hydrophila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4154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21830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ACD13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E4C916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B347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D8D16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Aeromonas jandaei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67F9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BA750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28D3A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D093B3D" w14:textId="77777777" w:rsidTr="002921FE">
        <w:trPr>
          <w:trHeight w:val="52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72C6E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45656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Aeromonas piscicola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F35C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CF9AB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70376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Pathogenic for fish, pathogenicity for humans cannot be excluded</w:t>
            </w:r>
          </w:p>
        </w:tc>
      </w:tr>
      <w:tr w:rsidR="002921FE" w:rsidRPr="002921FE" w14:paraId="5DE0706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253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A9D76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Aeromonas salmonicida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masoucida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A03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CF6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F7360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0DB967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3F7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86670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Aeromonas salmonicida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salmonicida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ABB6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3314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65939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B28CA0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83D2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BFECE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Aeromonas salmonicida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smithia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064C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6569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43EEB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E62789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DA49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4A40D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Aeromonas schubertii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6C97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8B544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2E4D9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6ADF8C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9D6B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6EB60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Aeromonas sobria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9B6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EF3B9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CDDD4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50E8FA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EC9C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FFDA6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Aeromonas veronii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B0FC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8A46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7C0D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8B7AFF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A3B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AB610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Afipia broomeae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6A6B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7359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EC92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82D493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6658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D2D5B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Afipia clevelandensis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5DEBA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26508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EBB28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1A139A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E070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40D87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Afipia felis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DDC6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CF63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F836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D9B116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D5B5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16D24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Aggregatibacter actinomycetemcomitans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8CEEF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7599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F5892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A0D644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788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4693B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Aggregatibacter aphrophilus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D4BB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6D887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1970E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C8AC23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DA6B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8215B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Aggregatibacter segnis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8201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44E47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C566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87BE1E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8D4D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1A7D3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Alcaligenes faecalis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faecalis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C46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76F3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270B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F6C7BB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5E2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2CF58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Aliivibrio salmonicida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318B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765C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7E8D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F917C6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3D06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EF225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Aliivibrio wodanis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42C8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E271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E7F9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EABA9E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F40C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44202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Alistipes putredinis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346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F3232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9A06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9C1122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28B3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C2A32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Alistipes shahii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9EC8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3DD5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E6A4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98CE41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2E1C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FB4C5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Alloiococcus otitis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AC1A9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4F82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1120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6612F6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8235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11D0A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Alloprevotella tannerae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7E41A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A6DB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0574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5EEC18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4A93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BC3CF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Allorhizobium vitis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C442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F2D1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808EB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28318F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3AF8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F203E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Amycolatopsis benzoatilytica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C3BF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5293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A8BD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965189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254A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55C9E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Amycolatopsis kentuckyensis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08BB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C1C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8E6FD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6DFA67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D4D5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3DFA4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Amycolatopsis lexintonensis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805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FD1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CBCF6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4C311C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02D29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56BCA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Amycolatopsis pretoriensis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F666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581ED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3D22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A0AC10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D6AF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4E3D2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Anaerobiospirillum succiniciproducens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C174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67F3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A910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4E22AE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B798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91863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Anaerobiospirillum thomasii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7780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3676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388C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4B0FEB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3E09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1CCFE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Anaerococcus prevotii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1E90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680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6F8B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2D3E8F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98C9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02BD2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Anaerococcus vaginalis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FE55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D7E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10D9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5016A4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C6C7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106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FB232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Anaerorhabdus furcosa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0289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1329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FBF7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55DE1C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655F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2DE05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Anaerospora hongkongensis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3649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77E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4848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E33857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C416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54D9C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Anaplasma caudatum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33F30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F02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C46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AF4A4E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42A5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28BB4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Anaplasma centrale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52F5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5FE5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CA178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5280A4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67011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A2B59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Anaplasma marginale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D259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37F37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84CFE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EB38A5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1E7B2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67D76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Anaplasma ovis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F0F1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1BCB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A0B10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09E934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F2C1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DBF55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Anaplasma phagocytophilum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06CF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410F7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FAB92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CF4C8E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4801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325A2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Anaplasma platys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970A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243C8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373F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2389CC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CC67F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BE2A8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Arcanobacterium haemolyticum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354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83D7C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F899F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3C8228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39A1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9A703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Arcanobacterium phocae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FD9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7F67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618F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5F6B6D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27A3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77D85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Arcobacter butzleri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3505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E893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34B9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1335F2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0522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ECA76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Arcobacter cibarius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E7F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D4A2F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7C50C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07D1DB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5F68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5F0B4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Arcobacter cryaerophilus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3FB8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7C7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88FB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08638A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9D9F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5B7C1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Arthrobacter gandavensis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B49AB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0D4F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8050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F3A4A4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77D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CA683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Arthrobacter luteolus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CD9C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0A776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94D19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9469BD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0624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06370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Arthrobacter woluwensis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8B7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1AA0D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9A01E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1E2307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6043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6C92C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Atopobium fossor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81CE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AD69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7298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1D0F00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69EC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AB1E1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Atopobium minutum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F45A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0F1E6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0F663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1E16AD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4D7D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284B4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Atopobium parvulum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C171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6FA23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AE899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5237C8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CD16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F51A8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Atopobium rimae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768C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4AD1C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5E064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0F049F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C28D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68BBD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Atopobium vaginae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B163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070D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66DD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30F120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533EE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A2305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Avibacterium endocarditidis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63BF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69CC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9BE1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3BEE94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2CEC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32E86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Avibacterium gallinarum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9AD6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4E0BE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2C762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F37EAA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81A8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EF009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Avibacterium paragallinarum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58BD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1ECA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FA13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D4991F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213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29121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Bacillus anthracis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6B73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CFBD2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86AE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986360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22C4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18FDA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Bacillus anthracis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strain Sterne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6C38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9160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DEAC5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5E5E50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2D1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BFE9D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Bacillus cereus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AE8B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3DDDB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6F824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20AC4D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90852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50FED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Bacillus idriensis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C3C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C2197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56B92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188C0C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F6A7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42DB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Bacillus infantis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9F70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F6C0E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5427D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A6F45D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8D7E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5EAC0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Bacillus megaterium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B5C5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26B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C2E8F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C1E064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6E5E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3DB8F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Bacillus pumilus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E89F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0A51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398E8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3DE14C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453F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7734E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Bacillus thuringiensis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6596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01D6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43FA1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8D007A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F062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2B0DE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Bacillus weihenstephanensis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1690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7130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1B31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C9BF1F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2F93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DED75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Bacteroides caccae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81F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D4348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F8A5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E82D80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F7FC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F6D63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Bacteroides cellulosilyticus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476F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D48EB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72CF2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0C2A43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54BF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6140D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Bacteroides coagulans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2463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4C5D1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9AE15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7D442B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37A6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1B6FE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Bacteroides eggerthii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FAF8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1DAEF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CF6EA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B976A5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1189E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E5428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Bacteroides fragilis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72C4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AAB92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8E9FD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3ED27D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7D7B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144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7B32D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Bacteroides helcogenes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B28A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30C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61F47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FF37BA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F3BE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4AC97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Bacteroides massiliensis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20AA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459E5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D852F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C1F2AF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DBE98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99849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Bacteroides nordii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FFAA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BEDCA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2427F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3C2B50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125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C651B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Bacteroides ovatus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9C85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C8DE1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FE1D9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51CB23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8833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BEF0D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Bacteroides pyogenes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9EE0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D436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30B85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9760D4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E45F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0002D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Bacteroides salyersiae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96BE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2CBA7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F9EFE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23B865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7F66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E5455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Bacteroides stercoris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28F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725EF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B31BB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5F9246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C797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EB976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Bacteroides thetaiotaomicron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B27F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D9689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8E44F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DC1CF9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5F25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5E973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Bacteroides uniformis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B3DB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DB8C8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AB7C0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8010C2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6A74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8C488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Bacteroides vulgatus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8296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EA437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2C0D2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1A0281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BE11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3861D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Bacteroides xylanisolvens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F420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4480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D083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46A10F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F41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E8978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Balneatrix alpica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A52F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C97E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FB72A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607785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9923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0B5AE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Bartonella alsatica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BA46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F55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DAF3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B277EA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FA32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41EB7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Bartonella bacilliformis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2791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1D1B4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AD948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AC11C5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3437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B0ABF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Bartonella birtlesii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1D3E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A64F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2F0AE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35CAD5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696E8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C215F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Bartonella bovis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1BEA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B2A2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DC600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B92159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1EA9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40BD5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Bartonella capreoli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C14A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071E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3D953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3987C2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39EB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FDCB2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Bartonella clarridgeiae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67287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88A89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B85B6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366A07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0B5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AB18B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Bartonella doshiae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01AD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390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6F5D9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1A383D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6753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6C324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Bartonella grahamii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179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1FB3D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42E6F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D4C5B8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5E7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9AD11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Bartonella henselae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3E72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D7727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4E70D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FFEA5B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0E97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E971B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Bartonella peromysci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BD551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75859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926A2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01D572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857F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C45E1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Bartonella quintana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9DE9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BCF89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9A438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D50468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452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01879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Bartonella schoenbuchensis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C1ED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F846F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C8682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0597ED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EA93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9FBE9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Bartonella talpae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E6AB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309E2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2F6C4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9F84F9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62D3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4732E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Bartonella tribocorum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87C9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0A14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89E9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8F6344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0F8F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2CEC2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Bergeyella zoohelcum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CAA1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66CA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422C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A9390A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FA2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40DFD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Bibersteinia trehalosi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7625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38DE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78DB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C356B5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1FA5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8EA07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Bifidobacterium dentium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FF26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2C06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BA2E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8C2A32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285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9704E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Bilophila wadsworthia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439A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5BCB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5F05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6AB798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A161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2F358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Bordetella avium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5FBA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2F2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5CB7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60B0E1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6254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5C737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Bordetella bronchiseptica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C5CC2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35078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6E6AF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F1F253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7E88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0FBBD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Bordetella hinzii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A6D1B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C76D4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B8584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8A9BF5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4444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1CAE6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Bordetella holmesii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AEE3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70D30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5C655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CBCB96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E073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07423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Bordetella parapertussis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4EA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2B40C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60843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1D3093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157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1EBEE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Bordetella pertussis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E51B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E1193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904C7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A6E050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63AF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E1968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Bordetella trematum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7E59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F04E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BFD3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393EC7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342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E365C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afzelii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49A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3689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80499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4ACB8E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2629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182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EC6BB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anserina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DC5F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077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7939D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DE8B8F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3F7BC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C115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baltazardii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1986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30C64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32FB8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6C18B9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DDCC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DBF63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brasiliensis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827F9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5A06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C702C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C031F0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4114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E7448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caucasica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BEAC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AB571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391C6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F05CA5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9AB8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C53F8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coriaceae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37CA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2059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4DFD9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F2817A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F5E1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38877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crocidurae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B0EF0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CE34B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C809A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2F7A5D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063F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A7F61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dugesii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79CE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6B22A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1C7D1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B3951D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1CB5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02EF9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duttonii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F7BE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304DC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2428A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F47873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5422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C8A47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graingeri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5A6D8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29BD5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51D43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3A0FD2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A3FA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082C1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harveyi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FC9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912E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C7735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16EC41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D1A5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8731A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hermsii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97FA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F41B2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C20CB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0BAA4D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65B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C8D5B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hispanica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AA1E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E3199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5A7EA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2A2E1B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313D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2DE8D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latyschewii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B5AF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EE5EF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BE3FD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65FCAC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BAB4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AF407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mazzottii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49729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BD143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BE7A1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CC686C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F42EF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BB2D7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miyamotoi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C50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28CFE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BDADE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6E98A5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E9CF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49CEC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parkeri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DC67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0287F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27AB7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62D1C5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CCF2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52B5D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persica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171AA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6643D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44B05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A38D4E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44A2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BDCE9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recurrentis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ABBD4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88B2F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45AE3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C0211B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BD3B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05153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theileri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C297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9E8B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4931A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41518E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6F12C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2FCF4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tillae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ED99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E3BB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24B3D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41E9FC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6913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29C76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turicatae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2FCF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3FDEC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51A47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819A47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5550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FB304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valaisiana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6F12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0D255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5EC78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896587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C65C9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DAE90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Borrelia venezuelensis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A285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9EB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2835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C4EA70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C59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A1746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Borreliella burgdorferi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BF8A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DDE1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BE6C5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74A007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AD9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36B11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Borreliella garinii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3472F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2BF24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FB070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340A4B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1D75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AED7D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Borreliella spielmanii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BCFB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B78B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1EB6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F53CF6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CA3B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21F1D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Brachyspira aalborgi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475B5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8B0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DE98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BEA2C0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9996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90156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Brachyspira alvinipulli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3228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19C9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023CF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C64047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7968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479E2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Brachyspira hyodysenteriae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8B0C7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A2A5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E62D4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4FDAB5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D076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E0D14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Brachyspira innocens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A78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81688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95342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022AD9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2B18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812CC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Brachyspira intermedia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EE87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8FC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18954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298754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A3E9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EF09C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Brachyspira pilosicoli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8087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994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E202F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D2D690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708F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7EE69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Brackiella oedipodis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0C4A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55BD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115C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5FE18C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232E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08160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Brenneria alni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2987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EBE8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F2F1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BCB631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8CC6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9663E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Brenneria nigrifluens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3A8F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655A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41223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A2DB71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5368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29DCB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Brenneria rubrifaciens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4519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BBA94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5B1B2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4F2812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65E0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E1F68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Brenneria salicis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A831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4B79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44F83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895ABC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1EA6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9AF39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Brevibacterium avium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0F20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2CE0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63B8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1975A8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C3BC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220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BD06C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Brevibacterium mcbrellneri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BA95F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1877C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B8E78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2A48D2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9765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BEAEE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Brevibacterium otitidis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484A4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5568F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A8C54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FEE0B2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80E0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CDE10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Brevibacterium paucivorans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DB66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8AB15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C1DAA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761949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F23A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77658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Brevibacterium sanguinis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EDE2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1D96F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4A9C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044D3D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EADF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B4A44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Brevinema andersonii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F704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2C2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06AF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CD0CD1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06D0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E256D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Brevundimonas vesicularis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9642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3BF9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9460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B3A1EA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8D4E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ED85A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Brucella melitensis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E282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7F02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5160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≡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Brucella abortus, Brucella canis, Brucella ovis, Brucella suis</w:t>
            </w:r>
          </w:p>
        </w:tc>
      </w:tr>
      <w:tr w:rsidR="002921FE" w:rsidRPr="002921FE" w14:paraId="38BCBE9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68A9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EEA25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Bulleidia extructa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77A9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5C9A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6796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D37CF0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93E1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00B76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Burkholderia ambifaria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8AE3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0CFB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EA2C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7FD060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E7A3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726F3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Burkholderia cenocepacia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03F8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331BF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C5A2A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269AAE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C36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21845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Burkholderia cepacia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EB7A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938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497DB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E494DE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F3C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44BB1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Burkholderia dolosa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AC11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5E77B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241BC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3F541A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F20E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DE841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Burkholderia gladioli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EC42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78C1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06479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E80FBE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4565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D0598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Burkholderia glumae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7BD2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F651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0615D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076385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D819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72986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Burkholderia mallei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CEFD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992DA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79E5E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D223A2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B745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8BCDB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Burkholderia multivorans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5F675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0CD64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85B29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44E3F6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DD39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4B378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Burkholderia plantarii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CF5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AC9D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6D1F1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F7E3FA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2EC9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9A5F9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Burkholderia pseudomallei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16FA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345C8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CEE6E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2AD569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BF76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2F044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Burkholderia stabilis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329A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219EB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D1E0E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E298FD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F5E1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2A12B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Burkholderia thailandensis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strain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E264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BE4D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621E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F098F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07FBF9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080A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D4541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Burkholderia vietnamensis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AA025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9A31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2AC7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E416F1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562E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0F7B4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Butyribacterium methylotrophicum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FA14D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FE23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E0D4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F0E450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F5B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6EC80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Campylobacter coli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BB43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C8FD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8303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97A222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7C283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1EAE2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Campylobacter concisus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CCE0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49195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F0CC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623E93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C452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7591A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Campylobacter curvus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0AA9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7E8D7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07250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ADB09EA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79A6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AA778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Campylobacter fetus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8F67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D3634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94ADC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Campylobacter fetus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fetus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,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Campylobacter fetus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testudinum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Campylobacter fetus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venerealis</w:t>
            </w:r>
          </w:p>
        </w:tc>
      </w:tr>
      <w:tr w:rsidR="002921FE" w:rsidRPr="002921FE" w14:paraId="777F6C0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81F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86655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Campylobacter gracilis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964C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CB573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DECD8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4E5A159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FBA3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784F1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Campylobacter hyointestinalis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FD1B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9E476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2725E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Campylobacter hyointestinalis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hyotestinalis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Campylobacter hyointestinalis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lawsonii</w:t>
            </w:r>
          </w:p>
        </w:tc>
      </w:tr>
      <w:tr w:rsidR="002921FE" w:rsidRPr="002921FE" w14:paraId="17EF1012" w14:textId="77777777" w:rsidTr="002921FE">
        <w:trPr>
          <w:trHeight w:val="51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6BC76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CD556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Campylobacter jejuni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1C62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2BA46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4FD6C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Campylobacter jejuni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jejuni and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Campylobacter jejuni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doylei</w:t>
            </w:r>
          </w:p>
        </w:tc>
      </w:tr>
      <w:tr w:rsidR="002921FE" w:rsidRPr="002921FE" w14:paraId="393B7F90" w14:textId="77777777" w:rsidTr="002921FE">
        <w:trPr>
          <w:trHeight w:val="51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48477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249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EACAF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Campylobacter lari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A4A8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8A691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EDC8C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Campylobacter lari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lari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Campylobacter lari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concheus</w:t>
            </w:r>
          </w:p>
        </w:tc>
      </w:tr>
      <w:tr w:rsidR="002921FE" w:rsidRPr="002921FE" w14:paraId="17CD293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997C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5A39C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Campylobacter mucosalis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6A10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BF29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D75B1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B03195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1EF0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2AC7A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Campylobacter rectus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A977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D2118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F7BC6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3AABC38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F6C8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24508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Campylobacter sputorum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2868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5F3B4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7153D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Campylobacter sputorum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bubulus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Campylobacter sputorum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sputorum</w:t>
            </w:r>
          </w:p>
        </w:tc>
      </w:tr>
      <w:tr w:rsidR="002921FE" w:rsidRPr="002921FE" w14:paraId="7974467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38B0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F89D5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Campylobacter upsaliensis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B84B9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3818C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1A492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21BE7D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0F88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B726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Campylobacter ureolyticus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133D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E5EB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4D21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101ABB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9DAC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6ADC8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Capnocytophaga canimorsus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C32B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535F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18E0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44C5FA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515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B4965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Capnocytophaga cynodegmi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7B4D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E04E0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1F354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97751F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E689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FFBB1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Capnocytophaga gingivalis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9C88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4E0AE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060EE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F8D03B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916A9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B3239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Capnocytophaga granulosa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8E73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7B175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3BA09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45D1C2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57B0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DD575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Capnocytophaga haemolytica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C8D5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77B35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284E9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8BA053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ED23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A2BEE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Capnocytophaga ochracea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360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0E065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1585C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B13713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7450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D112C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Capnocytophaga sputigena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9932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F81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07F6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D89952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C62E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9A98F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Cardiobacterium hominis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B619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CF0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11D9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903F06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AFA5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D1BB6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Cardiobacterium valvarum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F77A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DE03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40623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FA7B71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4B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909CF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Carnobacterium maltaromaticum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2295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99DC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63EE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DC29E9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827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70F54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Castellaniella defragrans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F512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A331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7E4D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83F89D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BC1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52F9F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Catonella morbi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C884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57FF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BBF1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057DA9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7A97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4D021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Cedecea davisae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5E74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5536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D3F0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120CA2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AA88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D027A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Cedecea lapagei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EC92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C7A4B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0738F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6D1751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6ED2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F53F4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Cedecea neteri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A202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02DF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0469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DAB031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693F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E7D1B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Cellulomonas hominis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5F31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A778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7E07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D28084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20BE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AF7D8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Centipeda periodontii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E768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53F5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C4FA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A9270F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2E4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88CF1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Chlamydia felis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7D946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2EE3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6A643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C8C2AA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459F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FB64D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Chlamydia muridarum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77F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D033B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5DFBA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088B7A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C511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CF705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Chlamydia trachomatis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6828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9AD18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6243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AA163C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F9B7A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06D6B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Chlamydophila abortus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8C11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369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02D9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26DF08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CA69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1114D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Chlamydophila caviae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9C90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22FF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760A1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AA631F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B0E1D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D44EB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Chlamydophila pecorum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DBF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6706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E3079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D92450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6FCE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B0607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Chlamydophila pneumoniae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274F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FD6A7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E9349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5D24D3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6F6A7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5475A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Chlamydophila psittaci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17B0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997C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09E3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21ACD8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826E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28EDB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Chromobacterium haemolyticum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46D1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A86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D0A2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5E3279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AEA8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1482B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Chromobacterium violaceum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713D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056B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BE59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CC2F3B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2E15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3B887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Chryseobacterium gleum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F307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23535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22CF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2C753E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B947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4C38F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Chryseobacterium indologenes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31D5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DE993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A9F27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838CC7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EAF09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284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1C3CE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Chryseobacterium scophthalmum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A1D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602D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6A80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1106FA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07D20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10711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Citrobacter amalonaticus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F5B7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3E0F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9E7D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5B5B74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87BB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CFD73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Citrobacter braakii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0C21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A27CC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993C9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0B2383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523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7DC5E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Citrobacter farmeri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E090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4E4BA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B84EC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7E2872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2EC1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C6D06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Citrobacter freundii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671F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BEC31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4ED8D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68C6AC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6C59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B7327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Citrobacter gillenii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169A7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30FF1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B77EE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5D6094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9B66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0854C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Citrobacter koseri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946A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09931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5CF2A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5B4706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F828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AF275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Citrobacter murliniae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44A1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19F00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1AEAF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2B3987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7F5A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A70AC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Citrobacter rodentium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4BC8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21B4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6E4E0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20C3BD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BE8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39470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Citrobacter sedlakii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77D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44D5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27FC7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961DEE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16BB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6D606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Citrobacter werkmanii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8605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345B9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AAB15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8D29B3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1E3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7CB75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Citrobacter youngae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2613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868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62C6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9EA1C99" w14:textId="77777777" w:rsidTr="002921FE">
        <w:trPr>
          <w:trHeight w:val="127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98D25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C9184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Clavibacter michiganensis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57E7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15BD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EC50F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including subspecies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Clavibacter michiganensis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californiensis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,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Clavibacter michiganensis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chilensis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,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Clavibacter michiganensis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michiganensis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Clavibacter michiganensis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phaseoli</w:t>
            </w:r>
          </w:p>
        </w:tc>
      </w:tr>
      <w:tr w:rsidR="002921FE" w:rsidRPr="002921FE" w14:paraId="00936CB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7D46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7C3D7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Clostridioides difficile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4E29E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BA8C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76331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93790A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ECDD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BD31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aldenense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E668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0DFC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5A3B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E745CE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649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22987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argentinense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F175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7055B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94AB1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0C8C2A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C278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25A00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baratii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88CD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C0410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8BFF2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A1AD72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DF623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C6EB7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botulinum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4CD4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84502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047C2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3AB76F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CD2D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F1CD5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cadaveris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E40E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ED537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A7927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82A965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EB18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EC4CF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carnis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0CAC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7F759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CE875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BA83BB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D5F52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2B7EF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chauvoei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2856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B37DD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EF129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439FF6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88D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1D47E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citroniae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B234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646E6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EB12B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3AED98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6DA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EF6A9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clostridioforme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91C8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28B36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76412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4F43D0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CC24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15DF4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colinum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39D8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026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B5CFD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155890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63D6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FDE4F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fallax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4D39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74DEE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98287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15174E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731C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BE784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frigidicarnis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886A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F3304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8FEBB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714C87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DF9E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694A7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haemolyticum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B9E8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DCE02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902CD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ECC35B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5C267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3CB93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indolis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9B255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F5303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474FC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FEADD2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4D48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CA9B0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innocuum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A672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436C6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A2783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F60A87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2EEB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FCE2A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malenominatum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125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4EBB4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73611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5C6786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ABEE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EAAB8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moniliforme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39E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963F7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0D8C2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651743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06D9B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DB45E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novyi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4A10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717C2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B4C75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3CC997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E4EAC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0FAAF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paraputrificum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F658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86E00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4D8AA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2CA6E4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7FC3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03943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perfringens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A9BD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1A2D8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50549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32D5BD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4E3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318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D2D7D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piliforme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EDA0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E00C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9F9BE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32E077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A10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D5D77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puniceum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88AC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1199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2F5DC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667063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14E7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8B730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ramosum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C8F1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DCA51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B6C9C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EA4D44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67E0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FD39F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Clostridium sardiniense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5A2C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61A0C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61C3E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0A93FD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F6D9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CC5D7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schirmacherense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A560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32A6F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3D1DB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C84C93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61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ABC1A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septicum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063E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757F1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997E0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894D98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8AB7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77FB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sphenoides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BC7B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2A1D8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BAF6A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D75F2B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9013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61065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sporogenes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CB2D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A4976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51FD7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052D72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DDFC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AF9CA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subterminale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9A30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9161F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685A0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88A8B4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58C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CB2C3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symbiosum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B4F6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D323E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16035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5D2382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0CF90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B984A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tarantellae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242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E2C2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A1AF6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B26586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17CD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E05A2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tertium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EFCD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66447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5DF90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6B27F0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B4F3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BB20B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Clostridium tetani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1D7C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EDC7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C4A1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D52420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F743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D9A7C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Collinsella aerofaciens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5B88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436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7660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64725D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B1F4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AC4E8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Comamonas aquatica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E239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7D2F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5EEC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D3CA78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343D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CEFC7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Comamonas kerstersii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B8BEF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82269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0F765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83F253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326F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2A3AB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Comamonas terrigena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BD47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31D2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2D41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4A0846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26A1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2C00E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accolens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B08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5FFB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FE71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689EF5F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4BF6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2FDE0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Corynebacterium afermentans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4DBC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502E3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0AEF4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afermentans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Afermentansen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Corynebacterium afermentans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lipophilum</w:t>
            </w:r>
          </w:p>
        </w:tc>
      </w:tr>
      <w:tr w:rsidR="002921FE" w:rsidRPr="002921FE" w14:paraId="0DCC3F9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1106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CE8FF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amycolatum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6B79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6D540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3C566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E95A9D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002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5D04B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argentoratense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B22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C1B92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E9FCD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8CECA9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22A2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38BE5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aurimucosum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9E53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0B6D3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6A731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3C26D3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FFA4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701D7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auris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279BF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969E3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40246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37B06F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5E94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32DEC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auriscanis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827B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797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ADB80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B08EED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6302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332C6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beticola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A4CA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B33D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20166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96B211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0BF5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79871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bovis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41057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7BFE1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CFEAA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16557B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1C10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B6260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camporealensis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E56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1ADC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95658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ADBBB8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21C1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5D2CE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caspium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912FE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E7866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1C4DA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16456E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655A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FFD9D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confusum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479C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D0800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CBE02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FA2085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677A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08B05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coyleae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294D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F4A04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B6533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1024AA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5E7E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3DCED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cystitidis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53D6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2CD0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00492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B83F07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7F1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F09C4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diphteriae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8BF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BB7B6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7974D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6271DB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DAE7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0B213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falsenii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6ED5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CCD83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8F57C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2EF3C6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B1C8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72C31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felinum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3CF0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193E4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77908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0F05F2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CA38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49DAF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freneyi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6211A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4CA21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F3257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90EFC4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E513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353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FEE88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glucuronolyticum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C31D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806C3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C4E19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FC2DE2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0FFE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95AE5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hansenii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DF14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2E416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8FFBF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18E528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104F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B925B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imitans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E7D19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6062F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C1D17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378E7D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0954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6C94C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jeikeium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435A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DC7EF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FFEEC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CDCD52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40EB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96090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macginleyi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53D5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70013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EC3C9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58C65A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B10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DBD04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mastitidis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209E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217F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EF2C8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495A6E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38D8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F87AA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matruchotii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6755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50839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D6054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13DDC4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0962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E274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minutissimum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563B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3E978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4702A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A67D67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90D5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C202F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mucifaciens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7E2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AF46A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37594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7E1DC3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CB5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F3A5F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mycetoides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3AE7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B8865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0758A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E79B49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9C4A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8A2DF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phocae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2E50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E823A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AC20F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60FDCE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0FCC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BE8A4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pilosum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CAB44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7311B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7C427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BF5A58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955F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82CCD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propinquum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999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92943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4D565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BB48A8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DB79F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E3E94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pseudodiphteriticum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A1B9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8264C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60DAB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1C7E07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45A3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7556F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pseudotuberculosis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5B53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55F25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3FF5D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2B9808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FB5CD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25B0F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renale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3068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DC96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C51B6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6BADDB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5B9A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2F1A7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resistens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85F2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06BC3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6FAFD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00AA87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7CDC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FE3C8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riegelii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432A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F8DC7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2E449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3F3F29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ED422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10C8F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simulans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A4E9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A522A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2E9AC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A51F80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F980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68FFD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striatum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BC2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C362D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B315A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08092E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A4773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7E309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suicordis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A6F3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29557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C090D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814B80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117E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4F3DF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sundsvallense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9951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A92AD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DC1B6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499502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3D9E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2C319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testudinoris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735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40494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4816A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F91807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468B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51328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thomssenii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0D4CC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4723F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3AB07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25D019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9C23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9BF31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tuberculostearicum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AC8E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89005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DE973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A230CF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3A09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041E9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tuscaniense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746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F871B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2E814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93241E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516B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35C3D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ulcerans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7336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6C9D0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D1443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343B36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617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7F1E0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urealyticum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0816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6164D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65B7A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6F7AD8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6243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E791B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ureicelerivorans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132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63E56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64896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AE7DCA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8D29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4477E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Corynebacterium xerosis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97CF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CD1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E881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49B948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8EE0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9F4F1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Coxiella burnetii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9FE1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4D4C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3A0C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E22712C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E25F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2402B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Cronobacter dublinensis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851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768A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37075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Cronobacter dublinensis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dublinensis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,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Cronobacter dublinensis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lactaridi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Cronobacter dublinensis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lausannensis</w:t>
            </w:r>
          </w:p>
        </w:tc>
      </w:tr>
      <w:tr w:rsidR="002921FE" w:rsidRPr="002921FE" w14:paraId="56F146C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C7E8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6EB6D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Cronobacter malonaticus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93FF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C84CE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3B607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4FF194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5BA1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386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3167E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Cronobacter muytjensii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C482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183AA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8F857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893CE6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A128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25E5C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Cronobacter sakazakii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C5B6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7C72E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5045D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83C126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3017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3C125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Cronobacter turicensis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9555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C0FD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7D8F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8A8CBA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9A4DE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AAC2D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Crossiella equi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1E05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742F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0D8C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16F3EF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9936E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DC447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Cupriavidus respiraculi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A549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B8E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666B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4B4F84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F645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48686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Curtobacterium flaccumfaciens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AA76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55F7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CC09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12BAAF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6C2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90918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Cutibacterium acnes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ADD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056F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94DE9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AC9F69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B498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4FD06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Cutibacterium avidum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ACC0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721A8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6FD1A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8ABFEF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6B8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EC938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Cutibacterium granulosum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E4499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8958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E1EA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7BC51E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0DFB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721EE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Cytophaga allerginae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7839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F25B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7E29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D4F640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0159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682A0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Delftia acidovorans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220E6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FBC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5782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4DD580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C738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A8AA8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Dermatophilus congolensis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1F40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A756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15A16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282CC8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758E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69F3F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Desulfomicrobium orale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18C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4332D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16B6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200816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C222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E7930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Dialister invisus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0685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B04BC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8715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E60BE7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116C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827E6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Dialister pneumosintes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8B15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7B0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AF33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D4FF06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804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59DBB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Dichelobacter nodosus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4FB3D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3BC5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E138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1B28FF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712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25A1C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Dickeya chrysanthemi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C9B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688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AEA31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0D102C3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4A4AA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1DD00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Dickeya dadantii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2E96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80B8C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3CC7F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Dickeya dadantii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dadantii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Dickeya dadantii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dieffenbachiae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(before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Dickeya dieffenbachiae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)</w:t>
            </w:r>
          </w:p>
        </w:tc>
      </w:tr>
      <w:tr w:rsidR="002921FE" w:rsidRPr="002921FE" w14:paraId="4167A33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3C23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1D92F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Dickeya dianthicola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CCE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B64E9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F2A31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623B9D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C4F9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B7187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Dickeya paradisiaca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31A22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6C3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16BB7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F94787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CA07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C4630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Dickeya zeae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7B1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8F5A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5929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F8874D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DC15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4E560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Dolosigranulum pigrum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84D2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5750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6E0B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67FE02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6850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5AA7E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Edwardsiella ictaluri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8FA1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F8A7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FFDAF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3860BB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6979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B1BBB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Edwardsiella tarda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7B491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B03A5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A276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≡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Edwardsiella anguillimortifera</w:t>
            </w:r>
          </w:p>
        </w:tc>
      </w:tr>
      <w:tr w:rsidR="002921FE" w:rsidRPr="002921FE" w14:paraId="5EA0EB3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7CEE0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C5893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Eggerthella lenta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E060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A2ED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3779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A5F24B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CC91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6B59F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Eggerthella sinensis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70D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859C5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CB894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97A5C8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F6C5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BC683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Eggerthia catenaformis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F64C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E7CAF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1F17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CE458A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3D1E4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C0800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Ehrlichia canis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DA49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08A0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BFF7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B49B99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A42D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52AD6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Ehrlichia chaffeensis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277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4A95D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64276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499215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1E81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128FF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Ehrlichia ewingii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961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86A2C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1ED9D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D5EAC2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104F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47281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Ehrlichia ruminantium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A612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D4C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C5AA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45BABC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E6AA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4F058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Eikenella corrodens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94CD7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9BF10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A715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5F2856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953C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6F970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Elizabethkingia meningoseptica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238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47B04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1A8B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180913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F4326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3E9AF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Empedobacter brevis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BF82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CDFB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E611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434FC2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0E41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4B4E3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Enterobacter asburiae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3E0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896F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5392D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E13216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B1B6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17C63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Enterobacter cancerogenus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1D015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9C8D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FF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FF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29BBB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F10342C" w14:textId="77777777" w:rsidTr="002921FE">
        <w:trPr>
          <w:trHeight w:val="51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4BED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422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4AED5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Enterobacter cloacae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8000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70C7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C704C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Enterobacter cloacae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cloacae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Enterobacter cloacae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dissolvens</w:t>
            </w:r>
          </w:p>
        </w:tc>
      </w:tr>
      <w:tr w:rsidR="002921FE" w:rsidRPr="002921FE" w14:paraId="71FC54C9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E2D9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17B6C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Enterobacter hormaechei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B975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7963B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F2E9B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Enterobacter hormaechei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hormaechei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,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Enterobacter hormaechei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oharae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Enterobacter hormaechei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steigerwaltii</w:t>
            </w:r>
          </w:p>
        </w:tc>
      </w:tr>
      <w:tr w:rsidR="002921FE" w:rsidRPr="002921FE" w14:paraId="0A67D48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D9E4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BDDBF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Enterobacter kobei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D5CC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D901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DB2F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92EC42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0D8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9D963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Enterococcus avium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8B1B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5BAD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E181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F17ED7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7126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FA199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Enterococcus casseliflavus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B5835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7D4CC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F6EE1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BE1A8B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E18F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11A08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Enterococcus dispar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8A6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388EF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D079E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A2312F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1B8A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E713B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Enterococcus durans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C8DA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040E2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9F9BA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884511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B312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BA3B9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Enterococcus faecalis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D5BE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0ADE3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FCD50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151651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7D55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31543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Enterococcus faecium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8660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EEB5D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C1F14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66222A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A0F85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64875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Enterococcus gallinarum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8C4A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8C654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151F6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31E4AF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9735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2BD2E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Enterococcus hirae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8095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9B4BB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B5522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E4B603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E854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BBBA5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Enterococcus pseudoavium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8089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DC3F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74EA4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539CE9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6AB9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E2A87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Enterococcus raffinosus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67FF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47847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B288E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C34892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B67EA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2658D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Enterococcus ratti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AE72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396A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E7F87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7506BF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DC05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4854B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Enterococcus villorum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E6060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1504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237B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695D89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A4EE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C0C78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Eperythrozoon parvum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2A1C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9AD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34AB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F2DAE0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32D0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04A39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Erwinia amylovora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4BD8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7F6F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AB63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1B8294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79528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5FC9A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Erwinia mallotivora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8DA6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E574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167CA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23A39E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489D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F97ED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Erwinia papayae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491C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8EFD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7694E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60E6A8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D302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BD606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Erwinia persicina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ECA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495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676EB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3432BF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19519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5B456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Erwinia psidii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2418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8D25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49A4C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65C020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AEC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5BBCF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Erwinia pyrifoliae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DC5B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70A3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5EFEA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F2CDFB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639E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A7523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Erwinia rhapontici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8F96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5458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C5CBE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1A1FAA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8F7EA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FB447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Erwinia tracheiphila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E0A4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D347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779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ECC354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1A82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FF308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Erysipelothrix rhusiopathiae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5DE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449E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2F63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F08763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5DA4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34F4F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Erysipelothrix tonsillarum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6BA1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CEE4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DD3F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ADD6D3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AC795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B707F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Escherichia albertii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BA86D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D4EC8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83F1B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782C71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3F8D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5DB4B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Escherichia coli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964F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D3CF0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B8E70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BA875D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C79E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7D3D6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Escherichia coli,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hemolytic uremic syndrome-associated (HUSEC)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971E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82C04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17EB3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7FEFF4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EEF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FFE5B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Escherichia fergusonii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CCFA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575DF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BD735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329FC3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9396B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08C69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Escherichia hermannii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8455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49A97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F752A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90B95F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DFB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6E494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Escherichia vulneris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FD7F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1174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C5B6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1C2C01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86432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454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CB488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Eubacterium brachy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AF5B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A1DCB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DA4A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63F811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0CE6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0B5CA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Eubacterium combesii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D2EB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26962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5B14F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654A62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8F4B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E0559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Eubacterium infirmum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403E2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9E004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7DFCB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3A69D1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7851C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E6576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Eubacterium limosum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3B38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FC1DB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0CA1C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70335E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560B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BCDCE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Eubacterium minutum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40E4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5534E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DA693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2338A8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38A1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A649D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Eubacterium nitritogenes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AA9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E40E3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01700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2740F9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6D3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049F1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Eubacterium nodatum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83B8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F1764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53446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074AFB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7DEF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1828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Eubacterium saphenum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90B8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BBDA0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A87A9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586F9A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86527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16FF5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Eubacterium sulci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E917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2F221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3B144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1E6143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39B0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FE8FC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Eubacterium tenue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F201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DEAE7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D7766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9E5D67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2C17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E6097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Eubacterium tortuosum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05FC6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B039D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A862D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E84DA3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1315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AF244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Eubacterium ventriosum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FCF2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8ABB5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42174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B8D631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513E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C9522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Eubacterium yurii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21FE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DAF9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F5035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DAAE56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F3E5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A6CF3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Ewingella americana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9563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E3E6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C998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0D80DB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E6E1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42368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Facklamia hominis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1DE0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EE95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A76B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5C855D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93D04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AAB5C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Faecalibacterium prausnitzii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C2F5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800DB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9B16D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CAB86F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26FE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DCA7D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Faecalicatena contorta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0E88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849C8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7647C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B569B8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6638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047CF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Faecalicatena orotica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C056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EDD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B945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565E5F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986A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CF6AC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Filifactor alocis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FC09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C1D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52EE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4433A5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42F2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02307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Finegoldia magna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9B5F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DCA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EE77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D3E3E6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2019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A3932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Flavobacterium branchiophilum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06FA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8D7A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6D88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06B239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C396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62F6C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Flavobacterium columnare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1889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018BC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5C2E5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49AC13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20D9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10EFC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Flavobacterium hydatis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B00B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E7C73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D1AB0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8A0DEC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2936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0E848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Flavobacterium johnsoniae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F17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C7EF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0ECB7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B73DEF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EB7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2A5EB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Flavobacterium psychrophilum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062A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5882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4C77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08F2C5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E7EC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93781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Francisella noatunensis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28FE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7555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614B3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8818B2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4B1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3239C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Francisella philomiragia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E5A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4BABE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0F5D7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6C3959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51B3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B2972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Francisella tularensis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87A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CD1A7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7E064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9B7BDA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F1D8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2D4D3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Francisella tularensis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holarctica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80A2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AA457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37FB7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7A3751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3A84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8C7CB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Francisella tularensis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mediasiatica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9A7F1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0A1E5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3B0E6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942530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06C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EA755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Francisella tularensis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novicida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59E3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B49D7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09E27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before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Francisella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novicida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</w:t>
            </w:r>
          </w:p>
        </w:tc>
      </w:tr>
      <w:tr w:rsidR="002921FE" w:rsidRPr="002921FE" w14:paraId="079A749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77B2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BB36C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Francisella tularensis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tularensis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1DE1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22F81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94EED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E4F773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75BD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0BD7B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Fusobacterium canifelinum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E9A2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4CF03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80EE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E5E821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E9DD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1A989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Fusobacterium equinum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D0E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098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1C365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B9AF4C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0E92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ED0CF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Fusobacterium gonidiaformans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7B92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27AB7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E9F64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B9A3E7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CC24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A68ED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Fusobacterium mortiferum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28E8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E34C6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F7DB0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6C7EDA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5B011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490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44DEF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Fusobacterium naviforme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A71E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5FE83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5D065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E3C62C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5CBA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93B72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Fusobacterium necrogenes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5AD4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3473E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4F1DF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CEF3C51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6E11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15CCA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Fusobacterium necrophorum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8FD6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FE575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69BFC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Fusobacterium necrophorum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funduliforme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Fusobacterium necrophorum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necrophorum</w:t>
            </w:r>
          </w:p>
        </w:tc>
      </w:tr>
      <w:tr w:rsidR="002921FE" w:rsidRPr="002921FE" w14:paraId="2A01BFB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9AF0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ECF4A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Fusobacterium periodonticum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72018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1A2F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C5881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0FC092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439D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CB40E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Fusobacterium russii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58AF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306C7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BEB39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1EA9A1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74B6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15418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Fusobacterium ulcerans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0BDD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F2E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03A5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B9CA42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6E5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4834A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Gallibacterium anatis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92FA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607F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C509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B4764A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2F45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757F7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Gardnerella vaginalis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7860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D487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2684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287AD4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D33F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F011C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Gemella bergeri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7DB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4A0B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6AE3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E4EDC1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0847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499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B5CD9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Gemella cuniculi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D4BA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6C6D8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B1E94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B76FF0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F8C3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9333F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Gemella haemolysans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D224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58192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CA3C4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1C2708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19E6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C6DBE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Gemella morbillorum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EF7B9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64688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0AF0B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77FA03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2E9C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AFDDE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Gemella sanguinis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1842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852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FE20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658BB4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1CD6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A27C9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Globicatella sanguinis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930E0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D82C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DEBF2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8ACB61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5406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5560D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Globicatella sulfidifaciens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0669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C133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9B11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EC23D2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1B92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B8636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Gluconobacter oxydans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CB6C7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E0F9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78EA5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801094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0FA8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88D6F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Glutamicibacter creatinolyticus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B1F6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0F82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CD76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765971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CACD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10D1E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Gordonia aichiensis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29F7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C18F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727F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BAD244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1E4B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90CD8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Gordonia bronchialis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A581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832BB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31343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831932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5B32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C5ABB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Gordonia effusa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9643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65AE6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E06FE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E15627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7661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450E5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Gordonia otitidis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34AE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9EA94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D1361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7393F0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EE24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EB3AA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Gordonia sputi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5B40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47E2C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D2F62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419A10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3F71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9AF77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Gordonia wrightpattersonensis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435F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8401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6FA50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59EB10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373F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C3BBB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Granulicatella adiacens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458A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C9F95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6ECC4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00E785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FB3EF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AADA9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Granulicatella balaenopterae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1161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0A646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B98AC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D09276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C9A3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24474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Granulicatella elegans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D05E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0607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1983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4A397D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AA2A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F4FC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Grimontia hollisae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3DD4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CED2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2842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788317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3FEB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50CCB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Haemophilus aegyptius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CA4E7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0F7B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CAC3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6D0684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EA0D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CDF0B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Haemophilus ducreyi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8595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A78B8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9FE99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C7EBED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CFDE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E6454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Haemophilus felis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CF9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455B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5950D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CEFC3E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B1DA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5EA09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Haemophilus haemoglobinophilus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458F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14C7F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48A50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85A174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B3DE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C2776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Haemophilus haemolyticus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6B4B8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3DAB8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EAFF8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C9721F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B662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CA562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Haemophilus influenzae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7352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9E50F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93DD2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CD3ABF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FDE40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22CE3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Haemophilus paracuniculus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D173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0D55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85A9E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17F330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9845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D6D46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Haemophilus parahaemolyticus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9E278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5FA99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FA7C4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8714D4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6191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8E71D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Haemophilus parainfluenzae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2D63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D0FF4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DD437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55B431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F31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526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FC94A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Haemophilus paraphrohaemolyticus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ED5E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C1E57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8C4C6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586778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2A7E8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442C4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Haemophilus parasuis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644F2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E5D0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83635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6F7E03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A4C3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F83AD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Haemophilus piscium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6C3E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6D87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6B8C7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FE66B7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622A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F4F17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Haemophilus pittmaniae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F746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0C8D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6AA7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ABED15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4FAE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0A983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Hafnia alvei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E01B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5C3C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5208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C6C9CA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0A8D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0A954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Hallella seregens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0D95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56DE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67B1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99257A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1E21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0C8F1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Hathewaya histolytica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91D8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E66D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CAF7D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4BC0A5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AB2F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F1424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Hathewaya limosa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8FB6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290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26A7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764331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65A2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1DE8E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Helcococcus kunzii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DCCF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D567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B875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5CB7ED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866A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55D23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Helcococcus ovis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EED9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9C75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ED2D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FE36AD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EA85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1C28E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Helicobacter acinonychis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B15D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0C73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7967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DFA7EA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72C6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C0156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Helicobacter canis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21F6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7ABBF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89792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03833F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D9953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3D98C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Helicobacter cinaedi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AB63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CCAD4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21369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A05F6A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E875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0ACAB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Helicobacter fennelliae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0F3AC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4EA09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7462F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5170A3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4126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D1BF3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Helicobacter hepaticus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1B91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46507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8AC0E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42B4AE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F2DC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BC10D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Helicobacter mustelae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E26D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85358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62C4F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82A95A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4DCC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F690D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Helicobacter pullorum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04E9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72FA2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F4609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9B7C2F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C6A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56745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Helicobacter pylori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9746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B4AFD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CA01E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87EF47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0A6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CBCB1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Helicobacter suis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BB35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BAC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FD53A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647BCB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5B8B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3D5BB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Herbaspirillum rubrisubalbicans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45DA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90E1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EFE1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F1C7D8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F56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4A2CB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Histophilus somni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10E2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8496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13F7F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DF81C8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8398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948EB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Ignavigranum ruoffiae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4010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8881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9C1A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39E837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C71F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5C714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Janthinobacterium agaricidamnosum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71E61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4D68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6A82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D5C31C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734A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1B567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Johnsonella ignava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FDEE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62F9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B684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F18A32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E6BC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AA360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Jonesia denitrificans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8220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E652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C21C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ED5203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7595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6C5B5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Kerstersia gyiorum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F8090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FC3F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C98F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285597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1815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0C02F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Kingella denitrificans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B343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01F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D41E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5EE2D0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4EB7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89FC8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Kingella kingae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9F87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AE189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F2428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865E53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30BA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2243C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Kingella oralis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01CA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A77B2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2C23C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C3461A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7008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7B8EE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Kingella potus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65B1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8117B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6735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1C4871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2CCE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CAE10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Klebsiella aerogenes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89F9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F44F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57AC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7DB4E0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7FC39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804FB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Klebsiella granulomatis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E74F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5B34E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0A3D3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84517F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C733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EC488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Klebsiella oxytoca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6B36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3CC91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FB2EF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9A092A6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B42F1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7FB4E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Klebsiella pneumoniae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C3EE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15680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458F8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including subspecies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Klebsiella pneumoniae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ozaenae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,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Klebsiella pneumoniae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pneumoniae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Klebsiella pneumoniae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rhinoscleromatis</w:t>
            </w:r>
          </w:p>
        </w:tc>
      </w:tr>
      <w:tr w:rsidR="002921FE" w:rsidRPr="002921FE" w14:paraId="6D666B3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6CB4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560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50A4D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Klebsiella pneumoniae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strain CSUB10R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02A8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FCBB9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B5400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1050D4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CF86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432B6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Klebsiella variicola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555B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6A0B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FF4F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B4319E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B586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DC1C3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Kluyvera ascorbata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298D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E082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BCC2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A4301D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4AB4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6C657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Kluyvera cryocrescens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C69E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F8AD0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137A2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332F79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B5C3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FE920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Kluyvera intermedia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44E9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8A87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499F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566F26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210F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60850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Kosakonia cowanii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B4B9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F73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5ACE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08F439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E6D7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6AB82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Lactobacillus psittaci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7EAD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68195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FCD2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73FDDE2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1B91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C5DBF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Lactococcus garvieae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4EA0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1D63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E4027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Lactococcus garvieae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bovis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Lactococcus garvieae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garvieae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(before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Enterococcus seriolicida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)</w:t>
            </w:r>
          </w:p>
        </w:tc>
      </w:tr>
      <w:tr w:rsidR="002921FE" w:rsidRPr="002921FE" w14:paraId="3780420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FFF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72F14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Lawsonia intracellularis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F98F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D44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5685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42796D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19C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7C573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Leclercia adecarboxylata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AD78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B74A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78C2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EAB532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1BF0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9AF12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anisa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204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165D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C642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F61D5D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3073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57C9D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birminghamensis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69A7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C18A6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E7457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D6F509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5504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A5FDB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Legionella bozemanae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26B9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E7005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04B3B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741F62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748E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95FF7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cincinnatiensis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5973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3650D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C78B9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03C43C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CB35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C82E6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Legionella dumoffii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A7ED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5970B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44ECC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9AEC8B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0190B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1ACC9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feeleii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7E1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12FA7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2092D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579AE4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77A5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FDFFC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Legionella gormanii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94AF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CE5E0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FAA43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236651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F1E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E5C0C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hackeliae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0788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BD2A7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12D30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B1F3BD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03FD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2E5FA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impletisoli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8186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6E059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D8116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ACEAB8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8324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BE83A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jordanis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C47E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EF13E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DC4EF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A15093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74AA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180F7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lansingensis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5E23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94CC6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722C2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02F8C4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E970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C40B6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longbeachae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5786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19047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CD75D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A5E009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67CA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88F73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lytica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1166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455F5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66372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C3029C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9C0F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7D170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oakridgensis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94A1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CB8F4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44384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B437285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BF88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DC664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Legionella pneumophila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4CCB7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26A95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3B33E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pneumophila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fraseri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,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pneumophila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pascullei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pneumophila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pneumophila</w:t>
            </w:r>
          </w:p>
        </w:tc>
      </w:tr>
      <w:tr w:rsidR="002921FE" w:rsidRPr="002921FE" w14:paraId="476137D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D425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36DE4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sainthelensi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9CEA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7A222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7E110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5ECDE7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79AF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F1564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tucsonensis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883D4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A2E7D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A5EFC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AFBD70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1E688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9C9D7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wadsworthii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2C92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FCE4D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E3107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324465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754F6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7337A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Legionella yabuuchiae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2A950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2F59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B4A4D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90C460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B2B9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B4B56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Leifsonia antartica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FDD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524B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ECDD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2911BF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E7D4A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D627D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Leifsonia aquatica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44CC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C28C6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90BC3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E7E93A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A9CF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5499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Leifsonia bigeumensis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5CC3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E9804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EAF32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C8A3FD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2626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592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B4E37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Leifsonia kafniensis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6A62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A18EF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F6A7A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4AC7C2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F8E8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CB4A6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Leifsonia lichenia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1186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42AF0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4106B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E14E42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358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F7D44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Leifsonia naganoensis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7AB2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8D6DE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BD167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346F02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2444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81240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Leifsonia poae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076D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EBDC7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758A4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33D535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8F07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AF258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Leifsonia psychrotolerans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FCAB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51A9E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F0A6D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5E1ED1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3AE5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330E4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Leifsonia rubra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689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BCAB4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0397C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99505D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0FEE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50518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Leifsonia shinshuensis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40E3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B1548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049A0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C6997C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DA4A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599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737B0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Leifsonia soli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4AB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7D61D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1ED8A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92EBFAE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1118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3A262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Leifsonia xyli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6BCA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0F15C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C329F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Leifsonia xyli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cynodontis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(before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Leifsonia cynodontis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)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Leifsonia xyli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xyli</w:t>
            </w:r>
          </w:p>
        </w:tc>
      </w:tr>
      <w:tr w:rsidR="002921FE" w:rsidRPr="002921FE" w14:paraId="550B324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C37D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775E2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Lelliottia amnigena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4656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2C25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7281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F4475A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3F7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92732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Lelliottia nimipressuralis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98D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175A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C018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8AA689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29C6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16E43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Leptospira alexanderi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F340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AF29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957C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0F02F4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AE17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27603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Leptospira borgpetersenii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26E8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77F1E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7631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DCDE6A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3C30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6D37B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Leptospira inadai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F111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3E8BB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83FEA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983F6F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54F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90529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Leptospira interrogans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DD40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7C1AF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222F7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E833CB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662E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2D3DD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Leptospira kirschneri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945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CCF00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221B6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DE4A18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C94E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A8BDF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Leptospira noguchii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C0C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C033C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8EF1F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131321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5EFB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993AD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Leptospira santarosai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3D06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0FE2E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7FA03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D0D4BB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BA8B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6396A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Leptospira terpstrae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980E7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6EC33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44F23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B98EE0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DE7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44DCF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Leptospira weilii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D3CA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6BCAF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568E2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D43499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127E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940E0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Leptospira yanagawae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ADE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4803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6816E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E28CD0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C515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89A9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Leptotrichia amnionii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F90F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8FB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E81D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6D7AB00" w14:textId="77777777" w:rsidTr="002921FE">
        <w:trPr>
          <w:trHeight w:val="51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4E8C5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6AB6A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Listeria ivanovii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EEF95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161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7634E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Listeria ivanovii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ivanovii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Listeria ivanovii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londoniensis</w:t>
            </w:r>
          </w:p>
        </w:tc>
      </w:tr>
      <w:tr w:rsidR="002921FE" w:rsidRPr="002921FE" w14:paraId="0C429CF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8043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570E3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Listeria monocytogenes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867F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818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6E74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4920C8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D000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470B4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Lonsdalea quercina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74FB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0A2B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2D92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8A77E1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782F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67209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Lysinibacillus sphaericus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AB7F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097E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F9D6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8E0EB0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E3A1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273B2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Lysinimonas kribbensis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4326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FB72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2ED9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C80675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A568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A4D5D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Macrococcus caseolyticus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BD58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B2F4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C26A9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B41F73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8727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BB8C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Mannheimia glucosida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CDF6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300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7346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FE7E46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68B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21948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Mannheimia granulomatis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BCBB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23E8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B5E39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61B978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21C2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6E209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Mannheimia haemolytica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50B5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F0AAD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D7210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5F9502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90416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28CFF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Mannheimia ruminalis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F63F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6AD2C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24B9D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9A2191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3ED9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3E670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Mannheimia varigena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3B26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066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4753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0A49D3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A9A48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1AB89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Megasphaera elsdenii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7A2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ED7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C173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4F2C5C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EF0F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DFD66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Melissococcus plutonius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0111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D897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02ED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9401A0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B2A6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627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B7997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Microbacterium resistens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6A24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D2F6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13F2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63F37B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4339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AD3ED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Microterricola pindariensis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197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D36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C7E8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AA607B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9618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2FC0D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Mitsuokella multacida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63D3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8496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4614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30350A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1CBA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6F4C1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Mobiluncus curtisii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6061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35E2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F6C1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98E921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8FDE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70DFA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Mobiluncus mulieris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102F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1C0D9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1E22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7C82CD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8647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82DB5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Mogibacterium neglectum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61FC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D05F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A4F7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DF7AE2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C804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81232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Mogibacterium pumilum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DFA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F801C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689A6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8DF0ED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1782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CBED9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Mogibacterium timidum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606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419C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5D284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650882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9799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CB739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Mogibacterium vescum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F70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3905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5497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A42EB4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3971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48D25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Moraxella atlantae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9D37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F1FB6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69EB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9B066A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49E4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D3DCE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Moraxella caprae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E9EE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B1D51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498CE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4C86D4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F90A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3D2B0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Moraxella catarrhalis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8E67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9F2AA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34B31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E51378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5EFE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A21F7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Moraxella equi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E76F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7C8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F190E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8BE10C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CEE3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DAC31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Moraxella lacunata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A20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4DA49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B14C0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ECBBC9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96FF6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D1137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Moraxella nonliquefaciens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3CE0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631B8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2342F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D4E857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0DD62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DE4B8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Moraxella osloensis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5137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C8EC1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15EDB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3A8D5A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3E2B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FDDD0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Moraxella ovis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424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C0015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FF7E9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5D66FA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93D4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51F12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Moraxella saccharolytica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CCC1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D87C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EFB2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CE6C787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86E52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12414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Morganella morganii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EB2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A9DE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8859B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Morganella morganii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morganii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(before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Proteus morganii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)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Morganella morganii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sibonii</w:t>
            </w:r>
          </w:p>
        </w:tc>
      </w:tr>
      <w:tr w:rsidR="002921FE" w:rsidRPr="002921FE" w14:paraId="3343FE9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15E2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0615C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Morganella psychrotolerans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D2BE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A563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9A949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565133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A992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21829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Morococcus cerebrosus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CDC5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EA40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A70B3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AD9757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E28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74429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Moryella indoligenes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C2F1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860A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0967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24E243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BA04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C0CC6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Muribacter muris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DD0D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106D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05E4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FE9FC5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FF19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746D7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africanum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9799C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3990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24F5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B7672A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18F1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5BFD4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arosiense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0CA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3E79B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D15A0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B7F0C3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9B43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24186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asiaticum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9AAA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A54E3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B77E8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712E3F3" w14:textId="77777777" w:rsidTr="002921FE">
        <w:trPr>
          <w:trHeight w:val="102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472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B9928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avium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6903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478C0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D3167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avium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avium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,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avium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paratuberculosis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(before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paratuberculosis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)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avium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silvaticum</w:t>
            </w:r>
          </w:p>
        </w:tc>
      </w:tr>
      <w:tr w:rsidR="002921FE" w:rsidRPr="002921FE" w14:paraId="72D3CFE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BFA4A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1BE65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bovis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1863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67565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68C17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FF13C4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C5F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508DF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branderi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386E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3A8ED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8719B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163DAE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1F9E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FD273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celatum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5BB4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7E4DE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7FC98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DC6D77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177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EA1F9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chimaera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BA11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F03ED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A749C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6021BA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517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B37FD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colombiense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3C437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F5A08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1B07A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F6AD31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C1BD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659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F564E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conspicuum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C71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183E5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1C656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64FF2E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02B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F96FE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gastri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5D4D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033CF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47533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E0ACEA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700C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563EA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genavense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E792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6B1AB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EC01B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94FDBB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5C7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EB671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gordonae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D917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22C5C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0AD9B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9813BA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D426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D8504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hackensackense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8C100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50AA4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A11A7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86E59E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AF3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B4A53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haemophilum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228E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59346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3B927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A6A76D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C1D7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82D4D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heckeshornense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D077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8335C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B2977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36CCD5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E0D9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3D356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heidelbergense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5689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FA171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55F38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1984E1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DBB0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CDA9A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interjectum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F253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89451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2B84F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DE53A5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7E2A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BFF46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intermedium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F8F9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04B06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EF643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63AD99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B448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81396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intracellulare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84D58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00681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A6489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CC1ED1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A33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54821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kansasii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0F98D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67BDA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E2D2E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B60213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0766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BAFCF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kubicae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8A99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DECF8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CB9D5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0982C1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6480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668F6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lentiflavum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8789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56798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8190A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7BDCB7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14AA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F899C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leprae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0C70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503FE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B0F54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5F2BEA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3F3B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1A937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lepraemurium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92FF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15BC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BA238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92185E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8CBC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DA91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malmoense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BD7F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A973C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CA761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18C640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AF38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FDE24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manitobense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F96C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A79B2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F8A2D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40247B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7454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59869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marinum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8E1C5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E2E1C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FC1D7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B04328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57B1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CFEBC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microti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4597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397BA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49A9C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A0C795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2639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82905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montefiorense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7106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6DE46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DF8C0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629DFE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987F8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617EB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palustre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6109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F629F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B5F2A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7E8AB8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FA3D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BC6F4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parascrofulaceum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5D56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D9A03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E56F3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5757C1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A5C3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80D74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paraseoulense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010E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24E0F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D6E0A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DB06F7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25C61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2D040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pseudoshottsii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01F5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F192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35EC2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03899C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16B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7E47D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ratisbonense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7B0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6813D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CE73A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8F4B74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6F35C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6F547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saskatchewanense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7F0A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A93DC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B474E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248B12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28DD7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C4E58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scrofulaceum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79C2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1E721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0BA1B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4F4F94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097F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93533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seoulense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C7FC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EEFFF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DF48B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5D13FE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C1B8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897BE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shimoidei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3805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40977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FFEA6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F40B9F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8D2E6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39E2B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shottsii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BB29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4195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8D6AA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649B16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C29E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505A9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simiae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FF3E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2C9C5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77858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8B6954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26C6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A1D9E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szulgai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07B8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00E93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002C7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34E365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928D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F0E0D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triplex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DF0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26627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9BAD2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5E20CE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76F8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CEC2F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tuberculosis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B7D8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AAF25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20C99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5FE340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5E77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5D892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tuberculosis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strain H37Ra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2D37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5653B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D6802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0A1FED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1DBED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2E111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ulcerans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2B64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26FB6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88BC0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1BF298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A044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696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41E10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xenopi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33C0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210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CC21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49F083D" w14:textId="77777777" w:rsidTr="002921FE">
        <w:trPr>
          <w:trHeight w:val="153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9D26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FA6F0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Mycobacteroides abscessus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82015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A171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D46E7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Mycobacteroides abscessus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abscessus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(before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massiliense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),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Mycobacteroides abscessus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bolletii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(before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massiliense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),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Mycobacteroides abscessus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massiliense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(before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massiliense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)</w:t>
            </w:r>
          </w:p>
        </w:tc>
      </w:tr>
      <w:tr w:rsidR="002921FE" w:rsidRPr="002921FE" w14:paraId="325128AA" w14:textId="77777777" w:rsidTr="002921FE">
        <w:trPr>
          <w:trHeight w:val="102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BDA1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BA543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Mycobacteroides chelonae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E5E4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B2E98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510C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Mycobacterium chelonae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chelonae and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Mycobacterium chelonae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bovis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. The naming of the subspecies has not officially been changed.</w:t>
            </w:r>
          </w:p>
        </w:tc>
      </w:tr>
      <w:tr w:rsidR="002921FE" w:rsidRPr="002921FE" w14:paraId="106D9E3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1C62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699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6C333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Mycobacteroides immunogenum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6A04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6F739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B28A3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8301CB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BD1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87423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Mycobacteroides salmoniphilum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53C6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EB53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2EB0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F14114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AEA0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81F6C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 arupensis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5D68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42B4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DE12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11321E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8994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4D1E9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 kumamotonensis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C8DD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F9F6B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7B08F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C1CD41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095E3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70F52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 senuensis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A61F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D176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86A2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B09840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1A7F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947F6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austroafricanum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7E86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AD5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4472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8FE873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AAC2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4B233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boenickei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2E70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B5963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4F947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772FEC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5625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EA103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brisbanense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C4CA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9520C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17F73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125E98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4C1F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B1872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canariasense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BCBD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E913E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ACB84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D57E63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C142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1D82D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Mycolicibacterium conceptionense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1632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B66C7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6D11F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B27203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679A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16010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cosmeticum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2C2C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668AC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E7E41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D48744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0C15E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B2229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elephantis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6514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C9CB4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87D6C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99C2A3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1A0A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9D373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farcinogenes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BAE7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1E1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66822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16C04D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BAF0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47A5B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flavescens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C700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51EE7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36411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EFBEE2F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2A51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8530C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fortuitum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D7F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1079D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1E7F0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fortuitum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acetamidolyticum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fortuitum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fortuitum</w:t>
            </w:r>
          </w:p>
        </w:tc>
      </w:tr>
      <w:tr w:rsidR="002921FE" w:rsidRPr="002921FE" w14:paraId="6B8D1AD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D553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EB1E8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goodii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FE40E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0D02C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2FBDB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81CFFF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ADD3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15EC7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houstonense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E38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799FF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FA29A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EDF6A6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3F90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C53CA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insubricum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5054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990FA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FA216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14A1F6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25F1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06D57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monacense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8F7F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8DE3F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6EA8B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518F57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2DC5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EB414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mucogenicum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53A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2228F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8AF65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47FEFC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DC73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20AC3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neworleansense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CE53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728A9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3C406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9F9E2F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DC9B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D0E62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novocastrense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90F4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6BCC5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8C071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B16509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5DCA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721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6DC25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peregrinum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C634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CFF45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DC723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AFA07A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E9BE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50C2A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phocaicum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8DF5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AD799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1EF71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B8CDD0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41A1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68987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porcinum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E50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5E58B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7EE7B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1F8DB4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940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EADDA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senegalense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652F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E8CA6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A8DB7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CD2FE8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0C68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CBED9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septicum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65E86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91CCF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715B9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2F3F30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C537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9BF4B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setense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9136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3A7CA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CE21C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B8014A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BFB59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A6AF2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vaccae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A86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153F2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243E8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F42835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A4AF9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F22AA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Mycolicibacterium wolinskyi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AEB8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9C5D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7033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443831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447F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3A8A0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adleri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E159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E529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3287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EE215F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8F5D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CC86A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agalactiae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5D7E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8BE1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B0636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541968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72BE9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06708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alkalescens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71A5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5A8A1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718D2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0F626E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8355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645B2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anatis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A82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7AD0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C61A9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8DB3CF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E8FD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20AF2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arginini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EC3D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67C1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D2B79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A13CBD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F4A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97A23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arthritidis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64D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812B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031A4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0E4453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EE95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CA955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bovigenitalium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FB8D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2FD9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F6D8B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5B594D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0F27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A215F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bovirhinis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0BB9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A093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60700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829850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C5B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F94F9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bovis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FF29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B037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80E04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C23261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1009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E13AD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bovoculi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9A04C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4DC4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73F8F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F7057C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7A5FE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BE2FA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buteonis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71A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108FD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6C4A6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6DD649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E4EDE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88553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californicum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A210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2FC8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6E130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080FD5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68B54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FFEBB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canadense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2B3C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7D3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39B92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64CE57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3A2D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0BAAD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canis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6AB1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D69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BD2BF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7D6AABF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C09A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DB3C7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capricolum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A565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E8C7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20653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capricolum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capricolum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capricolum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capripneumoniae</w:t>
            </w:r>
          </w:p>
        </w:tc>
      </w:tr>
      <w:tr w:rsidR="002921FE" w:rsidRPr="002921FE" w14:paraId="5CB0770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11FB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0B013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caviae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A118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FB95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353EA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DE9A09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3784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BAE84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cloacale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6CEE2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89D7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BDB58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86688A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34CB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633D2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coccoides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D18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1A1CE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D32CB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3E4D6A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515E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72C3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collis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740B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BC8D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439CD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6F7E7D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C53E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FBD9C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columbinasale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F64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55F0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EBC52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613D77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658E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0CA2E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conjunctivae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258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A584F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EBD9E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82CEEF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D30C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84AEC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corogypsi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332B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D3F2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DD204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AA82A7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8F8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B634A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cynos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0F0E8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D812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3F7CE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2F93E4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23B6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5D90E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dispar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D71B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F89D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67BE3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29494B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D67AF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81B6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edwardii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80888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16BE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95F2E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12ACB7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9C93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48CDD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equigenitalium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DD54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BB74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73A26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BD9347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CAA5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AE923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equirhinis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CD3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B54F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E7CE1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3B1551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DE4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E7D90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falconis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EE33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EF1B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EB0F2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245289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AFC5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757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50A34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felis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3A6D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36E3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5879C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951B67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37D3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5704E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fermentans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35FD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61AB9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00BCA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A83A50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D2F49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FDFF3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flocculare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51AA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4C568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A14FE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872D14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5F531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0366C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gallinarum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9EC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B3F4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F789E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3CA495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2EFD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474E7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gallisepticum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AED4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D646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52AD2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D5FC3E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BD4E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D3CDB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gallopavonis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845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5769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02F43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EEE60B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BAAF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0BBAF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gateae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FCCA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BDE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11B23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FABCD9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10E9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98B27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genitalium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30D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39BAE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C4E5A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B0BB1E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A75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727F8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glycophilum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92802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B67E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DD0B6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539F05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4E74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1A3C8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gypis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0F2C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F10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F6D44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9224F7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650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02E51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haemocanis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1ADA9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1118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4B0C4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F6C790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F5C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8C288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Mycoplasma haemofelis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CBFC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525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982FB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BC2557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C7F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74744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Mycoplasma haemomuris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D7E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8D18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2B21F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C38348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6CA6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9F6CB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hominis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9A0A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345AF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938A9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5CBAEE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49E1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720A9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hyopneumoniae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DE1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956F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DADFE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7C440E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0B6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54A8B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hyorhinis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D8B9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57720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BEEE2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498DD4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B218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43288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hyosynoviae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771B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2C0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5A270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444BF2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D2E6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990D5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imitans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09A3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A10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71292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0B3BA3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6B41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174CD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iowae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BAB5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8531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394FB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552FF3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C3D5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CA905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lipofaciens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F5F7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E7BF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75EEB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548352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52DE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8DEF6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maculosum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4F92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7781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467D7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1F8817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B958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145FC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meleagridis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AC87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9EE3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93FA5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43C2EB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BE7E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4D98A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microti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6394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2F2C6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C6872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D56A22E" w14:textId="77777777" w:rsidTr="002921FE">
        <w:trPr>
          <w:trHeight w:val="51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A432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4F336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mycoides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45A3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B5379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214B6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mycoides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capri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mycoides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mycoides</w:t>
            </w:r>
          </w:p>
        </w:tc>
      </w:tr>
      <w:tr w:rsidR="002921FE" w:rsidRPr="002921FE" w14:paraId="779DFC5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B0E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C760D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neurolyticum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DBDB1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2102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E169A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893A31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E6479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54FEF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Mycoplasma ovis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6096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44DD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0B60F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98434F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5A95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9F2B1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phocarhinis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567E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ED7A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936B3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AC1F32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F1568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914E9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phocicerebrale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1A12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FE68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0C8E7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BABFE2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AC29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26F78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phocidae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2375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416A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8F75E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43BCE2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318E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2043B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pneumoniae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2BAD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56B18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E4952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0C1492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113E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4534F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pulmonis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D125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45E3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1ED43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7BE497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150D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26130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putrefaciens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E63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4403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71906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FCC0AF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61A7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027A8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salivarium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3A6C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C2AF7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D2030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E16F26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DD8F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091B6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spumans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DF81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28B5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38DA2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FA42F6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EFF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82DBE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sturni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BCB4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2EA6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18488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B074E4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BC392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E9246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Mycoplasma suis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61C5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B2EA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D94A6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ED1E00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3722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793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502DD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synoviae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C91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EDAD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CD6CC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E984A9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B99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9BD90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Mycoplasma verecundum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2D96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A62A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66DF7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5B4467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3A6E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D6D06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Mycoplasma wenyonii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5A2C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2C8A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19252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01CEC4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009E5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C68E2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Myroides odoratus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72F6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24AB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97FE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E6DB87B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1497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8B5DB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Neisseria elongata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7EA2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FFF4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5B58E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Neisseria elongata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elongata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,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Neisseria elongata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glycolytica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Neisseria elongata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nitroreducens</w:t>
            </w:r>
          </w:p>
        </w:tc>
      </w:tr>
      <w:tr w:rsidR="002921FE" w:rsidRPr="002921FE" w14:paraId="6467AF1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B338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05A59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Neisseria flavescens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DF42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7DA29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D43E5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FEDD4A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52D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799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A7CB4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Neisseria gonorrhoeae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F32B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B8BBD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A230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FC3290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3C4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9F57B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Neisseria iguanae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58F4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76C2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4D766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5F0376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9B7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D5626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Neisseria lactamica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D63A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560EF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89AE4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0ED82C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B5C0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56C6B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Neisseria meningitidis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3626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B3F60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F1F26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45259A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E136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FC63B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Neisseria mucosa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93E8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308C4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821AF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C19D20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45BA7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0FA24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Neisseria subflava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0597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056A3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C7E7F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093C25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C443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F0F53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Neisseria weaveri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FC7B5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4F7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701F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E84786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35A6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FED56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Neorickettsia risticii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D1F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CC468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9F8A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FA764D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B02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5A53E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Neorickettsia sennetsu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1EB6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0E5D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E935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067070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39BA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06A3C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abscessus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571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625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D42C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5A3111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6AA9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4AFD2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africana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EB80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45DB5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FCCF2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F01A0D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D43D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3A12A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altamirensis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EA47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BDCBA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3BBE5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F5E1EB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4296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5315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araoensis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2465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418E3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F98B3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D66028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CF74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36F31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arthritidis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8E88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9DC38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632A9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95A545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BD1C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2CA0E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asiatica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4B7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ABE1B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FE930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F18356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1A82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CBC4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asteroides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EEC8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D47B2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85D3B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D8FE9D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C578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9B571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blacklockiae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8514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025D9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CE4DE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A39A4C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AC32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EDBE8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brasiliensis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2471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5CEF6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58296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B83A10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73DF0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40F7B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concava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C53A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D28A5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11B61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540785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5F32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0EA01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cyriacigeorgica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0B30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7FF19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654CC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85E26A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584F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DAA5A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elegans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122B8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1B7E9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D3CCA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877181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E09F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D244F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exalbida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D97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97BBB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094A6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C29440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52F8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5D5F5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farcinica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EFB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92CE8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0B28C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DCCBA6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458B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6BAAC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higoensis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3C04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73525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2B579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8059A2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743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752B4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ignorata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B55C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E5C81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39372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5DBB6B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F697F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31A10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kruczakiae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FA399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813A3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A3255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C8DE23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D9B5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3C508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mexicana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A770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E4360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F9B47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B32C77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D65A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A083C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niigatensis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BCB7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E9AF8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00C92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F88FC0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A433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9291C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ninae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EE9C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8BBF3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32F90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27D22E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97B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828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335C4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nova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7B12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035F0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61B58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5A95A5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FE5B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0D288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otitidiscaviarum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8849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6405A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3A8FB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B1054F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ABDA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4A7C8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paucivorans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8C84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47EED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A3481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1D9C87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9838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583B4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pneumoniae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E7973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A20E0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01CB1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2D7C64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C482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9918F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pseudobrasiliensis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EE3C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54A69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8837F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23CF90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ECA4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02742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salmonicida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0150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475B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4550E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323DB5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A058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22648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seriolae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787FF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D2F60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358B0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22701E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1A6B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8590B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terpenica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DE5A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30B08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F0277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0288C7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1F16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1733D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transvalensis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CB21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BA222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BC482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F1712A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1364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AB159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vaccinii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8CBC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E5D6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32C0B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A9BA02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36E0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10E8D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veterana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097E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8F798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36851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1B9EFC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C2D9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4D0A7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wallacei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640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3D275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19ED8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A3A1F6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013F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7B85F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Nocardia yamanashiensis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EF8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0455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FC94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2AACBB0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433D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D6D05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Nocardiopsis dassonvillei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3B41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15E7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32531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Nocardiopsis dassonvillei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albirubida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Nocardiopsis dassonvillei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dassonvillei</w:t>
            </w:r>
          </w:p>
        </w:tc>
      </w:tr>
      <w:tr w:rsidR="002921FE" w:rsidRPr="002921FE" w14:paraId="23EB35A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4DE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D9758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Nocardiopsis ignorata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DB0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15D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BD943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AC7492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537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EABD4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Ochrobactrum anthropi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6BB4F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A4A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0FFE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E1A635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ECC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FC380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Ochrobactrum intermedium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F837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476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4A56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3B9FD8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100C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67B0C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Odoribacter splanchnicus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59E1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E52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5FEB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10885A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054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E5440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Olsenella profusa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706B9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C0A3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7FFC8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2C3964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FBA4F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F38C8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Olsenella uli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26B3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7C67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69B6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6F132F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90AE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D4AD2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Orientia tsutsugamushi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31AC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69F2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38B3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BE2A4A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D3A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F805E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Ornithobacterium rhinotracheale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7244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72B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E767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50F9C0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30E7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DE610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Paenibacillus larvae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3DA1D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77697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14B27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382651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2A59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F7904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Paenibacillus lentimorbus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61E3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2604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54490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9EA17F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CEB2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85780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Paenibacillus popilliae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9937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BBC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3629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48D945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A73CA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CE69D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Paeniclostridium ghonii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E7BF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7D64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355C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5F86FC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1D06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24319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Paeniclostridium sordellii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E6C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5246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1E41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7E82D7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4BD7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467E5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Pandoraea apista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8A05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C55A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E503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1EC864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40B6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D6A04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Pandoraea pnomenusa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065B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DA13B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321F6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C30F57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8C21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6AB3E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Pandoraea pulmonicola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4DD6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2E26D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93B91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A4F35D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6641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7BDD7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Pandoraea sputorum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B0C4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2933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5E71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B38D98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18D2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215B1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Pantoea agglomerans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0BC0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937C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C7BD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ABD05D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EE84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210FB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Pantoea ananatis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4638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B04B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FFBB3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F5B742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4F38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502CC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Pantoea cypripedii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2D63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0CE0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9CB86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5B1F264" w14:textId="77777777" w:rsidTr="002921FE">
        <w:trPr>
          <w:trHeight w:val="51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2E39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62DEC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Pantoea stewartii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8F22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3E79B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CF45B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Pantoea stewartii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indologenes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Pantoea stewartii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stewartii</w:t>
            </w:r>
          </w:p>
        </w:tc>
      </w:tr>
      <w:tr w:rsidR="002921FE" w:rsidRPr="002921FE" w14:paraId="689B1F3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CC4A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863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017B8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Parabacteroides distasonis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CFF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2609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0F8F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087299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8C5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95BD5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Paraburkholderia caryophylli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CC35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E9E3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77C9D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F2DBB5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3D36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E139A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Paraclostridium bifermentans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DCC4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42AF5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E480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9B052B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9A6A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FAC2E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Paraeggerthella hongkongensis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43C9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610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490B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E4B1F4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2CE2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8CE3D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Parvimonas micra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CEE2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8C8D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E0AA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4C0EAA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FCB22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4A57B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Pasteurella aerogenes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38BC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52C2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BA11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B25A28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6814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C94EC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Pasteurella bettyae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F78D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2C90F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C18C0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FEF61E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9523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34BA4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Pasteurella caballi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DB715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97E2E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E7CEA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02CE41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C1CE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3DD47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Pasteurella canis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C871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A7371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FAA23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B1619D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36A88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EC5E5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Pasteurella dagmatis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D2AB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8D98C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2A2D3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88D093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AD63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28551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Pasteurella lymphangitidis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55492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3D8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F93C5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974E34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71F2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63006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Pasteurella mairii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130B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644D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7B338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E2970CB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07A8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A9756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Pasteurella multocida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A64B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C56D1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F7955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Pasteurella multocida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gallicida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,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Pasteurella multocida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multocida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Pasteurella multocida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septica</w:t>
            </w:r>
          </w:p>
        </w:tc>
      </w:tr>
      <w:tr w:rsidR="002921FE" w:rsidRPr="002921FE" w14:paraId="1846B9A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8E02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1C322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Pasteurella stomatis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CD0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A79D8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538CA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5135BB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C37B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026CB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Pasteurella testudinis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10DB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89EB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CCB6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41AD2F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1A77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73287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Pectobacterium atrosepticum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571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01FC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02C9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F9977E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C96E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D65D8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Pectobacterium betavasculorum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F120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39E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21612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D1559A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9A51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6065A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Pectobacterium cacticida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9D91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A447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A22FE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5289FA5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C811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90C55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Pectobacterium carotovorum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E813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06EE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0A7B4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Pectobacterium carotovorum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c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arotovorum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Pectobacterium carotovorum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o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doriferum</w:t>
            </w:r>
          </w:p>
        </w:tc>
      </w:tr>
      <w:tr w:rsidR="002921FE" w:rsidRPr="002921FE" w14:paraId="7A99312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16E0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66203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Pectobacterium wasabiae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F920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14C5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9B6C5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22F85F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FB1A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4F6A0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Peptococcus niger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43D6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479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9D2F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6728E7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3BAC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90ADB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Peptoniphilus asaccharolyticus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6493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45C4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44B8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6F1D21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0B1A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3BB9D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Peptoniphilus gorbachii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46D9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FC9AC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C9F61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20389A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606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102B7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Peptoniphilus harei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015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311B5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F27F1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4F84A6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57B4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172CE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Peptoniphilus indolicus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23940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1D9A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36EB9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77FC34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C4A9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D704A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Peptoniphilus ivorii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B886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0C1D8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D481A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354088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4721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4A6FC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Peptoniphilus lacrimalis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AF8D8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D4174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8EE0D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F54AFA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7B88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CFB1B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Peptoniphilus olsenii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1B80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E031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970A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DD8650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2AD5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2009F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Peptostreptococcus anaerobius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B273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8C44B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420B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3B66B71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86E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AE625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Photobacterium damselae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092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0F29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9859B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waaronder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Photobacterium damselae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damselae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en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Photobacterium damselae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piscicida</w:t>
            </w:r>
          </w:p>
        </w:tc>
      </w:tr>
      <w:tr w:rsidR="002921FE" w:rsidRPr="002921FE" w14:paraId="77A9308D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49D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893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4BBA2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Photorhabdus asymbiotica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022A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AD85D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F4F6B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Photorhabdus asymbiotica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asymbiotica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Photorhabdus asymbiotica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australis</w:t>
            </w:r>
          </w:p>
        </w:tc>
      </w:tr>
      <w:tr w:rsidR="002921FE" w:rsidRPr="002921FE" w14:paraId="1DE5DCFD" w14:textId="77777777" w:rsidTr="002921FE">
        <w:trPr>
          <w:trHeight w:val="229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8974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900A4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Photorhabdus luminescens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657C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3146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F3D2A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Photorhabdus luminescens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akhurstii, Photorhabdus luminescens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caribbeanensis, Photorhabdus luminescens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hainanensis, Photorhabdus luminescens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kayaii, Photorhabdus luminescens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kleinii, Photorhabdus luminescens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laumondii, Photorhabdus luminescens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luminescens, Photorhabdus luminescens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. namnaonensis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Photorhabdus luminescens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noenieputensis</w:t>
            </w:r>
          </w:p>
        </w:tc>
      </w:tr>
      <w:tr w:rsidR="002921FE" w:rsidRPr="002921FE" w14:paraId="325BBED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B9AD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502E8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Piscirickettsia salmonis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4E3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A41C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A527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BD11A9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5C6E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9C629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Plesiomonas shigelloides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FDA9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F14CC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B9FD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ED31FE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5A79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2BF19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Pluralibacter gergoviae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F6F7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C3103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15FB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07A565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B514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E92C3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Pluralibacter pyrinus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3032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AC53E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B4D8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8BA17E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F0BB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899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81499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Porphyromonas asaccharolytica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110A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7C41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CB34E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313CC1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33CE6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8275A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Porphyromonas cangingivalis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E8438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3BDB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41818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BA8091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8C42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DAD2E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Porphyromonas canoris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AD37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F88B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5CEAC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8BFE51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1C30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5386D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Porphyromonas circumdentaria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8886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6786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866AE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8EAE19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3FCD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C7B65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Porphyromonas crevioricanis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C346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64123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1C836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C0FF4E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C198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CCC73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Porphyromonas endodontalis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4053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47EBD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30469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C8E3B3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22B2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AEB26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Porphyromonas gingivalis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F635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933B2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52122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D06C49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3059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7A9D3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Porphyromonas gulae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E30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CF4E9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07EC7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2C945C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0429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F6CEF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Porphyromonas levii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E406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A9A07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7E929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CEA0C4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798B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FBB7F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Porphyromonas macacae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D84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1BF9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F33F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796542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5254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D404D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albensis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C968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0F3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230C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D4F87E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8355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9403A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bergensis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D19D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B48CB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882DB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23110D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D4D1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23FAD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bivia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A275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A4721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BA112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93FC46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FAB6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3F30B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brevis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D947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761A0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D0AB1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54E1C1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E8E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95E08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bryantii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3003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BC3D4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87E44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8E1C26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8681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DDE3A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buccae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2E7A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2D48F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55AD3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F9BBD5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C03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5F3D0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buccalis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58D5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FBFAE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D44D0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6A8B2B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C7EF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60807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corporis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CEC7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782A2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F7133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56A3E0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C135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DF68D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denticola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5F7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BEF71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1AF65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ABF550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A702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0C76C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disiens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6AE5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CB93A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EC492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CBC056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EC58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919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5D159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intermedia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27FF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C3604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52275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2583EB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72C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EC019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loescheii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6AB4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E62C1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376CD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4B9DF5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9CF0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396C9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melaninogenica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76CF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EC1BA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EE442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0E15E5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8FB2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888B2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nanceiensis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FD5B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C60F2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3FAD1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CEC797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C446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08403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nigrescens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444F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2585A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842E2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A9DC71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DCE6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E5553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oralis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3C1A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28075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AF7EB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54CF9A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C950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1EF4A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oris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D92B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11C58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D49B0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CD7B36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10F9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8F207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Prevotella pallens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D598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1A5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7D4B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0AF332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AC1E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BE617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Propionibacterium australiense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DC6D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1A07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69D5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8C3513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B290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70D52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Propionimicrobium lymphophilum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EA93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F621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34A3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4DB84C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E683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C1E92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Proteus hauseri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9E30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7019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7508B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43F8D6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0E19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5B32E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Proteus mirabilis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BC819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C538A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1A551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357928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082C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460EB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Proteus penneri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0720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12684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3661E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2E0186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9DC95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420F8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Proteus vulgaris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AB9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223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15FA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CB354C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44B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A92C0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Providencia alcalifaciens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0A069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CB69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E5748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A51602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911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AEF52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Providencia rettgeri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FF3EC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18CDF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A3070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≡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Proteus rettgeri</w:t>
            </w:r>
          </w:p>
        </w:tc>
      </w:tr>
      <w:tr w:rsidR="002921FE" w:rsidRPr="002921FE" w14:paraId="752C174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26C0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56C9F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Providencia rustigianii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EF3E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2ECED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C1C84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1C6D68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865C2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894DB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Providencia stuartii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6EBE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5AE6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06DF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55AF29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0A4F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64E90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Pseudoalteromonas piscicida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D6B5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BDDB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5B20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C954CC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1921A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2C261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Pseudoflavonifractor capillosus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DD29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3BD7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898A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469F8C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B06AA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F77CA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Pseudoglutamicibacter albus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4F3A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4D66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18A0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FD6695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8CA6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F96D1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aeruginosa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9FFF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E6C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31B9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94F9BC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30CC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5D617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agarici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1F1A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01CB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6B315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807A91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9348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021C0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alcaligenes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B113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D0336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521BF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2E8FB6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FF4A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89CE8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amygdali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C541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03C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0DEA7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B2D8C3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150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8A318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anguilliseptica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B8A1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DAA7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505DD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69B0E5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9559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05C83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asplenii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DD21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0E75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46BBB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482948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1799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2378C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avellanae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DC7C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61A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7EE77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85716B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88BFC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32331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cannabina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F1EF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31F9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CFB4C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23B492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0FAEA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ABB7F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caricapapayae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CAE1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030E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11DC4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67F103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26F6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29AF0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cichorii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BF96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BD32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B0B79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D79F5D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9CF9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0D111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cissicola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4A2F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FD169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5809B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4C19EE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A229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6CAAC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corrugata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0848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9595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F5CCE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1C61D6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971C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8F078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costantinii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FD7B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4AC3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6F1D5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16A5A7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3B19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A1DE2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ficuserectae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37FC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94BA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375FF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55D48A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D036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18A2D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flectens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D0E2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45FB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587A6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E2B075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8996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E154B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fuscovaginae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AC92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4394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97588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6098F1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42F4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55840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luteola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B6582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60D40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B377D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B8CF44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C3DF6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957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5DDE5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marginalis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76F5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8591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AEAF6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7A42BE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39E5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5EF81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mediterranea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0DEA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9908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3A037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82F397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4E27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E07C7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meliae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4CD7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AD99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1B739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A86BB4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BD0FA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0E700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mendocina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DA2A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84B05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6EAA4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CC04E4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C9FE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1FA22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Pseudomonas oryzihabitans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CC3A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0BBA4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F7493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E3736C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87D7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433A5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otitidis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22073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7B297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F1758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5CE341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C5B4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85E86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palleroniana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31100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FE1B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C3CE4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33CE4B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23C2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B9F15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plecoglossicida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D772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8091A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61350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AB7B10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857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50148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sz w:val="19"/>
                <w:szCs w:val="19"/>
                <w:lang w:val="nl-NL" w:eastAsia="nl-NL"/>
              </w:rPr>
              <w:t>Pseudomonas protegens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040E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6D13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05B32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A5338B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EE75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CD6B8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salomonii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367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1CEB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F3C82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F56807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2D01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E6E55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savastanoi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A122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7352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E0562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A915C8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8B552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4DD59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simiae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7CC5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36C7D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9DAA0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8580FC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6D26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117D1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stutzeri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9FC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607BB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767AF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4D3BAC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2FC8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7F4F0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syringae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07233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F023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65073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E9DCFC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040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B2C54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taiwanensis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6EF3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54C4B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B53E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F36FE9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9EF5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9FF72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tolaasii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A955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057E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598B0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B4FBAE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163B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EAFED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tremae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EF05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643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A6351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3BC505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1F9F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9EA47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Pseudomonas viridiflava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729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6E19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9D13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04EFF5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33BA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F5316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Pseudopropionibacterium propionicum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7599F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1104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AEC7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DE6E53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71A5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AAD5E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Pseudoramibacter alactolyticus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BAA6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5C5F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8F25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21C936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4BD4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0D691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Psychrobacter phenylpyruvicus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46DB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1FCB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7EBC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4F8163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4F77B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AF72C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Psychrobacter pulmonis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22B7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9FD1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E860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E5F71E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89F0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7AD7F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Ralstonia mannitolytica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B1C2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3307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7972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2EC5CA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1EC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F3658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Ralstonia pickettii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987F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31C58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72B73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AE36F2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C378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DC333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Ralstonia solanacearum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52C0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6F61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6B994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1D4F93E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B7CB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5C3AA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Ralstonia syzygii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28E6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DE3A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F4510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Ralstonia syzygii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celebesensis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,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Ralstonia syzygii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indonesiensis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Ralstonia syzygii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syzygii</w:t>
            </w:r>
          </w:p>
        </w:tc>
      </w:tr>
      <w:tr w:rsidR="002921FE" w:rsidRPr="002921FE" w14:paraId="14CED31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AA3D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1CC45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Raoultella ornithinolytica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A5889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75BEC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5B64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5FF904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487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5E500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Rathayibacter iranicus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115B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A693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3401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FEAB14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E8AF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3544A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Rathayibacter rathayi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96786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4FB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799F8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BA03D7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EB3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5CDC2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Rathayibacter toxicus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5DF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20DA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D2F8D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790B94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312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D2B6F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Rathayibacter tritici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15D6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28D2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8AD6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48F684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0E4D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F7ABE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Renibacterium salmoninarum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98AD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F309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8FC3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5B4C79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A1018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C5652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Rhizobacter dauci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7390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2A41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EFB2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AFE5D4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9412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25141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larrymoorei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177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F16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9174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27F6C4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E257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0045F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radiobacter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9A2C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651A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E8728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8C545D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68DC1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992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CF6BF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rhizogenes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CC87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2E40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03C5B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427D31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517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3B42F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rubi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859B4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2FBE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A702E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603681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97AB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4566D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Rhizobium vitis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828D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2AF6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07F6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7A1215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DB2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7C227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Rhizorhapis suberifaciens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2E8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6011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4453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C99651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984F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BFAB1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Rhodococcus fascians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13484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8AB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8E01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CCB268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7E69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E51FE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Rhodococcus gordoniae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5582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13A05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FB111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55D6B2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2B37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FC61C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Rhodococcus hoagii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0F9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BD86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69EAB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≡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Rhococcus equi, Corynebacterium hoagii</w:t>
            </w:r>
          </w:p>
        </w:tc>
      </w:tr>
      <w:tr w:rsidR="002921FE" w:rsidRPr="002921FE" w14:paraId="6883333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3C1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BB1E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Rickettsia aeschlimannii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4488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F2E9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A747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3BA94E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025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41B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Rickettsia africae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D5F1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663CE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3AC59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938EF2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06A5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2B890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Rickettsia akari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3D49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6E730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40924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50D4C8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CB0C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5749F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Rickettsia australis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D6A0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9ABFC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BC18B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5406FC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E5A7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209B1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Rickettsia bellii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B56F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741AB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32E32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FAF494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D431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D3CEC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Rickettsia canadensis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17B9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DE558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82D19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2D5FB5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9ADDD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3D891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Rickettsia conorii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177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226BA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89CEF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F19457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87DD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9F97C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Rickettsia felis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DEF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319A6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FCCB8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CB343A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8B12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59D59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Rickettsia honei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2E26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949B9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224B6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41E491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6141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AE5ED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Rickettsia japonica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97B2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767C9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62BE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EA938F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6652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C3375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Rickettsia montanensis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E40C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789D3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33149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C2173E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A8B2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BA59C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Rickettsia prowazekii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3CB2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64EA5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7FB3C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B6A4B5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904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D5955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Rickettsia rickettsii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CE44D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3445C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6589F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8D3D4B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9A34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5882C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Rickettsia typhi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DCC6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8846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BB771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2F5287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465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15CDD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Rickettsiella chironomi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7A90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C09D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C1916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4EE437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F231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9227E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Rickettsiella grylli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1E77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9A78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CDDEE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15D9A7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F72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EF777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Rickettsiella popilliae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6E51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0CED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B321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1317DE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B6F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E7773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Riemerella anatipestifer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53C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71A1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1980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BB1D4F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73C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90C00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Riemerella columbina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351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E825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A3C2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ECF99F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4082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F9CD1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Robbsia andropogonis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3E783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60BE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277E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A2E79D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33F0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A69BC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Rodentibacter pneumotropicus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31B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481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473E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C74E20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53E0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2904A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Rothia dentocariosa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A5704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0872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D50E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564E4B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0F8D3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A9680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Rothia mucilaginosa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971F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525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65687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E8C1B1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7DBC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A77F8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Salmonella bongori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4C2F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7BAB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3FC8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198200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81CF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7D1BB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Salmonella enterica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. arizonae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9DBE8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A2587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27D15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9320E9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253F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2CCC7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almonella enterica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. enterica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D4DB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8C61B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8E893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sz w:val="20"/>
                <w:lang w:val="nl-NL" w:eastAsia="nl-NL"/>
              </w:rPr>
            </w:pP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≡ </w:t>
            </w:r>
            <w:r w:rsidRPr="002921FE">
              <w:rPr>
                <w:rFonts w:ascii="Calibri" w:hAnsi="Calibri" w:cs="Calibri"/>
                <w:i/>
                <w:iCs/>
                <w:sz w:val="20"/>
                <w:lang w:val="nl-NL" w:eastAsia="nl-NL"/>
              </w:rPr>
              <w:t>Salmonella enterica</w:t>
            </w: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, </w:t>
            </w:r>
            <w:r w:rsidRPr="002921FE">
              <w:rPr>
                <w:rFonts w:ascii="Calibri" w:hAnsi="Calibri" w:cs="Calibri"/>
                <w:i/>
                <w:iCs/>
                <w:sz w:val="20"/>
                <w:lang w:val="nl-NL" w:eastAsia="nl-NL"/>
              </w:rPr>
              <w:t>Salmonella cholerasuis, Salmonella enteriditis</w:t>
            </w:r>
          </w:p>
        </w:tc>
      </w:tr>
      <w:tr w:rsidR="002921FE" w:rsidRPr="002921FE" w14:paraId="373D8FD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6799D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86A4A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Salmonella enterica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enterica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serovar Abortusequi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76DB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7DC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095CE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sz w:val="20"/>
                <w:lang w:val="nl-NL" w:eastAsia="nl-NL"/>
              </w:rPr>
            </w:pP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≡ </w:t>
            </w:r>
            <w:r w:rsidRPr="002921FE">
              <w:rPr>
                <w:rFonts w:ascii="Calibri" w:hAnsi="Calibri" w:cs="Calibri"/>
                <w:i/>
                <w:iCs/>
                <w:sz w:val="20"/>
                <w:lang w:val="nl-NL" w:eastAsia="nl-NL"/>
              </w:rPr>
              <w:t xml:space="preserve">Salmonella </w:t>
            </w:r>
            <w:r w:rsidRPr="002921FE">
              <w:rPr>
                <w:rFonts w:ascii="Calibri" w:hAnsi="Calibri" w:cs="Calibri"/>
                <w:sz w:val="20"/>
                <w:lang w:val="nl-NL" w:eastAsia="nl-NL"/>
              </w:rPr>
              <w:t>Abortusequi</w:t>
            </w:r>
          </w:p>
        </w:tc>
      </w:tr>
      <w:tr w:rsidR="002921FE" w:rsidRPr="002921FE" w14:paraId="4AED393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C3EBF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4154A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Salmonella enterica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enterica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serovar Abortusovis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95B4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010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61906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sz w:val="20"/>
                <w:lang w:val="nl-NL" w:eastAsia="nl-NL"/>
              </w:rPr>
            </w:pP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≡ </w:t>
            </w:r>
            <w:r w:rsidRPr="002921FE">
              <w:rPr>
                <w:rFonts w:ascii="Calibri" w:hAnsi="Calibri" w:cs="Calibri"/>
                <w:i/>
                <w:iCs/>
                <w:sz w:val="20"/>
                <w:lang w:val="nl-NL" w:eastAsia="nl-NL"/>
              </w:rPr>
              <w:t>Salmonella</w:t>
            </w: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 Abortusovis</w:t>
            </w:r>
          </w:p>
        </w:tc>
      </w:tr>
      <w:tr w:rsidR="002921FE" w:rsidRPr="002921FE" w14:paraId="3F792D7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8307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1027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2753D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Salmonella enterica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enterica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serovar Gallinarum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925F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174A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A600C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sz w:val="20"/>
                <w:lang w:val="nl-NL" w:eastAsia="nl-NL"/>
              </w:rPr>
            </w:pP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≡ </w:t>
            </w:r>
            <w:r w:rsidRPr="002921FE">
              <w:rPr>
                <w:rFonts w:ascii="Calibri" w:hAnsi="Calibri" w:cs="Calibri"/>
                <w:i/>
                <w:iCs/>
                <w:sz w:val="20"/>
                <w:lang w:val="nl-NL" w:eastAsia="nl-NL"/>
              </w:rPr>
              <w:t xml:space="preserve"> Salmonella</w:t>
            </w: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 Gallinarum</w:t>
            </w:r>
          </w:p>
        </w:tc>
      </w:tr>
      <w:tr w:rsidR="002921FE" w:rsidRPr="002921FE" w14:paraId="4609022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D1C6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C4BCD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Salmonella enterica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enterica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serovar Infantis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DE6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C6935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0F610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sz w:val="20"/>
                <w:lang w:val="nl-NL" w:eastAsia="nl-NL"/>
              </w:rPr>
            </w:pP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≡  </w:t>
            </w:r>
            <w:r w:rsidRPr="002921FE">
              <w:rPr>
                <w:rFonts w:ascii="Calibri" w:hAnsi="Calibri" w:cs="Calibri"/>
                <w:i/>
                <w:iCs/>
                <w:sz w:val="20"/>
                <w:lang w:val="nl-NL" w:eastAsia="nl-NL"/>
              </w:rPr>
              <w:t>Salmonella</w:t>
            </w: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 Infantis</w:t>
            </w:r>
          </w:p>
        </w:tc>
      </w:tr>
      <w:tr w:rsidR="002921FE" w:rsidRPr="002921FE" w14:paraId="5AB9801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4AB7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53185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Salmonella enterica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enterica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serovar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Paratyphi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8FA0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FD8CA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09CAE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sz w:val="20"/>
                <w:lang w:val="nl-NL" w:eastAsia="nl-NL"/>
              </w:rPr>
            </w:pP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≡  </w:t>
            </w:r>
            <w:r w:rsidRPr="002921FE">
              <w:rPr>
                <w:rFonts w:ascii="Calibri" w:hAnsi="Calibri" w:cs="Calibri"/>
                <w:i/>
                <w:iCs/>
                <w:sz w:val="20"/>
                <w:lang w:val="nl-NL" w:eastAsia="nl-NL"/>
              </w:rPr>
              <w:t>Salmonella</w:t>
            </w: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 Paratyphi</w:t>
            </w:r>
          </w:p>
        </w:tc>
      </w:tr>
      <w:tr w:rsidR="002921FE" w:rsidRPr="002921FE" w14:paraId="42B0330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72F3F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05A11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Salmonella enterica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enterica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serovar Poona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109A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DD1F6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0A2EC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sz w:val="20"/>
                <w:lang w:val="nl-NL" w:eastAsia="nl-NL"/>
              </w:rPr>
            </w:pP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≡  </w:t>
            </w:r>
            <w:r w:rsidRPr="002921FE">
              <w:rPr>
                <w:rFonts w:ascii="Calibri" w:hAnsi="Calibri" w:cs="Calibri"/>
                <w:i/>
                <w:iCs/>
                <w:sz w:val="20"/>
                <w:lang w:val="nl-NL" w:eastAsia="nl-NL"/>
              </w:rPr>
              <w:t>Salmonella</w:t>
            </w: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 Poona</w:t>
            </w:r>
          </w:p>
        </w:tc>
      </w:tr>
      <w:tr w:rsidR="002921FE" w:rsidRPr="002921FE" w14:paraId="1BAB0CC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32F2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548BD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Salmonella enterica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enterica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serovar Pullorum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572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61AD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F199E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sz w:val="20"/>
                <w:lang w:val="nl-NL" w:eastAsia="nl-NL"/>
              </w:rPr>
            </w:pP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≡  </w:t>
            </w:r>
            <w:r w:rsidRPr="002921FE">
              <w:rPr>
                <w:rFonts w:ascii="Calibri" w:hAnsi="Calibri" w:cs="Calibri"/>
                <w:i/>
                <w:iCs/>
                <w:sz w:val="20"/>
                <w:lang w:val="nl-NL" w:eastAsia="nl-NL"/>
              </w:rPr>
              <w:t>Salmonella</w:t>
            </w: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 Pullorum</w:t>
            </w:r>
          </w:p>
        </w:tc>
      </w:tr>
      <w:tr w:rsidR="002921FE" w:rsidRPr="002921FE" w14:paraId="1A8EB6F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6663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5D2F9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Salmonella enterica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. enterica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serovar Typhi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790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6572F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F747E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sz w:val="20"/>
                <w:lang w:val="nl-NL" w:eastAsia="nl-NL"/>
              </w:rPr>
            </w:pP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≡  </w:t>
            </w:r>
            <w:r w:rsidRPr="002921FE">
              <w:rPr>
                <w:rFonts w:ascii="Calibri" w:hAnsi="Calibri" w:cs="Calibri"/>
                <w:i/>
                <w:iCs/>
                <w:sz w:val="20"/>
                <w:lang w:val="nl-NL" w:eastAsia="nl-NL"/>
              </w:rPr>
              <w:t>Salmonella</w:t>
            </w: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 Typhi</w:t>
            </w:r>
          </w:p>
        </w:tc>
      </w:tr>
      <w:tr w:rsidR="002921FE" w:rsidRPr="002921FE" w14:paraId="41BDC6A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E359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29BD9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Salmonella enterica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e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nterica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serovar Typhimurium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C03E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0DB27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84765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sz w:val="20"/>
                <w:lang w:val="nl-NL" w:eastAsia="nl-NL"/>
              </w:rPr>
            </w:pP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≡  </w:t>
            </w:r>
            <w:r w:rsidRPr="002921FE">
              <w:rPr>
                <w:rFonts w:ascii="Calibri" w:hAnsi="Calibri" w:cs="Calibri"/>
                <w:i/>
                <w:iCs/>
                <w:sz w:val="20"/>
                <w:lang w:val="nl-NL" w:eastAsia="nl-NL"/>
              </w:rPr>
              <w:t>Salmonella</w:t>
            </w: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 Typhimurium</w:t>
            </w:r>
          </w:p>
        </w:tc>
      </w:tr>
      <w:tr w:rsidR="002921FE" w:rsidRPr="002921FE" w14:paraId="2DC5FA9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A814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BD883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Salmonella enterica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enterica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serovar Typhimurium strain TA1535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035A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B7D33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2F972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sz w:val="20"/>
                <w:lang w:val="nl-NL" w:eastAsia="nl-NL"/>
              </w:rPr>
            </w:pP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≡  </w:t>
            </w:r>
            <w:r w:rsidRPr="002921FE">
              <w:rPr>
                <w:rFonts w:ascii="Calibri" w:hAnsi="Calibri" w:cs="Calibri"/>
                <w:i/>
                <w:iCs/>
                <w:sz w:val="20"/>
                <w:lang w:val="nl-NL" w:eastAsia="nl-NL"/>
              </w:rPr>
              <w:t>Salmonella</w:t>
            </w:r>
            <w:r w:rsidRPr="002921FE">
              <w:rPr>
                <w:rFonts w:ascii="Calibri" w:hAnsi="Calibri" w:cs="Calibri"/>
                <w:sz w:val="20"/>
                <w:lang w:val="nl-NL" w:eastAsia="nl-NL"/>
              </w:rPr>
              <w:t xml:space="preserve"> Typhimurium strain TA1535</w:t>
            </w:r>
          </w:p>
        </w:tc>
      </w:tr>
      <w:tr w:rsidR="002921FE" w:rsidRPr="002921FE" w14:paraId="5C729F8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2B94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DD7F1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Samsonia erythrinae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61606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BD5C5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B48B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248AED2" w14:textId="77777777" w:rsidTr="002921FE">
        <w:trPr>
          <w:trHeight w:val="51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DE2B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CF71E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Sanguibacter inulinus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27D1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4EB9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DCCD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35811D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7903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149DB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Sanguibacter keddieii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2782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F741E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A7684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42CCA6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1E2E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5A009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Sanguibacter suarezii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6ABA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401F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CCBA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1E7648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DFFB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2762E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Sedimentibacter hongkongensis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9E87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8386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8CE8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D64C36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8B9A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C72C5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Segniliparus rotundus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FDA67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7929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FC4F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75BD7D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80CD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00B10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Segniliparus rugosus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5149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4C39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10821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BACBF4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530E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E0B0F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Selenomonas artemidis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F1679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FFBD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E890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D341D8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2841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02783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Selenomonas dianae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BAF1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09445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8FE43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B3E403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5D996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D2409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Selenomonas flueggei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56BC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037EB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21F84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E91E53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24CF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BF17B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Selenomonas infelix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D90B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A4752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2FEC8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A29782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23CB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B080B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Selenomonas noxia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5C6F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EC23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21E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F61C68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41C1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E715C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Serratia grimesii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AF7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3B63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B17EF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F2F967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993B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73A9C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Serratia liquefaciens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4B47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CB570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D56FD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7E6DA33" w14:textId="77777777" w:rsidTr="002921FE">
        <w:trPr>
          <w:trHeight w:val="51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B4E0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DC7E3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Serratia marcescens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2D58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25815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DED6E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Serratia marcescens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marcescens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Serratia marcescens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sakuensis</w:t>
            </w:r>
          </w:p>
        </w:tc>
      </w:tr>
      <w:tr w:rsidR="002921FE" w:rsidRPr="002921FE" w14:paraId="4DD1AB7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D832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AE85C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Serratia proteamaculans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0009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4332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9BD1F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48970D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B044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D0567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Serratia rubidaea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2B78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77FC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D9E9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6965CE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A3F6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1FD3D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Serratia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sp. ATCC 39006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FF05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8454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E5E5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D3C741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75C0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11EB9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Shewanella algae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77C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813F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3512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EC3667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EA86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CEDEE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Shewanella oneidensis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AA80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1BDE8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354C7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9EB956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3FD3E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B02BF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Shewanella putrefaciens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46D2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CBF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B9548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FDC3F6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F87A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9304F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Shigella boydii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1D9D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7EAE6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4653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DDE794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A45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BF0CA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Shigella dysenteriae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628A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63814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62D05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F05AAA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EBDE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1058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283A7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Shigella flexneri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777C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9B5FB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B2E4F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92D218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70658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F3502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Shigella sonnei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576BF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4F31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E7A7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B68D02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B893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7BC8A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Shuttleworthia satelles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DF8E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272F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208C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2DF0AF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74C8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0FAC6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Slackia exigua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5278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A76E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F73E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D302E2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369B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EC354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Sphingobacterium mizutaii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C3BDE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5A199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94B6A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8F7D33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7C0B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594D5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Sphingobacterium multivorum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F94ED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532DC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0F2B2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6B61DE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6F6AA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5A876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Sphingobacterium spiritivorum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9E10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0B66A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6DA74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D0CD22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56C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508EC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Sphingobacterium thalpophilum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82114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DB85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5E2D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43AC97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655B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74296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Sphingomonas melonis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4091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C85B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620A8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EEC64D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FAD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C7935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Sphingomonas parapaucimobilis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CD0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76027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4AAD6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DBE43C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E4C2E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15DFF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Sphingomonas paucimobilis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F2FF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F4FE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49F81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E2FC88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BB59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B30CF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Spiroplasma apis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5642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F1E5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B5C4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A57619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C36C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3DA34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Spiroplasma citri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D4C0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AB12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7A6A9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91842B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7D61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EE04D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Spiroplasma kunkelii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C213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4147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2254B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F84D2A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3A78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FF432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Spiroplasma melliferum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0303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5BFC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9A6E4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EDCA74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3755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0873E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Spiroplasma mirum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41A3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ECF5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E596F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1D66CE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AB8D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3079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Spiroplasma phoeniceum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64D9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BAD1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AC30B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1988609" w14:textId="77777777" w:rsidTr="002921FE">
        <w:trPr>
          <w:trHeight w:val="51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D5E4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B744E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aureus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A393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1C5C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9D321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Staphylococcus aureus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anaerobius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aureus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aureus</w:t>
            </w:r>
          </w:p>
        </w:tc>
      </w:tr>
      <w:tr w:rsidR="002921FE" w:rsidRPr="002921FE" w14:paraId="1DB36380" w14:textId="77777777" w:rsidTr="002921FE">
        <w:trPr>
          <w:trHeight w:val="51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AD8A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35EF7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capitis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03A3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361A3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9949D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Staphylococcus capitis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capitis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capitis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urealyticus</w:t>
            </w:r>
          </w:p>
        </w:tc>
      </w:tr>
      <w:tr w:rsidR="002921FE" w:rsidRPr="002921FE" w14:paraId="7BEB8B8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CF28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F0F46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caprae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C87E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559DA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8CE9A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DC95D6A" w14:textId="77777777" w:rsidTr="002921FE">
        <w:trPr>
          <w:trHeight w:val="51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54D5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8476D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Staphylococcus cohnii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0027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FAE8A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BBC6E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cohnii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cohnii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cohnii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urealyticus</w:t>
            </w:r>
          </w:p>
        </w:tc>
      </w:tr>
      <w:tr w:rsidR="002921FE" w:rsidRPr="002921FE" w14:paraId="5650656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15D6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395DF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epidermidis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D57D0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2A6DC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C1CFD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9C7798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F97C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7DB7C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felis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13AD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C39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678E3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EA6700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DBD3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A1591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haemolyticus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3033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005D8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10F57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014E5BA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24E8E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06D0E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Staphylococcus hominis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8637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5BAAC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B2C3F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Staphylococcus hominis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hominis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Staphylococcus hominis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novobiosepticus</w:t>
            </w:r>
          </w:p>
        </w:tc>
      </w:tr>
      <w:tr w:rsidR="002921FE" w:rsidRPr="002921FE" w14:paraId="1D988FB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DC1E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C375C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hyicus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A577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A59F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69CAD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69AAD0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D92D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86AFD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intermedius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3FF3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2531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AB8F0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97F876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CA2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2FB58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lugdunensis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4927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842B4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7C741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6B99F8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95E0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19A29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lutrae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039F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CF69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CD300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0A355B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A672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C3D39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nepalensis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8A62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2A709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2E55E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A3B5CA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1C278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1088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25E61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saccharolyticus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833E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ED00D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44ECC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DF13C1A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DBFB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90BBE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saprophyticus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5607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D27D0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12B68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Staphylococcus saprophyticus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bovis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saprophyticus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saprophyticus</w:t>
            </w:r>
          </w:p>
        </w:tc>
      </w:tr>
      <w:tr w:rsidR="002921FE" w:rsidRPr="002921FE" w14:paraId="3C20B30E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B69D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393AD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Staphylococcus schleiferi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452F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3F419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C42DD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Staphylococcus schleiferi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coagulans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schleiferi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schleiferi</w:t>
            </w:r>
          </w:p>
        </w:tc>
      </w:tr>
      <w:tr w:rsidR="002921FE" w:rsidRPr="002921FE" w14:paraId="6642840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2016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7D3DD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Staphylococcus simiae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A1E0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E99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F3D51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48E3D1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10F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595D2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Staphylococcus simulans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7AE4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C4F4F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F588C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5DA43A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C9CD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DDB24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Staphylococcus xylosus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CC3D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16FC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A4EB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6E4F59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3407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AC7E9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Stenotrophomonas maltophilia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1B95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FAE1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B7B69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704B38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F15F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EAC33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Streptobacillus moniliformis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F823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49B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E7E0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482DA0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8CA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379E9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acidominimus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AE09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16D85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7945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35F307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2DAF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C6235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agalactiae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45DD7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4E5F4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A8CA2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855075A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28B2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31868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Streptococcus anginosus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01B7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F676B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34380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Streptococcus anginosus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anginosus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Streptococcus anginosus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whileyi</w:t>
            </w:r>
          </w:p>
        </w:tc>
      </w:tr>
      <w:tr w:rsidR="002921FE" w:rsidRPr="002921FE" w14:paraId="4C4E263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800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1099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F8E1C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caballi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969C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5BC7C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0B873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74C669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DB7E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25905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canis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EDE5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4400F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E7379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105876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7597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FFD1B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castoreus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D4F1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71127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DED7B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D6A9A05" w14:textId="77777777" w:rsidTr="002921FE">
        <w:trPr>
          <w:trHeight w:val="102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9509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06861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constellatus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299E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E7680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8E62A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constellatus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constellatus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,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Streptococcus constellatus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pharyngis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Streptococcus constellatus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viborgensis</w:t>
            </w:r>
          </w:p>
        </w:tc>
      </w:tr>
      <w:tr w:rsidR="002921FE" w:rsidRPr="002921FE" w14:paraId="5FE03AA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3A26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9B567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didelphis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0DA7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ABD4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9C651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FBCB090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774E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8BD5D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Streptococcus dysgalactiae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8A8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8CA8F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3A6EE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dysgalactiae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dysgalactiae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Streptococcus dysgalactiae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equisimilis</w:t>
            </w:r>
          </w:p>
        </w:tc>
      </w:tr>
      <w:tr w:rsidR="002921FE" w:rsidRPr="002921FE" w14:paraId="78044067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CE63D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D9460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equi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FB45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96198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5DA15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DA6786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7A48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DFCBA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Streptococcus equinus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47B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5CED9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13761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7EF686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668AD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E86DF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gallinaceus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032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252CC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32979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0EB7099" w14:textId="77777777" w:rsidTr="002921FE">
        <w:trPr>
          <w:trHeight w:val="102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4453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60A2C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Streptococcus gallolyticus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527F6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EF09E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5BE1A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Streptococcus gallolyticus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gallolyticus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,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Streptococcus gallolyticus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macedonicus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gallolyticus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pasteurianus</w:t>
            </w:r>
          </w:p>
        </w:tc>
      </w:tr>
      <w:tr w:rsidR="002921FE" w:rsidRPr="002921FE" w14:paraId="49EB9DC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B5D4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46090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halichoeri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5B0D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ED99F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37A61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FBA870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13BA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2962E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henryi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3586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22911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2579B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9E27FA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B819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1111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08755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iniae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9AC5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A598D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E5470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52D944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7242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42856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lutetiensis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53BE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D6F0B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DC9AD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344B45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9D73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64F94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massiliensis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BCC5D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FF35F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C5B1D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895207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8282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B94E6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mitis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10D3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6514D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DDE48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4B7130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BD7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632B3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mutans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CCE8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0C78F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88BC9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9501D3D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1627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0B12D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oralis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DE6D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EDBD2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7EE62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oralis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dentisani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,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Streptococcus oralis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oralis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oralis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tigurinus</w:t>
            </w:r>
          </w:p>
        </w:tc>
      </w:tr>
      <w:tr w:rsidR="002921FE" w:rsidRPr="002921FE" w14:paraId="095A4F8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E9A6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F65B5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ovis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A6D4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FD6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440AA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B50507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9252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0293A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parasanguinis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7EC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743A9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F926B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1B543B7" w14:textId="77777777" w:rsidTr="002921FE">
        <w:trPr>
          <w:trHeight w:val="51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ADD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D2C0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phocae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F588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4C65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496BB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Streptococcus phocae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phocae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phocae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salmonis</w:t>
            </w:r>
          </w:p>
        </w:tc>
      </w:tr>
      <w:tr w:rsidR="002921FE" w:rsidRPr="002921FE" w14:paraId="60004A4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F371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63EF7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pluranimalium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E6CAA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A20E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CCC72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7352D2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F5BD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E3283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pneumoniae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A890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B8344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BA53F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6B140C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166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A5F89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porcinus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3FCE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F0E69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CAAF3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22A4BD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0DE92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B764F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pseudopneumoniae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9877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BDAB8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69493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7E191C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BA1C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6993F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pseudoporcinus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DB08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49664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E4D58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5C2629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2B52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0C203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pyogenes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C94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12424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84DA9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017043D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D1A3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F478D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salivarius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CB26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E54BF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A0638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Streptococcus salivarius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salivarius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salivarius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thermophilus</w:t>
            </w:r>
          </w:p>
        </w:tc>
      </w:tr>
      <w:tr w:rsidR="002921FE" w:rsidRPr="002921FE" w14:paraId="11E0419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A7BF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428A7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sanguinis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7125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17209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4944C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96FCC8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FFEC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1E5E2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Streptococcus sinensis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FD98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1939E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CF4AA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B798BD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6F59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07AC4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Streptococcus sobrinus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69936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48042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D3EEB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0E1685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69B2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AA540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Streptococcus suis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5460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3BBBE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A46C7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0C9CF8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BE4E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389CC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Streptococcus uberis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431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D6B7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1BCE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65EB12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2C2D0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C7AF4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Streptomyces acidiscabies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CBCF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A3F1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22929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A69B93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E05A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EB6FC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Streptomyces albidoflavus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CAB5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523D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2C815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01594C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38D6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84B67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Streptomyces candidus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9758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DDA7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B3B43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89EB32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92DE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628C5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Streptomyces collinus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F0A3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8090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EED644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E4FC95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D130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DFBE3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Streptomyces europaeiscabiei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2547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F7AC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D5EF7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A8AF6A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D1D0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7E5A9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Streptomyces intermedius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6720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062B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47AB7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D4FADF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49A6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44AE2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Streptomyces ipomoeae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8BE6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0CE81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303AE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517F45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C49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CD7EB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Streptomyces luridiscabiei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24D5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D611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E367F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AE9F0C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5EC1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3E646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Streptomyces niveiscabiei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E928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8B12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60996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92F9A5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65B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B8F3C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Streptomyces puniciscabiei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C64D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5869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EA0E3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A98A08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1A17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DC881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Streptomyces reticuliscabei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D616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E62B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CEE0F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1C847B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2EAC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1143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05B3A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Streptomyces scabiei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AD67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1FB7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69615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3753E9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3C36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1BCF0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Streptomyces setonii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261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0393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2FD11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D91291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EFB8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34274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Streptomyces somaliensis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2F82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87B11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A171A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923851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358D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D4DE8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Streptomyces stelliscabiei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94BB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981B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414C9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9366FF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6579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4C171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Streptomyces turgidiscabies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E031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9ED1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B858E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E1A02D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1B0A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935F7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Streptomyces wedmorensis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2662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5745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CA10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5B0B02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D1E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C80B9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Sutterella wadsworthensis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1811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3068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E76C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FEE83A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2908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50368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Suttonella indologenes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8D9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CF66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55B5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2A950E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D967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C1B27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Tannerella forsythia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930D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464C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A0B1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4BD510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22B1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8C553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Tatlockia maceachernii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AE17D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56C7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0125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01AD16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AC74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1C805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Tatlockia micdadei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75036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0EA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2A7C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E4456E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F8BD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05B9B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Tatumella ptyseos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3455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776D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C137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7A5ADC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7F55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1B5D9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Taylorella equigenitalis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1A3F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B690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A3EB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E6E2D0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8925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E2244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Tenacibaculum maritimum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5FB5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788F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ADBE6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23D5F1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1C3C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7F79A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Tenacibaculum ovolyticum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B2B3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6619F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E5CD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35D850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659F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66135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Terrisporobacter glycolicus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032A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A38F1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5A3E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4A062F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502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F1981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Tetragenococcus solitarius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4B47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B708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9A3D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5790D4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1D6C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9A695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Tissierella praeacuta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7F38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6D32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FF0E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40E8E9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FE59E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CB738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Treponema amylovorum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B7A2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2AE76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CA9E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7E3561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1B70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57AF3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Treponema brennaborense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A57E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B213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76353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F807F6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AA08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9D0B4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Treponema denticola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C73B8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445B0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63F37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4CF628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4D52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923CA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Treponema lecithinolyticum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E3D7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F9EEA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455B6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6EF885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26CD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16519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Treponema maltophilum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5E84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EBAE8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932B43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F4A027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EA47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080C7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Treponema medium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2597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BFF5B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42372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B3C113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D9DD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AC4E2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Treponema pallidum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3F89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7EA77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EA6BF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95E98D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D067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9E69A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Treponema paraluiscuniculi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75AA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E44C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50C33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855831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9FA8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ACA3A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Treponema parvum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FD1C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EFA67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D2280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C588AF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38D5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A2C12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Treponema pectinovorum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836D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BC380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BF778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8DBBF4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836A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B516A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Treponema pertenue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3062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7F8E7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8A0B2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D0B7BA0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5B8E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D3FD1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Treponema socranskii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04C0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912EE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C18B5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Treponema socranskii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buccale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,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Treponema socranskii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socranskii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Treponema socranskii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paredis</w:t>
            </w:r>
          </w:p>
        </w:tc>
      </w:tr>
      <w:tr w:rsidR="002921FE" w:rsidRPr="002921FE" w14:paraId="3A62794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255A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EBFDA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Treponema vincentii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E7BF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637C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E5A11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D9A894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364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D37A3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Tropheryma whipplei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3762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8938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0885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717D6A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2552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DA38A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Trueperella abortisuis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D079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9BF7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22EB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76E624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2EE9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D888A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Trueperella bernardiae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F281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B0CD0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B71A0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7065E3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CE83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24E56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Trueperella bialowiezensis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0E04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8F16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C23F6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CDDD1E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8D54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FB875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Trueperella bonasi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51B4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475D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D9AD6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40109D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CB9A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1179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EAC20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Trueperella pyogenes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35D4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DCCC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6698C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4944D3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3C31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BF38F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Tsukamurella inchonensis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95B1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912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7A1B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7254FC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204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53891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Tsukamurella pulmonis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E914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D8B99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54FAC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7BBC3D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160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7FA53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Tsukamurella tyrosinosolvens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354C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7351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DCB4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0869A0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534F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DEFA7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Turicella otitidis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BB3B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A89C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4CC1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A6A236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CFA1D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80578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Ureaplasma diversum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A98B5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43BA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1AA2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50B307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D73A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AA6E7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Ureaplasma gallorale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D7A7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004F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3B5A7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F6CCE8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F5B3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6BFF5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Ureaplasma parvum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0623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3479C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3077B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3572C8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C6D0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2FB12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Ureaplasma urealyticum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B4E6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B925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B0EE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F92342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3050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F42E1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Uruburuella suis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9E93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94322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3E55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F504BD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72B6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77D86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Vagococcus lutrae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652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4F75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2B54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0294C9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B418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8E267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Vagococcus salmoninarum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6B38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02AF3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7CBF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C421D5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B8EE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56E6A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Varibaculum cambriense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C46C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30DA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00B6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EA6240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BC7E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E0BF1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Veillonella denticariosi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F847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A6C8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33F7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57C635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FEC3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D4FC9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Vibrio aestuarianus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EC646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D3F0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E681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0EC446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B0B4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EC1EA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Vibrio alginolyticus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186B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794F2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DF5C7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2C3B1E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8520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40662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Vibrio anguillarum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BF78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3DE9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2E496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585F5B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C42C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E9D88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Vibrio cholerae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49AE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5713B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9D1D9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C1B778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0339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38E87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Vibrio cincinnatiensis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B4D0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064AE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73449A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DAECDC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536A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CDAE5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Vibrio fluvialis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A6BA2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40C6A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12F0D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3F66CC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8814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1199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23D5D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Vibrio harveyi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02FB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259F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02294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C348E9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C13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1F2F0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Vibrio ichthyoenteri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CD7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4364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3213F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D7AD28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043D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46DC3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Vibrio metchnikovii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7B908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64AE1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77656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04A567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A526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68852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Vibrio mimicus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C8D81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161F8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C3601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EAB506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382E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21747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Vibrio ordalii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DDAF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4FDA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C2FE8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47A529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7F3E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93D9A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Vibrio parahaemolyticus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0B5A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14A78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6C796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99A268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BE38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8E411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Vibrio penaeicida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2E9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1AD9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5CE3C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6F0CDF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5B4F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BCDF2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Vibrio proteolyticus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C95FB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6AB29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516DD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B60D8D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A61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12FE5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Vibrio splendidus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5359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69D3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5ABF1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CC84A3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AF4D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3F9BF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Vibrio vulnificus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E637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4A89D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622F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D289C7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46D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79F74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Volucribacter amazonae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0641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CA58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686A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77302FA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68A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095A9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Volucribacter psittacicida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5D9D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36F7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7F7F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B29650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19FC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7B0AB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Waddlia chondrophila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76A5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6A31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B278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42B418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498D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38B39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Williamsia deligens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EA43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F7FB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37B3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27D6927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EA43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6E1A8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Xanthomonas albilineans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CC3B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D74C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52DB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36568BA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E2E7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0A0E8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Xanthomonas alfalfae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D50C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FB68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BB598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Xanthomonas alfalfae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alfalfae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alfalfae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citrumelonis</w:t>
            </w:r>
          </w:p>
        </w:tc>
      </w:tr>
      <w:tr w:rsidR="002921FE" w:rsidRPr="002921FE" w14:paraId="04A7A75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F909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1215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0BF08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arboricola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18A53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643C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E2461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B6FF330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A828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FD4B8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axonopodis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8655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5BEB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53083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0E4996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148E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E6EFA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bromi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3DD4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D25A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29E28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8E097F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DEEDD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5866D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campestris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E365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7D1E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ACF93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8796FF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24C9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B1651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cassavae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F351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3724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E3712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C4E3C45" w14:textId="77777777" w:rsidTr="002921FE">
        <w:trPr>
          <w:trHeight w:val="78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A0FE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D2013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Xanthomonas citri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4859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052AE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4B92D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including subspecies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Xanthomonas citri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citri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Xanthomonas citri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malvacearum</w:t>
            </w:r>
          </w:p>
        </w:tc>
      </w:tr>
      <w:tr w:rsidR="002921FE" w:rsidRPr="002921FE" w14:paraId="22B1B53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AF2F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F6D32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codiaei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F639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BC12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DE3C0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CFDDFF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2665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9DC4A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curcurbitae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8EA78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D532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2C2E6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BEF7C4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5F4C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0D2FD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cynarae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237D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F1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2AD9B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7E3B566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F833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D8A8B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euvesicatoria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CD845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AF43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57D06E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217BF945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2CEB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B01E7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fragariae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D7D9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8EDD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6929F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2926D30" w14:textId="77777777" w:rsidTr="002921FE">
        <w:trPr>
          <w:trHeight w:val="51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68E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5E0FB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Xanthomonas fuscans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CCC7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D096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AED79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fuscans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aurantifolii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fuscans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fuscans</w:t>
            </w:r>
          </w:p>
        </w:tc>
      </w:tr>
      <w:tr w:rsidR="002921FE" w:rsidRPr="002921FE" w14:paraId="504402D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3AB6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31D2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gardneri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33F3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DAC4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E5E9B8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F422789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2E11D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6FBBE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hortorum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943D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D94A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3CD84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9FD8BE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3836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047E4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hyacinthi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C3EC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251B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F563A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E57280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E307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C6C4A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melonis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3696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F5E5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F44711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F83FF1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747A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745A22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oryzae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2B85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6FAA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DBE8F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EA6747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E5FF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14403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perforans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FCA9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B78B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93D6D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1B34A12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FAC9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1CD3C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pisi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5589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4E79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451E97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6B6B993B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D456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CBF7A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populi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8A8D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A244E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39407B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919969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25D0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1895D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sacchari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3A067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6F28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61E84D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E0D63E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3A0D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2DF42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Xanthomonas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sp. strain Leaf 148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B6D4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C2E1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0CE0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3449672F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F2C1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0BB35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Xanthomonas 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sp. strain WCS2014-23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BFEE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9EA5C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AB689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4FE14638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83F8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79120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theicola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477A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5DDEB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35BEB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0BFF7FF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FBBD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E61DB7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translucens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EE3EC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ACAE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569E3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5FB295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CE93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EADB1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vasicola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2BB9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48F3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3608C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72EED81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E865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23875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Xanthomonas vesicatoria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D3F52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317B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F182AD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66A8F1E4" w14:textId="77777777" w:rsidTr="002921FE">
        <w:trPr>
          <w:trHeight w:val="51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A52B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24230E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Xylella fastidiosa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18B2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34FE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BDEFE4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Xylella fastidiosa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 fastidiosa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Xylella fastidiosa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multiplex</w:t>
            </w:r>
          </w:p>
        </w:tc>
      </w:tr>
      <w:tr w:rsidR="002921FE" w:rsidRPr="002921FE" w14:paraId="7B0D0E34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49F8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78E6D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Xylophilus ampelinus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DB0F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B8153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D1575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5CE9899A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6E5E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0E1F30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Yersinia aleksiciae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CF599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CD7EF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4E31B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052A940B" w14:textId="77777777" w:rsidTr="002921FE">
        <w:trPr>
          <w:trHeight w:val="765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0D076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59E77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 xml:space="preserve">Yersinia enterocolitica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21E6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24D1D2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9249EC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including subspecies 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Yersinia enterocolitica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enterocolitica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and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Yersinia enterocolitica</w:t>
            </w: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 xml:space="preserve"> subsp. </w:t>
            </w: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palearctica</w:t>
            </w:r>
          </w:p>
        </w:tc>
      </w:tr>
      <w:tr w:rsidR="002921FE" w:rsidRPr="002921FE" w14:paraId="560238EE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E0B0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lastRenderedPageBreak/>
              <w:t>1246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7A5C7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Yersinia frederiksenii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944C7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104529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39F89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3CA2C29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EE34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719B9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Yersinia intermedia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BD629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03D3F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E761E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DE39EF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FEA3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98B47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Yersinia kristensenii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4F2DF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A236B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18EA5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57963D8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657E1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7606D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Yersinia pestis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03C9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52582F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0DD44C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7334D497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4312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9F54DA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Yersinia pseudotuberculosis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7104E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894365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EB6956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1741BF3C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CA89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6C1C31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Yersinia ruckeri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26940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CBA34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5043B0" w14:textId="77777777" w:rsidR="002921FE" w:rsidRPr="002921FE" w:rsidRDefault="002921FE" w:rsidP="002921FE">
            <w:pPr>
              <w:spacing w:line="240" w:lineRule="auto"/>
              <w:rPr>
                <w:color w:val="000000"/>
                <w:sz w:val="20"/>
                <w:lang w:val="nl-NL" w:eastAsia="nl-NL"/>
              </w:rPr>
            </w:pPr>
            <w:r w:rsidRPr="002921FE">
              <w:rPr>
                <w:color w:val="000000"/>
                <w:sz w:val="20"/>
                <w:lang w:val="nl-NL" w:eastAsia="nl-NL"/>
              </w:rPr>
              <w:t> </w:t>
            </w:r>
          </w:p>
        </w:tc>
      </w:tr>
      <w:tr w:rsidR="002921FE" w:rsidRPr="002921FE" w14:paraId="4F2CE83D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223DB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367833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Yersinia similis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E2F1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17B38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0E278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  <w:tr w:rsidR="002921FE" w:rsidRPr="002921FE" w14:paraId="1AA38B43" w14:textId="77777777" w:rsidTr="002921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6536A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1253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4AC886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i/>
                <w:iCs/>
                <w:color w:val="000000"/>
                <w:sz w:val="19"/>
                <w:szCs w:val="19"/>
                <w:lang w:val="nl-NL" w:eastAsia="nl-NL"/>
              </w:rPr>
              <w:t>Yokenella regensburgei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B8D4D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8ADE5" w14:textId="77777777" w:rsidR="002921FE" w:rsidRPr="002921FE" w:rsidRDefault="002921FE" w:rsidP="002921F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40BBF" w14:textId="77777777" w:rsidR="002921FE" w:rsidRPr="002921FE" w:rsidRDefault="002921FE" w:rsidP="002921FE">
            <w:pPr>
              <w:spacing w:line="240" w:lineRule="auto"/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</w:pPr>
            <w:r w:rsidRPr="002921FE">
              <w:rPr>
                <w:rFonts w:ascii="Calibri" w:hAnsi="Calibri" w:cs="Calibri"/>
                <w:color w:val="000000"/>
                <w:sz w:val="19"/>
                <w:szCs w:val="19"/>
                <w:lang w:val="nl-NL" w:eastAsia="nl-NL"/>
              </w:rPr>
              <w:t> </w:t>
            </w:r>
          </w:p>
        </w:tc>
      </w:tr>
    </w:tbl>
    <w:p w14:paraId="03B24A6E" w14:textId="77777777" w:rsidR="00A9054F" w:rsidRDefault="00A9054F" w:rsidP="00297247">
      <w:pPr>
        <w:ind w:right="-284"/>
        <w:jc w:val="both"/>
        <w:rPr>
          <w:szCs w:val="22"/>
        </w:rPr>
      </w:pPr>
    </w:p>
    <w:p w14:paraId="2BCC1789" w14:textId="155B2C07" w:rsidR="00D92351" w:rsidRPr="00EA5251" w:rsidRDefault="00D92351" w:rsidP="00297247">
      <w:pPr>
        <w:ind w:right="-284"/>
        <w:jc w:val="both"/>
        <w:rPr>
          <w:sz w:val="20"/>
        </w:rPr>
      </w:pPr>
      <w:r w:rsidRPr="00EA5251">
        <w:rPr>
          <w:sz w:val="20"/>
        </w:rPr>
        <w:t>A</w:t>
      </w:r>
      <w:r w:rsidRPr="00EA5251">
        <w:rPr>
          <w:sz w:val="20"/>
        </w:rPr>
        <w:tab/>
        <w:t>Animal pathogen</w:t>
      </w:r>
    </w:p>
    <w:p w14:paraId="13739138" w14:textId="3C1FFB86" w:rsidR="00D92351" w:rsidRPr="00EA5251" w:rsidRDefault="00D92351" w:rsidP="00297247">
      <w:pPr>
        <w:ind w:right="-284"/>
        <w:jc w:val="both"/>
        <w:rPr>
          <w:sz w:val="20"/>
        </w:rPr>
      </w:pPr>
      <w:r w:rsidRPr="00EA5251">
        <w:rPr>
          <w:sz w:val="20"/>
        </w:rPr>
        <w:t xml:space="preserve">P </w:t>
      </w:r>
      <w:r w:rsidRPr="00EA5251">
        <w:rPr>
          <w:sz w:val="20"/>
        </w:rPr>
        <w:tab/>
        <w:t>Plant pathogen</w:t>
      </w:r>
    </w:p>
    <w:p w14:paraId="32010F35" w14:textId="24487710" w:rsidR="00D92351" w:rsidRPr="00EA5251" w:rsidRDefault="00B2359E" w:rsidP="00297247">
      <w:pPr>
        <w:ind w:right="-284"/>
        <w:jc w:val="both"/>
        <w:rPr>
          <w:sz w:val="20"/>
        </w:rPr>
      </w:pPr>
      <w:r w:rsidRPr="00EA5251">
        <w:rPr>
          <w:rFonts w:ascii="Calibri" w:hAnsi="Calibri"/>
          <w:sz w:val="20"/>
          <w:lang w:val="en-US"/>
        </w:rPr>
        <w:t>≡</w:t>
      </w:r>
      <w:r w:rsidR="00D92351" w:rsidRPr="00EA5251">
        <w:rPr>
          <w:sz w:val="20"/>
        </w:rPr>
        <w:tab/>
        <w:t>No concensus regarding nomenclature: synonyms can both be used</w:t>
      </w:r>
    </w:p>
    <w:sectPr w:rsidR="00D92351" w:rsidRPr="00EA5251" w:rsidSect="000E3450">
      <w:footerReference w:type="default" r:id="rId9"/>
      <w:endnotePr>
        <w:numFmt w:val="decimal"/>
      </w:endnotePr>
      <w:pgSz w:w="11906" w:h="16838" w:code="9"/>
      <w:pgMar w:top="2126" w:right="1843" w:bottom="2126" w:left="1276" w:header="1021" w:footer="8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02DE8" w14:textId="77777777" w:rsidR="00C237F7" w:rsidRDefault="00C237F7"/>
  </w:endnote>
  <w:endnote w:type="continuationSeparator" w:id="0">
    <w:p w14:paraId="269FEF70" w14:textId="77777777" w:rsidR="00C237F7" w:rsidRDefault="00C237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KIX-Barcode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3FAF" w14:textId="2227F1A7" w:rsidR="00DB3773" w:rsidRPr="00B958F7" w:rsidRDefault="00DB3773">
    <w:pPr>
      <w:pStyle w:val="Footer"/>
      <w:rPr>
        <w:i/>
        <w:sz w:val="22"/>
        <w:szCs w:val="22"/>
        <w:lang w:val="en-US"/>
      </w:rPr>
    </w:pPr>
    <w:r w:rsidRPr="00B958F7">
      <w:rPr>
        <w:i/>
        <w:sz w:val="22"/>
        <w:szCs w:val="22"/>
        <w:lang w:val="en-US"/>
      </w:rPr>
      <w:t>COGEM advice CGM/</w:t>
    </w:r>
    <w:r w:rsidR="00A13280">
      <w:rPr>
        <w:i/>
        <w:sz w:val="22"/>
        <w:szCs w:val="22"/>
        <w:lang w:val="en-US"/>
      </w:rPr>
      <w:t>2310</w:t>
    </w:r>
    <w:r w:rsidR="005E72E2">
      <w:rPr>
        <w:i/>
        <w:sz w:val="22"/>
        <w:szCs w:val="22"/>
        <w:lang w:val="en-US"/>
      </w:rPr>
      <w:t>11</w:t>
    </w:r>
    <w:r w:rsidR="00A13280">
      <w:rPr>
        <w:i/>
        <w:sz w:val="22"/>
        <w:szCs w:val="22"/>
        <w:lang w:val="en-US"/>
      </w:rPr>
      <w:t>-</w:t>
    </w:r>
    <w:r w:rsidR="005E72E2">
      <w:rPr>
        <w:i/>
        <w:sz w:val="22"/>
        <w:szCs w:val="22"/>
        <w:lang w:val="en-US"/>
      </w:rPr>
      <w:t>01</w:t>
    </w:r>
  </w:p>
  <w:p w14:paraId="79E1D897" w14:textId="77777777" w:rsidR="00DB3773" w:rsidRPr="00B958F7" w:rsidRDefault="00DB3773" w:rsidP="00F95AD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401D4" w14:textId="77777777" w:rsidR="00C237F7" w:rsidRDefault="00C237F7">
      <w:r>
        <w:separator/>
      </w:r>
    </w:p>
  </w:footnote>
  <w:footnote w:type="continuationSeparator" w:id="0">
    <w:p w14:paraId="25909E72" w14:textId="77777777" w:rsidR="00C237F7" w:rsidRDefault="00C2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4581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1826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26F6D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52B0A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3236C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D01FD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5C683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D8B1C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5EFA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C2FB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8509D"/>
    <w:multiLevelType w:val="hybridMultilevel"/>
    <w:tmpl w:val="B510A0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096670"/>
    <w:multiLevelType w:val="multilevel"/>
    <w:tmpl w:val="B0ECDDC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2809B2"/>
    <w:multiLevelType w:val="hybridMultilevel"/>
    <w:tmpl w:val="28D61CF2"/>
    <w:lvl w:ilvl="0" w:tplc="D466C7DE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3" w15:restartNumberingAfterBreak="0">
    <w:nsid w:val="10CC115E"/>
    <w:multiLevelType w:val="hybridMultilevel"/>
    <w:tmpl w:val="FF7E13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516344B"/>
    <w:multiLevelType w:val="hybridMultilevel"/>
    <w:tmpl w:val="BF5CD4E6"/>
    <w:lvl w:ilvl="0" w:tplc="EA8EE702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5" w:hanging="360"/>
      </w:pPr>
    </w:lvl>
    <w:lvl w:ilvl="2" w:tplc="0413001B" w:tentative="1">
      <w:start w:val="1"/>
      <w:numFmt w:val="lowerRoman"/>
      <w:lvlText w:val="%3."/>
      <w:lvlJc w:val="right"/>
      <w:pPr>
        <w:ind w:left="1845" w:hanging="180"/>
      </w:pPr>
    </w:lvl>
    <w:lvl w:ilvl="3" w:tplc="0413000F" w:tentative="1">
      <w:start w:val="1"/>
      <w:numFmt w:val="decimal"/>
      <w:lvlText w:val="%4."/>
      <w:lvlJc w:val="left"/>
      <w:pPr>
        <w:ind w:left="2565" w:hanging="360"/>
      </w:pPr>
    </w:lvl>
    <w:lvl w:ilvl="4" w:tplc="04130019" w:tentative="1">
      <w:start w:val="1"/>
      <w:numFmt w:val="lowerLetter"/>
      <w:lvlText w:val="%5."/>
      <w:lvlJc w:val="left"/>
      <w:pPr>
        <w:ind w:left="3285" w:hanging="360"/>
      </w:pPr>
    </w:lvl>
    <w:lvl w:ilvl="5" w:tplc="0413001B" w:tentative="1">
      <w:start w:val="1"/>
      <w:numFmt w:val="lowerRoman"/>
      <w:lvlText w:val="%6."/>
      <w:lvlJc w:val="right"/>
      <w:pPr>
        <w:ind w:left="4005" w:hanging="180"/>
      </w:pPr>
    </w:lvl>
    <w:lvl w:ilvl="6" w:tplc="0413000F" w:tentative="1">
      <w:start w:val="1"/>
      <w:numFmt w:val="decimal"/>
      <w:lvlText w:val="%7."/>
      <w:lvlJc w:val="left"/>
      <w:pPr>
        <w:ind w:left="4725" w:hanging="360"/>
      </w:pPr>
    </w:lvl>
    <w:lvl w:ilvl="7" w:tplc="04130019" w:tentative="1">
      <w:start w:val="1"/>
      <w:numFmt w:val="lowerLetter"/>
      <w:lvlText w:val="%8."/>
      <w:lvlJc w:val="left"/>
      <w:pPr>
        <w:ind w:left="5445" w:hanging="360"/>
      </w:pPr>
    </w:lvl>
    <w:lvl w:ilvl="8" w:tplc="041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18065D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1A7D68F3"/>
    <w:multiLevelType w:val="hybridMultilevel"/>
    <w:tmpl w:val="8E6E76A6"/>
    <w:lvl w:ilvl="0" w:tplc="9864DCEE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5E72D6"/>
    <w:multiLevelType w:val="hybridMultilevel"/>
    <w:tmpl w:val="39B2C132"/>
    <w:lvl w:ilvl="0" w:tplc="57A6F360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5" w:hanging="360"/>
      </w:pPr>
    </w:lvl>
    <w:lvl w:ilvl="2" w:tplc="0413001B" w:tentative="1">
      <w:start w:val="1"/>
      <w:numFmt w:val="lowerRoman"/>
      <w:lvlText w:val="%3."/>
      <w:lvlJc w:val="right"/>
      <w:pPr>
        <w:ind w:left="1845" w:hanging="180"/>
      </w:pPr>
    </w:lvl>
    <w:lvl w:ilvl="3" w:tplc="0413000F" w:tentative="1">
      <w:start w:val="1"/>
      <w:numFmt w:val="decimal"/>
      <w:lvlText w:val="%4."/>
      <w:lvlJc w:val="left"/>
      <w:pPr>
        <w:ind w:left="2565" w:hanging="360"/>
      </w:pPr>
    </w:lvl>
    <w:lvl w:ilvl="4" w:tplc="04130019" w:tentative="1">
      <w:start w:val="1"/>
      <w:numFmt w:val="lowerLetter"/>
      <w:lvlText w:val="%5."/>
      <w:lvlJc w:val="left"/>
      <w:pPr>
        <w:ind w:left="3285" w:hanging="360"/>
      </w:pPr>
    </w:lvl>
    <w:lvl w:ilvl="5" w:tplc="0413001B" w:tentative="1">
      <w:start w:val="1"/>
      <w:numFmt w:val="lowerRoman"/>
      <w:lvlText w:val="%6."/>
      <w:lvlJc w:val="right"/>
      <w:pPr>
        <w:ind w:left="4005" w:hanging="180"/>
      </w:pPr>
    </w:lvl>
    <w:lvl w:ilvl="6" w:tplc="0413000F" w:tentative="1">
      <w:start w:val="1"/>
      <w:numFmt w:val="decimal"/>
      <w:lvlText w:val="%7."/>
      <w:lvlJc w:val="left"/>
      <w:pPr>
        <w:ind w:left="4725" w:hanging="360"/>
      </w:pPr>
    </w:lvl>
    <w:lvl w:ilvl="7" w:tplc="04130019" w:tentative="1">
      <w:start w:val="1"/>
      <w:numFmt w:val="lowerLetter"/>
      <w:lvlText w:val="%8."/>
      <w:lvlJc w:val="left"/>
      <w:pPr>
        <w:ind w:left="5445" w:hanging="360"/>
      </w:pPr>
    </w:lvl>
    <w:lvl w:ilvl="8" w:tplc="041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1FAA7F88"/>
    <w:multiLevelType w:val="hybridMultilevel"/>
    <w:tmpl w:val="4A18D65A"/>
    <w:lvl w:ilvl="0" w:tplc="291A2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977BF"/>
    <w:multiLevelType w:val="hybridMultilevel"/>
    <w:tmpl w:val="64E66230"/>
    <w:lvl w:ilvl="0" w:tplc="E39ECE4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12AE1AC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E39ECE4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9934C5"/>
    <w:multiLevelType w:val="hybridMultilevel"/>
    <w:tmpl w:val="5A0A98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EE14D6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33C41873"/>
    <w:multiLevelType w:val="hybridMultilevel"/>
    <w:tmpl w:val="5352C90E"/>
    <w:lvl w:ilvl="0" w:tplc="1E9CA5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6217B4"/>
    <w:multiLevelType w:val="hybridMultilevel"/>
    <w:tmpl w:val="1A7A41DA"/>
    <w:lvl w:ilvl="0" w:tplc="0413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E39ECE48">
      <w:numFmt w:val="bullet"/>
      <w:lvlText w:val="-"/>
      <w:lvlJc w:val="left"/>
      <w:pPr>
        <w:tabs>
          <w:tab w:val="num" w:pos="2084"/>
        </w:tabs>
        <w:ind w:left="2084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E625299"/>
    <w:multiLevelType w:val="hybridMultilevel"/>
    <w:tmpl w:val="1748A1FA"/>
    <w:lvl w:ilvl="0" w:tplc="922E94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27EDC"/>
    <w:multiLevelType w:val="hybridMultilevel"/>
    <w:tmpl w:val="96AAA788"/>
    <w:lvl w:ilvl="0" w:tplc="04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B0D36"/>
    <w:multiLevelType w:val="hybridMultilevel"/>
    <w:tmpl w:val="2CF06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885E0A"/>
    <w:multiLevelType w:val="hybridMultilevel"/>
    <w:tmpl w:val="D8CA4B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5360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0D93F49"/>
    <w:multiLevelType w:val="hybridMultilevel"/>
    <w:tmpl w:val="B0ECDDCA"/>
    <w:lvl w:ilvl="0" w:tplc="E39ECE4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39ECE4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A676FD"/>
    <w:multiLevelType w:val="hybridMultilevel"/>
    <w:tmpl w:val="F7807808"/>
    <w:lvl w:ilvl="0" w:tplc="9864DCEE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D96E55"/>
    <w:multiLevelType w:val="hybridMultilevel"/>
    <w:tmpl w:val="0A92F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DC2C21"/>
    <w:multiLevelType w:val="hybridMultilevel"/>
    <w:tmpl w:val="3A5C24A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3" w15:restartNumberingAfterBreak="0">
    <w:nsid w:val="704E3B47"/>
    <w:multiLevelType w:val="hybridMultilevel"/>
    <w:tmpl w:val="9402ADBC"/>
    <w:lvl w:ilvl="0" w:tplc="71BE2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A6006F"/>
    <w:multiLevelType w:val="hybridMultilevel"/>
    <w:tmpl w:val="91BE8810"/>
    <w:lvl w:ilvl="0" w:tplc="9864DCEE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20B06"/>
    <w:multiLevelType w:val="hybridMultilevel"/>
    <w:tmpl w:val="EAC8BA2C"/>
    <w:lvl w:ilvl="0" w:tplc="04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724732"/>
    <w:multiLevelType w:val="hybridMultilevel"/>
    <w:tmpl w:val="42AACB62"/>
    <w:lvl w:ilvl="0" w:tplc="536A81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2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33"/>
  </w:num>
  <w:num w:numId="16">
    <w:abstractNumId w:val="18"/>
  </w:num>
  <w:num w:numId="17">
    <w:abstractNumId w:val="12"/>
  </w:num>
  <w:num w:numId="18">
    <w:abstractNumId w:val="32"/>
  </w:num>
  <w:num w:numId="19">
    <w:abstractNumId w:val="26"/>
  </w:num>
  <w:num w:numId="20">
    <w:abstractNumId w:val="27"/>
  </w:num>
  <w:num w:numId="21">
    <w:abstractNumId w:val="20"/>
  </w:num>
  <w:num w:numId="22">
    <w:abstractNumId w:val="29"/>
  </w:num>
  <w:num w:numId="23">
    <w:abstractNumId w:val="11"/>
  </w:num>
  <w:num w:numId="24">
    <w:abstractNumId w:val="19"/>
  </w:num>
  <w:num w:numId="25">
    <w:abstractNumId w:val="13"/>
  </w:num>
  <w:num w:numId="26">
    <w:abstractNumId w:val="30"/>
  </w:num>
  <w:num w:numId="27">
    <w:abstractNumId w:val="34"/>
  </w:num>
  <w:num w:numId="28">
    <w:abstractNumId w:val="16"/>
  </w:num>
  <w:num w:numId="29">
    <w:abstractNumId w:val="24"/>
  </w:num>
  <w:num w:numId="30">
    <w:abstractNumId w:val="36"/>
  </w:num>
  <w:num w:numId="31">
    <w:abstractNumId w:val="10"/>
  </w:num>
  <w:num w:numId="32">
    <w:abstractNumId w:val="35"/>
  </w:num>
  <w:num w:numId="33">
    <w:abstractNumId w:val="22"/>
  </w:num>
  <w:num w:numId="34">
    <w:abstractNumId w:val="25"/>
  </w:num>
  <w:num w:numId="35">
    <w:abstractNumId w:val="31"/>
  </w:num>
  <w:num w:numId="36">
    <w:abstractNumId w:val="17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rawingGridVerticalSpacing w:val="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02"/>
    <w:rsid w:val="00002EDF"/>
    <w:rsid w:val="0000315A"/>
    <w:rsid w:val="00004E6A"/>
    <w:rsid w:val="0001530D"/>
    <w:rsid w:val="0002054A"/>
    <w:rsid w:val="0002086E"/>
    <w:rsid w:val="00020EAD"/>
    <w:rsid w:val="00021775"/>
    <w:rsid w:val="0002446E"/>
    <w:rsid w:val="000324F9"/>
    <w:rsid w:val="000366BE"/>
    <w:rsid w:val="00036991"/>
    <w:rsid w:val="000416E5"/>
    <w:rsid w:val="00042C3D"/>
    <w:rsid w:val="00043072"/>
    <w:rsid w:val="00046545"/>
    <w:rsid w:val="00046B1B"/>
    <w:rsid w:val="000515FD"/>
    <w:rsid w:val="000557CB"/>
    <w:rsid w:val="0006329A"/>
    <w:rsid w:val="00064D62"/>
    <w:rsid w:val="0006571E"/>
    <w:rsid w:val="000663D4"/>
    <w:rsid w:val="00072D27"/>
    <w:rsid w:val="00075009"/>
    <w:rsid w:val="00076860"/>
    <w:rsid w:val="00076F66"/>
    <w:rsid w:val="00080E64"/>
    <w:rsid w:val="000866C8"/>
    <w:rsid w:val="00086A1D"/>
    <w:rsid w:val="00086B8B"/>
    <w:rsid w:val="000945E1"/>
    <w:rsid w:val="000A09F5"/>
    <w:rsid w:val="000B655E"/>
    <w:rsid w:val="000B6ABA"/>
    <w:rsid w:val="000C4261"/>
    <w:rsid w:val="000C7260"/>
    <w:rsid w:val="000C7ADC"/>
    <w:rsid w:val="000D1BF2"/>
    <w:rsid w:val="000E3450"/>
    <w:rsid w:val="000E34D3"/>
    <w:rsid w:val="000E7744"/>
    <w:rsid w:val="000F19E6"/>
    <w:rsid w:val="000F326B"/>
    <w:rsid w:val="000F506C"/>
    <w:rsid w:val="001012CD"/>
    <w:rsid w:val="00114A36"/>
    <w:rsid w:val="00121708"/>
    <w:rsid w:val="00123F5E"/>
    <w:rsid w:val="0013198E"/>
    <w:rsid w:val="00133AFE"/>
    <w:rsid w:val="00140DB7"/>
    <w:rsid w:val="00140DB8"/>
    <w:rsid w:val="001438D2"/>
    <w:rsid w:val="00144A75"/>
    <w:rsid w:val="001450D8"/>
    <w:rsid w:val="001461BC"/>
    <w:rsid w:val="0014634D"/>
    <w:rsid w:val="00146FFB"/>
    <w:rsid w:val="00150112"/>
    <w:rsid w:val="00153E48"/>
    <w:rsid w:val="00153F64"/>
    <w:rsid w:val="00155D5D"/>
    <w:rsid w:val="001574E9"/>
    <w:rsid w:val="00157980"/>
    <w:rsid w:val="001618A4"/>
    <w:rsid w:val="00162A52"/>
    <w:rsid w:val="00165D8A"/>
    <w:rsid w:val="001704CF"/>
    <w:rsid w:val="0017168E"/>
    <w:rsid w:val="001724CB"/>
    <w:rsid w:val="001729B8"/>
    <w:rsid w:val="0018043B"/>
    <w:rsid w:val="0018269E"/>
    <w:rsid w:val="00196313"/>
    <w:rsid w:val="001968FC"/>
    <w:rsid w:val="001A26DD"/>
    <w:rsid w:val="001A4CA8"/>
    <w:rsid w:val="001B0A9C"/>
    <w:rsid w:val="001B32E3"/>
    <w:rsid w:val="001B38E9"/>
    <w:rsid w:val="001C0523"/>
    <w:rsid w:val="001C74C3"/>
    <w:rsid w:val="001D1935"/>
    <w:rsid w:val="001D3E7C"/>
    <w:rsid w:val="001D6022"/>
    <w:rsid w:val="001E12E4"/>
    <w:rsid w:val="001E5ACE"/>
    <w:rsid w:val="001E76B5"/>
    <w:rsid w:val="001F6711"/>
    <w:rsid w:val="001F6E2A"/>
    <w:rsid w:val="002035F5"/>
    <w:rsid w:val="0020416A"/>
    <w:rsid w:val="00204481"/>
    <w:rsid w:val="00204BF5"/>
    <w:rsid w:val="00210739"/>
    <w:rsid w:val="00216592"/>
    <w:rsid w:val="00223113"/>
    <w:rsid w:val="002319B1"/>
    <w:rsid w:val="0023530A"/>
    <w:rsid w:val="00235546"/>
    <w:rsid w:val="00243204"/>
    <w:rsid w:val="0024590C"/>
    <w:rsid w:val="002545E8"/>
    <w:rsid w:val="002548FC"/>
    <w:rsid w:val="002562D1"/>
    <w:rsid w:val="00257378"/>
    <w:rsid w:val="00266C0C"/>
    <w:rsid w:val="00273453"/>
    <w:rsid w:val="00275A33"/>
    <w:rsid w:val="0028671B"/>
    <w:rsid w:val="002921FE"/>
    <w:rsid w:val="00292F53"/>
    <w:rsid w:val="00297247"/>
    <w:rsid w:val="002A29AC"/>
    <w:rsid w:val="002A61F6"/>
    <w:rsid w:val="002A664A"/>
    <w:rsid w:val="002A703B"/>
    <w:rsid w:val="002B76B1"/>
    <w:rsid w:val="002C0044"/>
    <w:rsid w:val="002C00A0"/>
    <w:rsid w:val="002C4392"/>
    <w:rsid w:val="002D2EA5"/>
    <w:rsid w:val="002D5BFB"/>
    <w:rsid w:val="002E7647"/>
    <w:rsid w:val="002F6FF5"/>
    <w:rsid w:val="003007D6"/>
    <w:rsid w:val="003033F6"/>
    <w:rsid w:val="003157A9"/>
    <w:rsid w:val="00324502"/>
    <w:rsid w:val="00325FF1"/>
    <w:rsid w:val="00326CFB"/>
    <w:rsid w:val="00330740"/>
    <w:rsid w:val="00333E0E"/>
    <w:rsid w:val="00340B86"/>
    <w:rsid w:val="00341C6C"/>
    <w:rsid w:val="0034755F"/>
    <w:rsid w:val="003504E9"/>
    <w:rsid w:val="00354314"/>
    <w:rsid w:val="00367940"/>
    <w:rsid w:val="00372CCB"/>
    <w:rsid w:val="0037484A"/>
    <w:rsid w:val="00375641"/>
    <w:rsid w:val="0037786A"/>
    <w:rsid w:val="0038207F"/>
    <w:rsid w:val="00382C16"/>
    <w:rsid w:val="00386F40"/>
    <w:rsid w:val="00392CED"/>
    <w:rsid w:val="00393B9F"/>
    <w:rsid w:val="0039640F"/>
    <w:rsid w:val="0039753D"/>
    <w:rsid w:val="003A0B09"/>
    <w:rsid w:val="003A29E2"/>
    <w:rsid w:val="003A5F9C"/>
    <w:rsid w:val="003B0AE2"/>
    <w:rsid w:val="003C27B1"/>
    <w:rsid w:val="003C2D0B"/>
    <w:rsid w:val="003C3220"/>
    <w:rsid w:val="003C4F18"/>
    <w:rsid w:val="003C65A8"/>
    <w:rsid w:val="003D6DE3"/>
    <w:rsid w:val="003E56CB"/>
    <w:rsid w:val="00403597"/>
    <w:rsid w:val="00410246"/>
    <w:rsid w:val="004179B9"/>
    <w:rsid w:val="004213E8"/>
    <w:rsid w:val="00423119"/>
    <w:rsid w:val="00423CA6"/>
    <w:rsid w:val="00430551"/>
    <w:rsid w:val="004341CF"/>
    <w:rsid w:val="004430EA"/>
    <w:rsid w:val="004532A9"/>
    <w:rsid w:val="00455B95"/>
    <w:rsid w:val="00461586"/>
    <w:rsid w:val="00465B5C"/>
    <w:rsid w:val="00467F67"/>
    <w:rsid w:val="00470FF7"/>
    <w:rsid w:val="00477619"/>
    <w:rsid w:val="0048010A"/>
    <w:rsid w:val="00484237"/>
    <w:rsid w:val="00496907"/>
    <w:rsid w:val="004A00F2"/>
    <w:rsid w:val="004A70F1"/>
    <w:rsid w:val="004B7C66"/>
    <w:rsid w:val="004B7CBA"/>
    <w:rsid w:val="004C20AF"/>
    <w:rsid w:val="004D1882"/>
    <w:rsid w:val="004D7804"/>
    <w:rsid w:val="004E249D"/>
    <w:rsid w:val="004E5258"/>
    <w:rsid w:val="004E5E1B"/>
    <w:rsid w:val="004F268D"/>
    <w:rsid w:val="004F577B"/>
    <w:rsid w:val="005016B9"/>
    <w:rsid w:val="00507A78"/>
    <w:rsid w:val="00511749"/>
    <w:rsid w:val="00512663"/>
    <w:rsid w:val="00512EF1"/>
    <w:rsid w:val="00513C3C"/>
    <w:rsid w:val="0051701D"/>
    <w:rsid w:val="005218C3"/>
    <w:rsid w:val="00526B37"/>
    <w:rsid w:val="0053240C"/>
    <w:rsid w:val="00534A76"/>
    <w:rsid w:val="0054051C"/>
    <w:rsid w:val="0056137F"/>
    <w:rsid w:val="005661C6"/>
    <w:rsid w:val="00566C62"/>
    <w:rsid w:val="0057134F"/>
    <w:rsid w:val="00575A72"/>
    <w:rsid w:val="0057742C"/>
    <w:rsid w:val="00577CD8"/>
    <w:rsid w:val="00580134"/>
    <w:rsid w:val="00582069"/>
    <w:rsid w:val="00582738"/>
    <w:rsid w:val="00583893"/>
    <w:rsid w:val="0058550B"/>
    <w:rsid w:val="005863F7"/>
    <w:rsid w:val="00593755"/>
    <w:rsid w:val="005A3717"/>
    <w:rsid w:val="005A7F6B"/>
    <w:rsid w:val="005B0B3F"/>
    <w:rsid w:val="005B5C78"/>
    <w:rsid w:val="005B61D1"/>
    <w:rsid w:val="005C43AF"/>
    <w:rsid w:val="005C4E88"/>
    <w:rsid w:val="005C72CC"/>
    <w:rsid w:val="005C7C76"/>
    <w:rsid w:val="005D0552"/>
    <w:rsid w:val="005D3C23"/>
    <w:rsid w:val="005D49C4"/>
    <w:rsid w:val="005D516D"/>
    <w:rsid w:val="005D5DC8"/>
    <w:rsid w:val="005E72E2"/>
    <w:rsid w:val="005F03A5"/>
    <w:rsid w:val="005F405C"/>
    <w:rsid w:val="00601197"/>
    <w:rsid w:val="00603CCE"/>
    <w:rsid w:val="00604C97"/>
    <w:rsid w:val="00621AFA"/>
    <w:rsid w:val="00624324"/>
    <w:rsid w:val="0062539B"/>
    <w:rsid w:val="00633703"/>
    <w:rsid w:val="00642874"/>
    <w:rsid w:val="00643B42"/>
    <w:rsid w:val="00645551"/>
    <w:rsid w:val="00645C67"/>
    <w:rsid w:val="0065339F"/>
    <w:rsid w:val="00656F90"/>
    <w:rsid w:val="006605FE"/>
    <w:rsid w:val="00665661"/>
    <w:rsid w:val="006715E0"/>
    <w:rsid w:val="00673231"/>
    <w:rsid w:val="00677DEF"/>
    <w:rsid w:val="0068114A"/>
    <w:rsid w:val="00684939"/>
    <w:rsid w:val="00686C5A"/>
    <w:rsid w:val="006912F8"/>
    <w:rsid w:val="006A2E6C"/>
    <w:rsid w:val="006A4797"/>
    <w:rsid w:val="006A72EB"/>
    <w:rsid w:val="006B2040"/>
    <w:rsid w:val="006B2619"/>
    <w:rsid w:val="006B26E5"/>
    <w:rsid w:val="006B3D47"/>
    <w:rsid w:val="006C0085"/>
    <w:rsid w:val="006E5225"/>
    <w:rsid w:val="006E75F2"/>
    <w:rsid w:val="006E7EF4"/>
    <w:rsid w:val="00700DBE"/>
    <w:rsid w:val="00704B4C"/>
    <w:rsid w:val="00705E01"/>
    <w:rsid w:val="007126CE"/>
    <w:rsid w:val="00714107"/>
    <w:rsid w:val="007178C3"/>
    <w:rsid w:val="00730D1C"/>
    <w:rsid w:val="0073311C"/>
    <w:rsid w:val="0073474F"/>
    <w:rsid w:val="00734BDD"/>
    <w:rsid w:val="00735C51"/>
    <w:rsid w:val="007370DE"/>
    <w:rsid w:val="007420A6"/>
    <w:rsid w:val="0075183C"/>
    <w:rsid w:val="0075798A"/>
    <w:rsid w:val="00773F27"/>
    <w:rsid w:val="00774201"/>
    <w:rsid w:val="00775365"/>
    <w:rsid w:val="00776BF6"/>
    <w:rsid w:val="00777DBA"/>
    <w:rsid w:val="007975EB"/>
    <w:rsid w:val="007A1C6A"/>
    <w:rsid w:val="007A4DE0"/>
    <w:rsid w:val="007B0109"/>
    <w:rsid w:val="007B4E61"/>
    <w:rsid w:val="007D1E8A"/>
    <w:rsid w:val="007E232C"/>
    <w:rsid w:val="007E32BF"/>
    <w:rsid w:val="007E350C"/>
    <w:rsid w:val="00802704"/>
    <w:rsid w:val="008144CA"/>
    <w:rsid w:val="00820605"/>
    <w:rsid w:val="00825ABE"/>
    <w:rsid w:val="008278C1"/>
    <w:rsid w:val="00831BCE"/>
    <w:rsid w:val="0083343F"/>
    <w:rsid w:val="008378F1"/>
    <w:rsid w:val="00841888"/>
    <w:rsid w:val="00844445"/>
    <w:rsid w:val="008445CE"/>
    <w:rsid w:val="00850902"/>
    <w:rsid w:val="00851CA1"/>
    <w:rsid w:val="008535BD"/>
    <w:rsid w:val="008551BB"/>
    <w:rsid w:val="00856BF1"/>
    <w:rsid w:val="00860CD7"/>
    <w:rsid w:val="00861ED0"/>
    <w:rsid w:val="00863262"/>
    <w:rsid w:val="00867466"/>
    <w:rsid w:val="008705F4"/>
    <w:rsid w:val="00873E70"/>
    <w:rsid w:val="00885C69"/>
    <w:rsid w:val="00893F8B"/>
    <w:rsid w:val="008A4647"/>
    <w:rsid w:val="008A6C8A"/>
    <w:rsid w:val="008C1F35"/>
    <w:rsid w:val="008C391F"/>
    <w:rsid w:val="008D3754"/>
    <w:rsid w:val="008D6860"/>
    <w:rsid w:val="008D76C1"/>
    <w:rsid w:val="008E41CD"/>
    <w:rsid w:val="008E5A98"/>
    <w:rsid w:val="009018BF"/>
    <w:rsid w:val="00903FB8"/>
    <w:rsid w:val="009049B3"/>
    <w:rsid w:val="00907848"/>
    <w:rsid w:val="0091199D"/>
    <w:rsid w:val="009179B8"/>
    <w:rsid w:val="00921AEE"/>
    <w:rsid w:val="0092701A"/>
    <w:rsid w:val="00931800"/>
    <w:rsid w:val="00935575"/>
    <w:rsid w:val="00936EB4"/>
    <w:rsid w:val="00940214"/>
    <w:rsid w:val="009416BE"/>
    <w:rsid w:val="00942336"/>
    <w:rsid w:val="0094236F"/>
    <w:rsid w:val="00960F73"/>
    <w:rsid w:val="00961C5B"/>
    <w:rsid w:val="0096431C"/>
    <w:rsid w:val="00971838"/>
    <w:rsid w:val="00972160"/>
    <w:rsid w:val="00972E7B"/>
    <w:rsid w:val="009734CF"/>
    <w:rsid w:val="0097354A"/>
    <w:rsid w:val="00977792"/>
    <w:rsid w:val="009833C2"/>
    <w:rsid w:val="009850D8"/>
    <w:rsid w:val="00987A48"/>
    <w:rsid w:val="00990D72"/>
    <w:rsid w:val="0099438F"/>
    <w:rsid w:val="009A1C9E"/>
    <w:rsid w:val="009A1F79"/>
    <w:rsid w:val="009B2244"/>
    <w:rsid w:val="009B2518"/>
    <w:rsid w:val="009B30E9"/>
    <w:rsid w:val="009B5176"/>
    <w:rsid w:val="009C08DB"/>
    <w:rsid w:val="009C17C8"/>
    <w:rsid w:val="009C29A9"/>
    <w:rsid w:val="009C2C4A"/>
    <w:rsid w:val="009C3774"/>
    <w:rsid w:val="009C76C7"/>
    <w:rsid w:val="009C79AA"/>
    <w:rsid w:val="009C7E9B"/>
    <w:rsid w:val="009D28FD"/>
    <w:rsid w:val="009D370D"/>
    <w:rsid w:val="009E0607"/>
    <w:rsid w:val="009E3E6C"/>
    <w:rsid w:val="009E4546"/>
    <w:rsid w:val="00A04820"/>
    <w:rsid w:val="00A13280"/>
    <w:rsid w:val="00A16CF8"/>
    <w:rsid w:val="00A217B0"/>
    <w:rsid w:val="00A24B1F"/>
    <w:rsid w:val="00A27090"/>
    <w:rsid w:val="00A32329"/>
    <w:rsid w:val="00A379A2"/>
    <w:rsid w:val="00A45607"/>
    <w:rsid w:val="00A55069"/>
    <w:rsid w:val="00A639D4"/>
    <w:rsid w:val="00A706AD"/>
    <w:rsid w:val="00A8207E"/>
    <w:rsid w:val="00A82B77"/>
    <w:rsid w:val="00A84C90"/>
    <w:rsid w:val="00A85591"/>
    <w:rsid w:val="00A9054F"/>
    <w:rsid w:val="00A96448"/>
    <w:rsid w:val="00AA0D01"/>
    <w:rsid w:val="00AA59E4"/>
    <w:rsid w:val="00AB4828"/>
    <w:rsid w:val="00AB502A"/>
    <w:rsid w:val="00AC2820"/>
    <w:rsid w:val="00AD109C"/>
    <w:rsid w:val="00AD6655"/>
    <w:rsid w:val="00AE48CE"/>
    <w:rsid w:val="00AE7166"/>
    <w:rsid w:val="00AF6B16"/>
    <w:rsid w:val="00B02787"/>
    <w:rsid w:val="00B10F8C"/>
    <w:rsid w:val="00B11208"/>
    <w:rsid w:val="00B11496"/>
    <w:rsid w:val="00B129C2"/>
    <w:rsid w:val="00B12DAA"/>
    <w:rsid w:val="00B1726C"/>
    <w:rsid w:val="00B2359E"/>
    <w:rsid w:val="00B2588A"/>
    <w:rsid w:val="00B41DFF"/>
    <w:rsid w:val="00B42736"/>
    <w:rsid w:val="00B43D0F"/>
    <w:rsid w:val="00B44DD3"/>
    <w:rsid w:val="00B50985"/>
    <w:rsid w:val="00B55630"/>
    <w:rsid w:val="00B56F92"/>
    <w:rsid w:val="00B60828"/>
    <w:rsid w:val="00B62B63"/>
    <w:rsid w:val="00B6640B"/>
    <w:rsid w:val="00B739FA"/>
    <w:rsid w:val="00B921BD"/>
    <w:rsid w:val="00B935C3"/>
    <w:rsid w:val="00B9430D"/>
    <w:rsid w:val="00B958F7"/>
    <w:rsid w:val="00B9648E"/>
    <w:rsid w:val="00BA008C"/>
    <w:rsid w:val="00BA1BB7"/>
    <w:rsid w:val="00BA1ED0"/>
    <w:rsid w:val="00BA5A9E"/>
    <w:rsid w:val="00BA66A6"/>
    <w:rsid w:val="00BA74CA"/>
    <w:rsid w:val="00BB49B8"/>
    <w:rsid w:val="00BB6D0F"/>
    <w:rsid w:val="00BC14BB"/>
    <w:rsid w:val="00BC5689"/>
    <w:rsid w:val="00BD3232"/>
    <w:rsid w:val="00BD3438"/>
    <w:rsid w:val="00BD353F"/>
    <w:rsid w:val="00BD7A70"/>
    <w:rsid w:val="00BE29EB"/>
    <w:rsid w:val="00BF0FDF"/>
    <w:rsid w:val="00BF2688"/>
    <w:rsid w:val="00BF426B"/>
    <w:rsid w:val="00BF5FB2"/>
    <w:rsid w:val="00BF6D3D"/>
    <w:rsid w:val="00BF7EFA"/>
    <w:rsid w:val="00C0014E"/>
    <w:rsid w:val="00C10201"/>
    <w:rsid w:val="00C22A44"/>
    <w:rsid w:val="00C22E5B"/>
    <w:rsid w:val="00C2313E"/>
    <w:rsid w:val="00C237F7"/>
    <w:rsid w:val="00C25D0C"/>
    <w:rsid w:val="00C342FE"/>
    <w:rsid w:val="00C37FB3"/>
    <w:rsid w:val="00C40913"/>
    <w:rsid w:val="00C44965"/>
    <w:rsid w:val="00C4698D"/>
    <w:rsid w:val="00C46DE1"/>
    <w:rsid w:val="00C52044"/>
    <w:rsid w:val="00C5492C"/>
    <w:rsid w:val="00C55ADD"/>
    <w:rsid w:val="00C611ED"/>
    <w:rsid w:val="00C66B39"/>
    <w:rsid w:val="00C71152"/>
    <w:rsid w:val="00C8385B"/>
    <w:rsid w:val="00C8518B"/>
    <w:rsid w:val="00C958E4"/>
    <w:rsid w:val="00C95DBE"/>
    <w:rsid w:val="00CA011C"/>
    <w:rsid w:val="00CA09B6"/>
    <w:rsid w:val="00CA3179"/>
    <w:rsid w:val="00CA75E8"/>
    <w:rsid w:val="00CB34E3"/>
    <w:rsid w:val="00CB6CE8"/>
    <w:rsid w:val="00CB6DEB"/>
    <w:rsid w:val="00CB76FD"/>
    <w:rsid w:val="00CB7AF1"/>
    <w:rsid w:val="00CC6740"/>
    <w:rsid w:val="00CD69A1"/>
    <w:rsid w:val="00CD7BBD"/>
    <w:rsid w:val="00CF4CA0"/>
    <w:rsid w:val="00CF4D9B"/>
    <w:rsid w:val="00CF61C6"/>
    <w:rsid w:val="00D01C94"/>
    <w:rsid w:val="00D03102"/>
    <w:rsid w:val="00D05111"/>
    <w:rsid w:val="00D05652"/>
    <w:rsid w:val="00D058BF"/>
    <w:rsid w:val="00D07175"/>
    <w:rsid w:val="00D20645"/>
    <w:rsid w:val="00D218F8"/>
    <w:rsid w:val="00D223A0"/>
    <w:rsid w:val="00D22D4C"/>
    <w:rsid w:val="00D326B0"/>
    <w:rsid w:val="00D37880"/>
    <w:rsid w:val="00D452F5"/>
    <w:rsid w:val="00D46D79"/>
    <w:rsid w:val="00D632E8"/>
    <w:rsid w:val="00D6613F"/>
    <w:rsid w:val="00D6772C"/>
    <w:rsid w:val="00D7571B"/>
    <w:rsid w:val="00D75AF5"/>
    <w:rsid w:val="00D75DCE"/>
    <w:rsid w:val="00D87A6D"/>
    <w:rsid w:val="00D9079F"/>
    <w:rsid w:val="00D92351"/>
    <w:rsid w:val="00D9337D"/>
    <w:rsid w:val="00D951E5"/>
    <w:rsid w:val="00D9723C"/>
    <w:rsid w:val="00D97A8D"/>
    <w:rsid w:val="00DA3EAD"/>
    <w:rsid w:val="00DA6D35"/>
    <w:rsid w:val="00DA7240"/>
    <w:rsid w:val="00DB3773"/>
    <w:rsid w:val="00DB4DC7"/>
    <w:rsid w:val="00DB5CF0"/>
    <w:rsid w:val="00DB609F"/>
    <w:rsid w:val="00DD1187"/>
    <w:rsid w:val="00DD26A4"/>
    <w:rsid w:val="00DD51D0"/>
    <w:rsid w:val="00DD7E1E"/>
    <w:rsid w:val="00DE04C9"/>
    <w:rsid w:val="00DE1C54"/>
    <w:rsid w:val="00DE1E9D"/>
    <w:rsid w:val="00DE5C7A"/>
    <w:rsid w:val="00DF3274"/>
    <w:rsid w:val="00DF5806"/>
    <w:rsid w:val="00E0739F"/>
    <w:rsid w:val="00E07820"/>
    <w:rsid w:val="00E11D0E"/>
    <w:rsid w:val="00E31C69"/>
    <w:rsid w:val="00E33076"/>
    <w:rsid w:val="00E37B7B"/>
    <w:rsid w:val="00E42775"/>
    <w:rsid w:val="00E5009E"/>
    <w:rsid w:val="00E501AC"/>
    <w:rsid w:val="00E511BE"/>
    <w:rsid w:val="00E51450"/>
    <w:rsid w:val="00E51D44"/>
    <w:rsid w:val="00E5699E"/>
    <w:rsid w:val="00E60186"/>
    <w:rsid w:val="00E606C7"/>
    <w:rsid w:val="00E70A07"/>
    <w:rsid w:val="00E71270"/>
    <w:rsid w:val="00E73A00"/>
    <w:rsid w:val="00E74F23"/>
    <w:rsid w:val="00E7753D"/>
    <w:rsid w:val="00E77C69"/>
    <w:rsid w:val="00E808C9"/>
    <w:rsid w:val="00E80F4B"/>
    <w:rsid w:val="00E83CE7"/>
    <w:rsid w:val="00E85295"/>
    <w:rsid w:val="00E871F5"/>
    <w:rsid w:val="00E94010"/>
    <w:rsid w:val="00EA5251"/>
    <w:rsid w:val="00EB0E90"/>
    <w:rsid w:val="00EC4237"/>
    <w:rsid w:val="00EE0630"/>
    <w:rsid w:val="00EE4D12"/>
    <w:rsid w:val="00EF1326"/>
    <w:rsid w:val="00EF3BF1"/>
    <w:rsid w:val="00EF43F7"/>
    <w:rsid w:val="00F100BE"/>
    <w:rsid w:val="00F13BCA"/>
    <w:rsid w:val="00F15DE5"/>
    <w:rsid w:val="00F17C6E"/>
    <w:rsid w:val="00F26F89"/>
    <w:rsid w:val="00F41258"/>
    <w:rsid w:val="00F55737"/>
    <w:rsid w:val="00F55BC0"/>
    <w:rsid w:val="00F6091F"/>
    <w:rsid w:val="00F62B63"/>
    <w:rsid w:val="00F64B0A"/>
    <w:rsid w:val="00F712F2"/>
    <w:rsid w:val="00F81B56"/>
    <w:rsid w:val="00F82CE6"/>
    <w:rsid w:val="00F848F1"/>
    <w:rsid w:val="00F8752A"/>
    <w:rsid w:val="00F91E8D"/>
    <w:rsid w:val="00F95ADC"/>
    <w:rsid w:val="00FA05A7"/>
    <w:rsid w:val="00FA3136"/>
    <w:rsid w:val="00FA78CC"/>
    <w:rsid w:val="00FB5858"/>
    <w:rsid w:val="00FB7324"/>
    <w:rsid w:val="00FB7538"/>
    <w:rsid w:val="00FC0D9B"/>
    <w:rsid w:val="00FC6D68"/>
    <w:rsid w:val="00FC6E6B"/>
    <w:rsid w:val="00FD1602"/>
    <w:rsid w:val="00FD54CE"/>
    <w:rsid w:val="00FF48CA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2DC1F7"/>
  <w15:docId w15:val="{7708913E-4BA0-4A09-9DD9-E9A16313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5BFB"/>
    <w:pPr>
      <w:spacing w:line="300" w:lineRule="exact"/>
    </w:pPr>
    <w:rPr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3"/>
      </w:numPr>
      <w:spacing w:line="255" w:lineRule="exact"/>
      <w:outlineLvl w:val="0"/>
    </w:pPr>
    <w:rPr>
      <w:b/>
      <w:sz w:val="24"/>
      <w:lang w:val="nl-NL"/>
    </w:rPr>
  </w:style>
  <w:style w:type="paragraph" w:styleId="Heading2">
    <w:name w:val="heading 2"/>
    <w:basedOn w:val="Normal"/>
    <w:next w:val="Normal"/>
    <w:link w:val="Heading2Char"/>
    <w:qFormat/>
    <w:rsid w:val="00341C6C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41C6C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41C6C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41C6C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41C6C"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341C6C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41C6C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41C6C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rFonts w:ascii="Gill Sans" w:hAnsi="Gill Sans"/>
      <w:sz w:val="24"/>
      <w:lang w:val="nl-NL"/>
    </w:rPr>
  </w:style>
  <w:style w:type="paragraph" w:styleId="Footer">
    <w:name w:val="footer"/>
    <w:basedOn w:val="Normal"/>
    <w:link w:val="FooterChar"/>
    <w:rsid w:val="00A8207E"/>
    <w:pPr>
      <w:tabs>
        <w:tab w:val="center" w:pos="4153"/>
        <w:tab w:val="right" w:pos="8306"/>
      </w:tabs>
    </w:pPr>
    <w:rPr>
      <w:sz w:val="24"/>
      <w:lang w:val="nl-NL"/>
    </w:rPr>
  </w:style>
  <w:style w:type="paragraph" w:customStyle="1" w:styleId="RIVM-basis">
    <w:name w:val="RIVM-basis"/>
    <w:basedOn w:val="Header"/>
    <w:rsid w:val="00CC6740"/>
    <w:pPr>
      <w:tabs>
        <w:tab w:val="clear" w:pos="4153"/>
        <w:tab w:val="clear" w:pos="8306"/>
      </w:tabs>
      <w:spacing w:line="255" w:lineRule="atLeast"/>
    </w:pPr>
    <w:rPr>
      <w:rFonts w:ascii="Times New Roman" w:hAnsi="Times New Roman"/>
      <w:sz w:val="22"/>
    </w:rPr>
  </w:style>
  <w:style w:type="paragraph" w:customStyle="1" w:styleId="referentiekop">
    <w:name w:val="referentiekop"/>
    <w:basedOn w:val="RIVM-basis"/>
    <w:rsid w:val="000C7ADC"/>
    <w:pPr>
      <w:tabs>
        <w:tab w:val="left" w:pos="1980"/>
      </w:tabs>
      <w:spacing w:line="255" w:lineRule="exact"/>
    </w:pPr>
    <w:rPr>
      <w:sz w:val="20"/>
    </w:rPr>
  </w:style>
  <w:style w:type="paragraph" w:customStyle="1" w:styleId="referentie">
    <w:name w:val="referentie"/>
    <w:basedOn w:val="Header"/>
    <w:rsid w:val="00AE48CE"/>
    <w:pPr>
      <w:spacing w:line="255" w:lineRule="exact"/>
    </w:pPr>
    <w:rPr>
      <w:rFonts w:ascii="Times New Roman" w:hAnsi="Times New Roman"/>
      <w:sz w:val="20"/>
    </w:rPr>
  </w:style>
  <w:style w:type="character" w:customStyle="1" w:styleId="RIVM-standaard">
    <w:name w:val="RIVM-standaard"/>
    <w:basedOn w:val="DefaultParagraphFont"/>
    <w:rsid w:val="00CC6740"/>
    <w:rPr>
      <w:rFonts w:ascii="Times New Roman" w:hAnsi="Times New Roman" w:cs="Times New Roman"/>
      <w:sz w:val="22"/>
    </w:rPr>
  </w:style>
  <w:style w:type="paragraph" w:customStyle="1" w:styleId="KIX">
    <w:name w:val="KIX"/>
    <w:basedOn w:val="RIVM-basis"/>
    <w:pPr>
      <w:spacing w:before="113"/>
    </w:pPr>
    <w:rPr>
      <w:rFonts w:ascii="KIX-Barcode" w:hAnsi="KIX-Barcode"/>
      <w:sz w:val="20"/>
    </w:rPr>
  </w:style>
  <w:style w:type="numbering" w:styleId="111111">
    <w:name w:val="Outline List 2"/>
    <w:basedOn w:val="NoList"/>
    <w:rsid w:val="00341C6C"/>
    <w:pPr>
      <w:numPr>
        <w:numId w:val="1"/>
      </w:numPr>
    </w:pPr>
  </w:style>
  <w:style w:type="numbering" w:styleId="1ai">
    <w:name w:val="Outline List 1"/>
    <w:basedOn w:val="NoList"/>
    <w:rsid w:val="00341C6C"/>
    <w:pPr>
      <w:numPr>
        <w:numId w:val="2"/>
      </w:numPr>
    </w:pPr>
  </w:style>
  <w:style w:type="numbering" w:styleId="ArticleSection">
    <w:name w:val="Outline List 3"/>
    <w:basedOn w:val="NoList"/>
    <w:rsid w:val="00341C6C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341C6C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341C6C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341C6C"/>
    <w:pPr>
      <w:spacing w:after="120"/>
    </w:pPr>
  </w:style>
  <w:style w:type="paragraph" w:styleId="BodyText2">
    <w:name w:val="Body Text 2"/>
    <w:basedOn w:val="Normal"/>
    <w:link w:val="BodyText2Char"/>
    <w:rsid w:val="00341C6C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341C6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341C6C"/>
    <w:pPr>
      <w:ind w:firstLine="210"/>
    </w:pPr>
  </w:style>
  <w:style w:type="paragraph" w:styleId="BodyTextIndent">
    <w:name w:val="Body Text Indent"/>
    <w:basedOn w:val="Normal"/>
    <w:link w:val="BodyTextIndentChar"/>
    <w:rsid w:val="00341C6C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341C6C"/>
    <w:pPr>
      <w:ind w:firstLine="210"/>
    </w:pPr>
  </w:style>
  <w:style w:type="paragraph" w:styleId="BodyTextIndent2">
    <w:name w:val="Body Text Indent 2"/>
    <w:basedOn w:val="Normal"/>
    <w:link w:val="BodyTextIndent2Char"/>
    <w:rsid w:val="00341C6C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341C6C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341C6C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rsid w:val="00341C6C"/>
    <w:pPr>
      <w:ind w:left="4252"/>
    </w:pPr>
  </w:style>
  <w:style w:type="character" w:styleId="CommentReference">
    <w:name w:val="annotation reference"/>
    <w:basedOn w:val="DefaultParagraphFont"/>
    <w:semiHidden/>
    <w:rsid w:val="00341C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41C6C"/>
  </w:style>
  <w:style w:type="paragraph" w:styleId="CommentSubject">
    <w:name w:val="annotation subject"/>
    <w:basedOn w:val="CommentText"/>
    <w:next w:val="CommentText"/>
    <w:link w:val="CommentSubjectChar"/>
    <w:semiHidden/>
    <w:rsid w:val="00341C6C"/>
    <w:rPr>
      <w:b/>
      <w:bCs/>
    </w:rPr>
  </w:style>
  <w:style w:type="paragraph" w:styleId="Date">
    <w:name w:val="Date"/>
    <w:basedOn w:val="Normal"/>
    <w:next w:val="Normal"/>
    <w:link w:val="DateChar"/>
    <w:rsid w:val="00341C6C"/>
  </w:style>
  <w:style w:type="paragraph" w:styleId="DocumentMap">
    <w:name w:val="Document Map"/>
    <w:basedOn w:val="Normal"/>
    <w:link w:val="DocumentMapChar"/>
    <w:semiHidden/>
    <w:rsid w:val="00341C6C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link w:val="E-mailSignatureChar"/>
    <w:rsid w:val="00341C6C"/>
  </w:style>
  <w:style w:type="character" w:styleId="Emphasis">
    <w:name w:val="Emphasis"/>
    <w:basedOn w:val="DefaultParagraphFont"/>
    <w:qFormat/>
    <w:rsid w:val="00341C6C"/>
    <w:rPr>
      <w:i/>
      <w:iCs/>
    </w:rPr>
  </w:style>
  <w:style w:type="character" w:styleId="EndnoteReference">
    <w:name w:val="endnote reference"/>
    <w:basedOn w:val="DefaultParagraphFont"/>
    <w:semiHidden/>
    <w:rsid w:val="00341C6C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341C6C"/>
  </w:style>
  <w:style w:type="paragraph" w:styleId="EnvelopeAddress">
    <w:name w:val="envelope address"/>
    <w:basedOn w:val="Normal"/>
    <w:rsid w:val="00341C6C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341C6C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341C6C"/>
    <w:rPr>
      <w:color w:val="606420"/>
      <w:u w:val="single"/>
    </w:rPr>
  </w:style>
  <w:style w:type="character" w:styleId="FootnoteReference">
    <w:name w:val="footnote reference"/>
    <w:basedOn w:val="DefaultParagraphFont"/>
    <w:semiHidden/>
    <w:rsid w:val="00341C6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341C6C"/>
  </w:style>
  <w:style w:type="character" w:styleId="HTMLAcronym">
    <w:name w:val="HTML Acronym"/>
    <w:basedOn w:val="DefaultParagraphFont"/>
    <w:rsid w:val="00341C6C"/>
  </w:style>
  <w:style w:type="paragraph" w:styleId="HTMLAddress">
    <w:name w:val="HTML Address"/>
    <w:basedOn w:val="Normal"/>
    <w:link w:val="HTMLAddressChar"/>
    <w:rsid w:val="00341C6C"/>
    <w:rPr>
      <w:i/>
      <w:iCs/>
    </w:rPr>
  </w:style>
  <w:style w:type="character" w:styleId="HTMLCite">
    <w:name w:val="HTML Cite"/>
    <w:basedOn w:val="DefaultParagraphFont"/>
    <w:rsid w:val="00341C6C"/>
    <w:rPr>
      <w:i/>
      <w:iCs/>
    </w:rPr>
  </w:style>
  <w:style w:type="character" w:styleId="HTMLCode">
    <w:name w:val="HTML Code"/>
    <w:basedOn w:val="DefaultParagraphFont"/>
    <w:rsid w:val="00341C6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341C6C"/>
    <w:rPr>
      <w:i/>
      <w:iCs/>
    </w:rPr>
  </w:style>
  <w:style w:type="character" w:styleId="HTMLKeyboard">
    <w:name w:val="HTML Keyboard"/>
    <w:basedOn w:val="DefaultParagraphFont"/>
    <w:rsid w:val="00341C6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341C6C"/>
    <w:rPr>
      <w:rFonts w:ascii="Courier New" w:hAnsi="Courier New" w:cs="Courier New"/>
    </w:rPr>
  </w:style>
  <w:style w:type="character" w:styleId="HTMLSample">
    <w:name w:val="HTML Sample"/>
    <w:basedOn w:val="DefaultParagraphFont"/>
    <w:rsid w:val="00341C6C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341C6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341C6C"/>
    <w:rPr>
      <w:i/>
      <w:iCs/>
    </w:rPr>
  </w:style>
  <w:style w:type="character" w:styleId="Hyperlink">
    <w:name w:val="Hyperlink"/>
    <w:basedOn w:val="DefaultParagraphFont"/>
    <w:uiPriority w:val="99"/>
    <w:rsid w:val="00341C6C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341C6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41C6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41C6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41C6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41C6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41C6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41C6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41C6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41C6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41C6C"/>
    <w:rPr>
      <w:rFonts w:ascii="Arial" w:hAnsi="Arial" w:cs="Arial"/>
      <w:b/>
      <w:bCs/>
    </w:rPr>
  </w:style>
  <w:style w:type="character" w:styleId="LineNumber">
    <w:name w:val="line number"/>
    <w:basedOn w:val="DefaultParagraphFont"/>
    <w:rsid w:val="00341C6C"/>
  </w:style>
  <w:style w:type="paragraph" w:styleId="List">
    <w:name w:val="List"/>
    <w:basedOn w:val="Normal"/>
    <w:rsid w:val="00341C6C"/>
    <w:pPr>
      <w:ind w:left="283" w:hanging="283"/>
    </w:pPr>
  </w:style>
  <w:style w:type="paragraph" w:styleId="List2">
    <w:name w:val="List 2"/>
    <w:basedOn w:val="Normal"/>
    <w:rsid w:val="00341C6C"/>
    <w:pPr>
      <w:ind w:left="566" w:hanging="283"/>
    </w:pPr>
  </w:style>
  <w:style w:type="paragraph" w:styleId="List3">
    <w:name w:val="List 3"/>
    <w:basedOn w:val="Normal"/>
    <w:rsid w:val="00341C6C"/>
    <w:pPr>
      <w:ind w:left="849" w:hanging="283"/>
    </w:pPr>
  </w:style>
  <w:style w:type="paragraph" w:styleId="List4">
    <w:name w:val="List 4"/>
    <w:basedOn w:val="Normal"/>
    <w:rsid w:val="00341C6C"/>
    <w:pPr>
      <w:ind w:left="1132" w:hanging="283"/>
    </w:pPr>
  </w:style>
  <w:style w:type="paragraph" w:styleId="List5">
    <w:name w:val="List 5"/>
    <w:basedOn w:val="Normal"/>
    <w:rsid w:val="00341C6C"/>
    <w:pPr>
      <w:ind w:left="1415" w:hanging="283"/>
    </w:pPr>
  </w:style>
  <w:style w:type="paragraph" w:styleId="ListBullet">
    <w:name w:val="List Bullet"/>
    <w:basedOn w:val="Normal"/>
    <w:autoRedefine/>
    <w:rsid w:val="00341C6C"/>
    <w:pPr>
      <w:numPr>
        <w:numId w:val="4"/>
      </w:numPr>
    </w:pPr>
  </w:style>
  <w:style w:type="paragraph" w:styleId="ListBullet2">
    <w:name w:val="List Bullet 2"/>
    <w:basedOn w:val="Normal"/>
    <w:autoRedefine/>
    <w:rsid w:val="00341C6C"/>
    <w:pPr>
      <w:numPr>
        <w:numId w:val="5"/>
      </w:numPr>
    </w:pPr>
  </w:style>
  <w:style w:type="paragraph" w:styleId="ListBullet3">
    <w:name w:val="List Bullet 3"/>
    <w:basedOn w:val="Normal"/>
    <w:autoRedefine/>
    <w:rsid w:val="00341C6C"/>
    <w:pPr>
      <w:numPr>
        <w:numId w:val="6"/>
      </w:numPr>
    </w:pPr>
  </w:style>
  <w:style w:type="paragraph" w:styleId="ListBullet4">
    <w:name w:val="List Bullet 4"/>
    <w:basedOn w:val="Normal"/>
    <w:autoRedefine/>
    <w:rsid w:val="00341C6C"/>
    <w:pPr>
      <w:numPr>
        <w:numId w:val="7"/>
      </w:numPr>
    </w:pPr>
  </w:style>
  <w:style w:type="paragraph" w:styleId="ListBullet5">
    <w:name w:val="List Bullet 5"/>
    <w:basedOn w:val="Normal"/>
    <w:autoRedefine/>
    <w:rsid w:val="00341C6C"/>
    <w:pPr>
      <w:numPr>
        <w:numId w:val="8"/>
      </w:numPr>
    </w:pPr>
  </w:style>
  <w:style w:type="paragraph" w:styleId="ListContinue">
    <w:name w:val="List Continue"/>
    <w:basedOn w:val="Normal"/>
    <w:rsid w:val="00341C6C"/>
    <w:pPr>
      <w:spacing w:after="120"/>
      <w:ind w:left="283"/>
    </w:pPr>
  </w:style>
  <w:style w:type="paragraph" w:styleId="ListContinue2">
    <w:name w:val="List Continue 2"/>
    <w:basedOn w:val="Normal"/>
    <w:rsid w:val="00341C6C"/>
    <w:pPr>
      <w:spacing w:after="120"/>
      <w:ind w:left="566"/>
    </w:pPr>
  </w:style>
  <w:style w:type="paragraph" w:styleId="ListContinue3">
    <w:name w:val="List Continue 3"/>
    <w:basedOn w:val="Normal"/>
    <w:rsid w:val="00341C6C"/>
    <w:pPr>
      <w:spacing w:after="120"/>
      <w:ind w:left="849"/>
    </w:pPr>
  </w:style>
  <w:style w:type="paragraph" w:styleId="ListContinue4">
    <w:name w:val="List Continue 4"/>
    <w:basedOn w:val="Normal"/>
    <w:rsid w:val="00341C6C"/>
    <w:pPr>
      <w:spacing w:after="120"/>
      <w:ind w:left="1132"/>
    </w:pPr>
  </w:style>
  <w:style w:type="paragraph" w:styleId="ListContinue5">
    <w:name w:val="List Continue 5"/>
    <w:basedOn w:val="Normal"/>
    <w:rsid w:val="00341C6C"/>
    <w:pPr>
      <w:spacing w:after="120"/>
      <w:ind w:left="1415"/>
    </w:pPr>
  </w:style>
  <w:style w:type="paragraph" w:styleId="ListNumber">
    <w:name w:val="List Number"/>
    <w:basedOn w:val="Normal"/>
    <w:rsid w:val="00341C6C"/>
    <w:pPr>
      <w:numPr>
        <w:numId w:val="9"/>
      </w:numPr>
    </w:pPr>
  </w:style>
  <w:style w:type="paragraph" w:styleId="ListNumber2">
    <w:name w:val="List Number 2"/>
    <w:basedOn w:val="Normal"/>
    <w:rsid w:val="00341C6C"/>
    <w:pPr>
      <w:numPr>
        <w:numId w:val="10"/>
      </w:numPr>
    </w:pPr>
  </w:style>
  <w:style w:type="paragraph" w:styleId="ListNumber3">
    <w:name w:val="List Number 3"/>
    <w:basedOn w:val="Normal"/>
    <w:rsid w:val="00341C6C"/>
    <w:pPr>
      <w:numPr>
        <w:numId w:val="11"/>
      </w:numPr>
    </w:pPr>
  </w:style>
  <w:style w:type="paragraph" w:styleId="ListNumber4">
    <w:name w:val="List Number 4"/>
    <w:basedOn w:val="Normal"/>
    <w:rsid w:val="00341C6C"/>
    <w:pPr>
      <w:numPr>
        <w:numId w:val="12"/>
      </w:numPr>
    </w:pPr>
  </w:style>
  <w:style w:type="paragraph" w:styleId="ListNumber5">
    <w:name w:val="List Number 5"/>
    <w:basedOn w:val="Normal"/>
    <w:rsid w:val="00341C6C"/>
    <w:pPr>
      <w:numPr>
        <w:numId w:val="13"/>
      </w:numPr>
    </w:pPr>
  </w:style>
  <w:style w:type="paragraph" w:styleId="MacroText">
    <w:name w:val="macro"/>
    <w:link w:val="MacroTextChar"/>
    <w:semiHidden/>
    <w:rsid w:val="00341C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MessageHeader">
    <w:name w:val="Message Header"/>
    <w:basedOn w:val="Normal"/>
    <w:link w:val="MessageHeaderChar"/>
    <w:rsid w:val="00341C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341C6C"/>
    <w:rPr>
      <w:sz w:val="24"/>
      <w:szCs w:val="24"/>
    </w:rPr>
  </w:style>
  <w:style w:type="paragraph" w:styleId="NormalIndent">
    <w:name w:val="Normal Indent"/>
    <w:basedOn w:val="Normal"/>
    <w:rsid w:val="00341C6C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341C6C"/>
  </w:style>
  <w:style w:type="character" w:styleId="PageNumber">
    <w:name w:val="page number"/>
    <w:basedOn w:val="DefaultParagraphFont"/>
    <w:rsid w:val="00341C6C"/>
  </w:style>
  <w:style w:type="paragraph" w:styleId="PlainText">
    <w:name w:val="Plain Text"/>
    <w:basedOn w:val="Normal"/>
    <w:link w:val="PlainTextChar"/>
    <w:rsid w:val="00341C6C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341C6C"/>
  </w:style>
  <w:style w:type="paragraph" w:styleId="Signature">
    <w:name w:val="Signature"/>
    <w:basedOn w:val="Normal"/>
    <w:link w:val="SignatureChar"/>
    <w:rsid w:val="00341C6C"/>
    <w:pPr>
      <w:ind w:left="4252"/>
    </w:pPr>
  </w:style>
  <w:style w:type="character" w:styleId="Strong">
    <w:name w:val="Strong"/>
    <w:basedOn w:val="DefaultParagraphFont"/>
    <w:qFormat/>
    <w:rsid w:val="00341C6C"/>
    <w:rPr>
      <w:b/>
      <w:bCs/>
    </w:rPr>
  </w:style>
  <w:style w:type="paragraph" w:styleId="Subtitle">
    <w:name w:val="Subtitle"/>
    <w:basedOn w:val="Normal"/>
    <w:link w:val="SubtitleChar"/>
    <w:qFormat/>
    <w:rsid w:val="00341C6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rsid w:val="00341C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41C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41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341C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41C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341C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341C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341C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341C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341C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341C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341C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41C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341C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341C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341C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341C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41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341C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341C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341C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341C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341C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341C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341C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341C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341C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341C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341C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341C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341C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341C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341C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341C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341C6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341C6C"/>
    <w:pPr>
      <w:ind w:left="400" w:hanging="400"/>
    </w:pPr>
  </w:style>
  <w:style w:type="table" w:styleId="TableProfessional">
    <w:name w:val="Table Professional"/>
    <w:basedOn w:val="TableNormal"/>
    <w:rsid w:val="00341C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341C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341C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341C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341C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341C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341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341C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341C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341C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341C6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341C6C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341C6C"/>
  </w:style>
  <w:style w:type="paragraph" w:styleId="TOC2">
    <w:name w:val="toc 2"/>
    <w:basedOn w:val="Normal"/>
    <w:next w:val="Normal"/>
    <w:autoRedefine/>
    <w:semiHidden/>
    <w:rsid w:val="00341C6C"/>
    <w:pPr>
      <w:ind w:left="200"/>
    </w:pPr>
  </w:style>
  <w:style w:type="paragraph" w:styleId="TOC3">
    <w:name w:val="toc 3"/>
    <w:basedOn w:val="Normal"/>
    <w:next w:val="Normal"/>
    <w:autoRedefine/>
    <w:semiHidden/>
    <w:rsid w:val="00341C6C"/>
    <w:pPr>
      <w:ind w:left="400"/>
    </w:pPr>
  </w:style>
  <w:style w:type="paragraph" w:styleId="TOC4">
    <w:name w:val="toc 4"/>
    <w:basedOn w:val="Normal"/>
    <w:next w:val="Normal"/>
    <w:autoRedefine/>
    <w:semiHidden/>
    <w:rsid w:val="00341C6C"/>
    <w:pPr>
      <w:ind w:left="600"/>
    </w:pPr>
  </w:style>
  <w:style w:type="paragraph" w:styleId="TOC5">
    <w:name w:val="toc 5"/>
    <w:basedOn w:val="Normal"/>
    <w:next w:val="Normal"/>
    <w:autoRedefine/>
    <w:semiHidden/>
    <w:rsid w:val="00341C6C"/>
    <w:pPr>
      <w:ind w:left="800"/>
    </w:pPr>
  </w:style>
  <w:style w:type="paragraph" w:styleId="TOC6">
    <w:name w:val="toc 6"/>
    <w:basedOn w:val="Normal"/>
    <w:next w:val="Normal"/>
    <w:autoRedefine/>
    <w:semiHidden/>
    <w:rsid w:val="00341C6C"/>
    <w:pPr>
      <w:ind w:left="1000"/>
    </w:pPr>
  </w:style>
  <w:style w:type="paragraph" w:styleId="TOC7">
    <w:name w:val="toc 7"/>
    <w:basedOn w:val="Normal"/>
    <w:next w:val="Normal"/>
    <w:autoRedefine/>
    <w:semiHidden/>
    <w:rsid w:val="00341C6C"/>
    <w:pPr>
      <w:ind w:left="1200"/>
    </w:pPr>
  </w:style>
  <w:style w:type="paragraph" w:styleId="TOC8">
    <w:name w:val="toc 8"/>
    <w:basedOn w:val="Normal"/>
    <w:next w:val="Normal"/>
    <w:autoRedefine/>
    <w:semiHidden/>
    <w:rsid w:val="00341C6C"/>
    <w:pPr>
      <w:ind w:left="1400"/>
    </w:pPr>
  </w:style>
  <w:style w:type="paragraph" w:styleId="TOC9">
    <w:name w:val="toc 9"/>
    <w:basedOn w:val="Normal"/>
    <w:next w:val="Normal"/>
    <w:autoRedefine/>
    <w:semiHidden/>
    <w:rsid w:val="00341C6C"/>
    <w:pPr>
      <w:ind w:left="1600"/>
    </w:pPr>
  </w:style>
  <w:style w:type="paragraph" w:customStyle="1" w:styleId="Dokument1">
    <w:name w:val="Dokument 1"/>
    <w:rsid w:val="00076860"/>
    <w:pPr>
      <w:keepNext/>
      <w:keepLines/>
      <w:widowControl w:val="0"/>
      <w:tabs>
        <w:tab w:val="left" w:pos="-720"/>
      </w:tabs>
      <w:suppressAutoHyphens/>
      <w:snapToGrid w:val="0"/>
    </w:pPr>
    <w:rPr>
      <w:sz w:val="22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F95ADC"/>
    <w:rPr>
      <w:sz w:val="22"/>
      <w:lang w:val="en-GB" w:eastAsia="en-US"/>
    </w:rPr>
  </w:style>
  <w:style w:type="table" w:styleId="LightList-Accent3">
    <w:name w:val="Light List Accent 3"/>
    <w:basedOn w:val="TableNormal"/>
    <w:uiPriority w:val="61"/>
    <w:rsid w:val="0099438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99438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fm-author">
    <w:name w:val="fm-author"/>
    <w:basedOn w:val="Normal"/>
    <w:rsid w:val="00EB0E90"/>
    <w:pPr>
      <w:spacing w:before="100" w:beforeAutospacing="1" w:after="100" w:afterAutospacing="1" w:line="240" w:lineRule="auto"/>
    </w:pPr>
    <w:rPr>
      <w:sz w:val="26"/>
      <w:szCs w:val="26"/>
      <w:lang w:val="nl-NL"/>
    </w:rPr>
  </w:style>
  <w:style w:type="character" w:customStyle="1" w:styleId="content1">
    <w:name w:val="content1"/>
    <w:basedOn w:val="DefaultParagraphFont"/>
    <w:rsid w:val="00EB0E90"/>
    <w:rPr>
      <w:rFonts w:ascii="Verdana" w:hAnsi="Verdana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efault">
    <w:name w:val="Default"/>
    <w:rsid w:val="00EB0E9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xl65">
    <w:name w:val="xl65"/>
    <w:basedOn w:val="Normal"/>
    <w:rsid w:val="00EB0E90"/>
    <w:pPr>
      <w:spacing w:before="100" w:beforeAutospacing="1" w:after="100" w:afterAutospacing="1" w:line="240" w:lineRule="auto"/>
    </w:pPr>
    <w:rPr>
      <w:color w:val="FF0000"/>
      <w:sz w:val="24"/>
      <w:szCs w:val="24"/>
      <w:lang w:val="en-US"/>
    </w:rPr>
  </w:style>
  <w:style w:type="paragraph" w:customStyle="1" w:styleId="xl67">
    <w:name w:val="xl67"/>
    <w:basedOn w:val="Normal"/>
    <w:rsid w:val="00EB0E90"/>
    <w:pPr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paragraph" w:customStyle="1" w:styleId="xl68">
    <w:name w:val="xl68"/>
    <w:basedOn w:val="Normal"/>
    <w:rsid w:val="00EB0E90"/>
    <w:pPr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paragraph" w:customStyle="1" w:styleId="xl69">
    <w:name w:val="xl69"/>
    <w:basedOn w:val="Normal"/>
    <w:rsid w:val="00EB0E90"/>
    <w:pPr>
      <w:spacing w:before="100" w:beforeAutospacing="1" w:after="100" w:afterAutospacing="1" w:line="240" w:lineRule="auto"/>
    </w:pPr>
    <w:rPr>
      <w:b/>
      <w:bCs/>
      <w:sz w:val="36"/>
      <w:szCs w:val="36"/>
      <w:lang w:val="en-US"/>
    </w:rPr>
  </w:style>
  <w:style w:type="paragraph" w:customStyle="1" w:styleId="xl70">
    <w:name w:val="xl70"/>
    <w:basedOn w:val="Normal"/>
    <w:rsid w:val="00EB0E90"/>
    <w:pPr>
      <w:spacing w:before="100" w:beforeAutospacing="1" w:after="100" w:afterAutospacing="1" w:line="240" w:lineRule="auto"/>
      <w:jc w:val="center"/>
    </w:pPr>
    <w:rPr>
      <w:b/>
      <w:bCs/>
      <w:color w:val="FF0000"/>
      <w:sz w:val="24"/>
      <w:szCs w:val="24"/>
      <w:lang w:val="en-US"/>
    </w:rPr>
  </w:style>
  <w:style w:type="paragraph" w:customStyle="1" w:styleId="xl71">
    <w:name w:val="xl71"/>
    <w:basedOn w:val="Normal"/>
    <w:rsid w:val="00EB0E90"/>
    <w:pPr>
      <w:spacing w:before="100" w:beforeAutospacing="1" w:after="100" w:afterAutospacing="1" w:line="240" w:lineRule="auto"/>
      <w:jc w:val="center"/>
    </w:pPr>
    <w:rPr>
      <w:b/>
      <w:bCs/>
      <w:color w:val="FF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9337D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D12"/>
    <w:rPr>
      <w:sz w:val="22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EE4D12"/>
    <w:rPr>
      <w:sz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34CF"/>
    <w:rPr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5D516D"/>
    <w:rPr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5D516D"/>
    <w:rPr>
      <w:rFonts w:ascii="Arial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5D516D"/>
    <w:rPr>
      <w:rFonts w:ascii="Arial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5D516D"/>
    <w:rPr>
      <w:b/>
      <w:bCs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5D516D"/>
    <w:rPr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5D516D"/>
    <w:rPr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5D516D"/>
    <w:rPr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5D516D"/>
    <w:rPr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5D516D"/>
    <w:rPr>
      <w:rFonts w:ascii="Arial" w:hAnsi="Arial" w:cs="Arial"/>
      <w:sz w:val="22"/>
      <w:szCs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D516D"/>
    <w:rPr>
      <w:rFonts w:ascii="Gill Sans" w:hAnsi="Gill Sans"/>
      <w:sz w:val="24"/>
      <w:lang w:eastAsia="en-US"/>
    </w:rPr>
  </w:style>
  <w:style w:type="numbering" w:customStyle="1" w:styleId="1111111">
    <w:name w:val="1 / 1.1 / 1.1.11"/>
    <w:basedOn w:val="NoList"/>
    <w:next w:val="111111"/>
    <w:rsid w:val="005D516D"/>
  </w:style>
  <w:style w:type="numbering" w:customStyle="1" w:styleId="1ai1">
    <w:name w:val="1 / a / i1"/>
    <w:basedOn w:val="NoList"/>
    <w:next w:val="1ai"/>
    <w:rsid w:val="005D516D"/>
  </w:style>
  <w:style w:type="numbering" w:customStyle="1" w:styleId="ArticleSection1">
    <w:name w:val="Article / Section1"/>
    <w:basedOn w:val="NoList"/>
    <w:next w:val="ArticleSection"/>
    <w:rsid w:val="005D516D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16D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5D516D"/>
    <w:rPr>
      <w:sz w:val="22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5D516D"/>
    <w:rPr>
      <w:sz w:val="22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5D516D"/>
    <w:rPr>
      <w:sz w:val="16"/>
      <w:szCs w:val="16"/>
      <w:lang w:val="en-GB"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5D516D"/>
    <w:rPr>
      <w:sz w:val="22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5D516D"/>
    <w:rPr>
      <w:sz w:val="22"/>
      <w:lang w:val="en-GB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rsid w:val="005D516D"/>
    <w:rPr>
      <w:sz w:val="22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5D516D"/>
    <w:rPr>
      <w:sz w:val="22"/>
      <w:lang w:val="en-GB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5D516D"/>
    <w:rPr>
      <w:sz w:val="16"/>
      <w:szCs w:val="16"/>
      <w:lang w:val="en-GB" w:eastAsia="en-US"/>
    </w:rPr>
  </w:style>
  <w:style w:type="character" w:customStyle="1" w:styleId="ClosingChar">
    <w:name w:val="Closing Char"/>
    <w:basedOn w:val="DefaultParagraphFont"/>
    <w:link w:val="Closing"/>
    <w:rsid w:val="005D516D"/>
    <w:rPr>
      <w:sz w:val="22"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16D"/>
    <w:rPr>
      <w:b/>
      <w:bCs/>
      <w:sz w:val="22"/>
      <w:lang w:val="en-GB" w:eastAsia="en-US"/>
    </w:rPr>
  </w:style>
  <w:style w:type="character" w:customStyle="1" w:styleId="DateChar">
    <w:name w:val="Date Char"/>
    <w:basedOn w:val="DefaultParagraphFont"/>
    <w:link w:val="Date"/>
    <w:rsid w:val="005D516D"/>
    <w:rPr>
      <w:sz w:val="22"/>
      <w:lang w:val="en-GB"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5D516D"/>
    <w:rPr>
      <w:rFonts w:ascii="Tahoma" w:hAnsi="Tahoma" w:cs="Tahoma"/>
      <w:sz w:val="22"/>
      <w:shd w:val="clear" w:color="auto" w:fill="000080"/>
      <w:lang w:val="en-GB" w:eastAsia="en-US"/>
    </w:rPr>
  </w:style>
  <w:style w:type="character" w:customStyle="1" w:styleId="E-mailSignatureChar">
    <w:name w:val="E-mail Signature Char"/>
    <w:basedOn w:val="DefaultParagraphFont"/>
    <w:link w:val="E-mailSignature"/>
    <w:rsid w:val="005D516D"/>
    <w:rPr>
      <w:sz w:val="22"/>
      <w:lang w:val="en-GB" w:eastAsia="en-US"/>
    </w:rPr>
  </w:style>
  <w:style w:type="character" w:customStyle="1" w:styleId="HTMLAddressChar">
    <w:name w:val="HTML Address Char"/>
    <w:basedOn w:val="DefaultParagraphFont"/>
    <w:link w:val="HTMLAddress"/>
    <w:rsid w:val="005D516D"/>
    <w:rPr>
      <w:i/>
      <w:iCs/>
      <w:sz w:val="22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5D516D"/>
    <w:rPr>
      <w:rFonts w:ascii="Courier New" w:hAnsi="Courier New" w:cs="Courier New"/>
      <w:sz w:val="22"/>
      <w:lang w:val="en-GB"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5D516D"/>
    <w:rPr>
      <w:rFonts w:ascii="Courier New" w:hAnsi="Courier New" w:cs="Courier New"/>
      <w:lang w:val="en-GB" w:eastAsia="en-US"/>
    </w:rPr>
  </w:style>
  <w:style w:type="character" w:customStyle="1" w:styleId="MessageHeaderChar">
    <w:name w:val="Message Header Char"/>
    <w:basedOn w:val="DefaultParagraphFont"/>
    <w:link w:val="MessageHeader"/>
    <w:rsid w:val="005D516D"/>
    <w:rPr>
      <w:rFonts w:ascii="Arial" w:hAnsi="Arial" w:cs="Arial"/>
      <w:sz w:val="24"/>
      <w:szCs w:val="24"/>
      <w:shd w:val="pct20" w:color="auto" w:fill="auto"/>
      <w:lang w:val="en-GB" w:eastAsia="en-US"/>
    </w:rPr>
  </w:style>
  <w:style w:type="character" w:customStyle="1" w:styleId="NoteHeadingChar">
    <w:name w:val="Note Heading Char"/>
    <w:basedOn w:val="DefaultParagraphFont"/>
    <w:link w:val="NoteHeading"/>
    <w:rsid w:val="005D516D"/>
    <w:rPr>
      <w:sz w:val="22"/>
      <w:lang w:val="en-GB" w:eastAsia="en-US"/>
    </w:rPr>
  </w:style>
  <w:style w:type="character" w:customStyle="1" w:styleId="PlainTextChar">
    <w:name w:val="Plain Text Char"/>
    <w:basedOn w:val="DefaultParagraphFont"/>
    <w:link w:val="PlainText"/>
    <w:rsid w:val="005D516D"/>
    <w:rPr>
      <w:rFonts w:ascii="Courier New" w:hAnsi="Courier New" w:cs="Courier New"/>
      <w:sz w:val="22"/>
      <w:lang w:val="en-GB" w:eastAsia="en-US"/>
    </w:rPr>
  </w:style>
  <w:style w:type="character" w:customStyle="1" w:styleId="SalutationChar">
    <w:name w:val="Salutation Char"/>
    <w:basedOn w:val="DefaultParagraphFont"/>
    <w:link w:val="Salutation"/>
    <w:rsid w:val="005D516D"/>
    <w:rPr>
      <w:sz w:val="22"/>
      <w:lang w:val="en-GB" w:eastAsia="en-US"/>
    </w:rPr>
  </w:style>
  <w:style w:type="character" w:customStyle="1" w:styleId="SignatureChar">
    <w:name w:val="Signature Char"/>
    <w:basedOn w:val="DefaultParagraphFont"/>
    <w:link w:val="Signature"/>
    <w:rsid w:val="005D516D"/>
    <w:rPr>
      <w:sz w:val="22"/>
      <w:lang w:val="en-GB" w:eastAsia="en-US"/>
    </w:rPr>
  </w:style>
  <w:style w:type="character" w:customStyle="1" w:styleId="SubtitleChar">
    <w:name w:val="Subtitle Char"/>
    <w:basedOn w:val="DefaultParagraphFont"/>
    <w:link w:val="Subtitle"/>
    <w:rsid w:val="005D516D"/>
    <w:rPr>
      <w:rFonts w:ascii="Arial" w:hAnsi="Arial" w:cs="Arial"/>
      <w:sz w:val="24"/>
      <w:szCs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5D516D"/>
    <w:rPr>
      <w:rFonts w:ascii="Arial" w:hAnsi="Arial" w:cs="Arial"/>
      <w:b/>
      <w:bCs/>
      <w:kern w:val="28"/>
      <w:sz w:val="32"/>
      <w:szCs w:val="32"/>
      <w:lang w:val="en-GB" w:eastAsia="en-US"/>
    </w:rPr>
  </w:style>
  <w:style w:type="numbering" w:customStyle="1" w:styleId="NoList1">
    <w:name w:val="No List1"/>
    <w:next w:val="NoList"/>
    <w:uiPriority w:val="99"/>
    <w:semiHidden/>
    <w:unhideWhenUsed/>
    <w:rsid w:val="005D516D"/>
  </w:style>
  <w:style w:type="table" w:customStyle="1" w:styleId="TableGrid10">
    <w:name w:val="Table Grid1"/>
    <w:basedOn w:val="TableNormal"/>
    <w:next w:val="TableGrid"/>
    <w:uiPriority w:val="59"/>
    <w:rsid w:val="005D516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33076"/>
    <w:pPr>
      <w:spacing w:before="100" w:beforeAutospacing="1" w:after="100" w:afterAutospacing="1" w:line="240" w:lineRule="auto"/>
    </w:pPr>
    <w:rPr>
      <w:sz w:val="24"/>
      <w:szCs w:val="24"/>
      <w:lang w:val="nl-NL" w:eastAsia="nl-NL"/>
    </w:rPr>
  </w:style>
  <w:style w:type="paragraph" w:customStyle="1" w:styleId="font5">
    <w:name w:val="font5"/>
    <w:basedOn w:val="Normal"/>
    <w:rsid w:val="00E33076"/>
    <w:pPr>
      <w:spacing w:before="100" w:beforeAutospacing="1" w:after="100" w:afterAutospacing="1" w:line="240" w:lineRule="auto"/>
    </w:pPr>
    <w:rPr>
      <w:szCs w:val="22"/>
      <w:lang w:val="nl-NL" w:eastAsia="nl-NL"/>
    </w:rPr>
  </w:style>
  <w:style w:type="paragraph" w:customStyle="1" w:styleId="font6">
    <w:name w:val="font6"/>
    <w:basedOn w:val="Normal"/>
    <w:rsid w:val="00E33076"/>
    <w:pPr>
      <w:spacing w:before="100" w:beforeAutospacing="1" w:after="100" w:afterAutospacing="1" w:line="240" w:lineRule="auto"/>
    </w:pPr>
    <w:rPr>
      <w:i/>
      <w:iCs/>
      <w:sz w:val="20"/>
      <w:lang w:val="nl-NL" w:eastAsia="nl-NL"/>
    </w:rPr>
  </w:style>
  <w:style w:type="paragraph" w:customStyle="1" w:styleId="font7">
    <w:name w:val="font7"/>
    <w:basedOn w:val="Normal"/>
    <w:rsid w:val="00E33076"/>
    <w:pPr>
      <w:spacing w:before="100" w:beforeAutospacing="1" w:after="100" w:afterAutospacing="1" w:line="240" w:lineRule="auto"/>
    </w:pPr>
    <w:rPr>
      <w:i/>
      <w:iCs/>
      <w:color w:val="000000"/>
      <w:sz w:val="20"/>
      <w:lang w:val="nl-NL" w:eastAsia="nl-NL"/>
    </w:rPr>
  </w:style>
  <w:style w:type="paragraph" w:customStyle="1" w:styleId="font8">
    <w:name w:val="font8"/>
    <w:basedOn w:val="Normal"/>
    <w:rsid w:val="00E33076"/>
    <w:pPr>
      <w:spacing w:before="100" w:beforeAutospacing="1" w:after="100" w:afterAutospacing="1" w:line="240" w:lineRule="auto"/>
    </w:pPr>
    <w:rPr>
      <w:color w:val="000000"/>
      <w:sz w:val="20"/>
      <w:lang w:val="nl-NL" w:eastAsia="nl-NL"/>
    </w:rPr>
  </w:style>
  <w:style w:type="paragraph" w:customStyle="1" w:styleId="font9">
    <w:name w:val="font9"/>
    <w:basedOn w:val="Normal"/>
    <w:rsid w:val="00E33076"/>
    <w:pPr>
      <w:spacing w:before="100" w:beforeAutospacing="1" w:after="100" w:afterAutospacing="1" w:line="240" w:lineRule="auto"/>
    </w:pPr>
    <w:rPr>
      <w:sz w:val="20"/>
      <w:lang w:val="nl-NL" w:eastAsia="nl-NL"/>
    </w:rPr>
  </w:style>
  <w:style w:type="paragraph" w:customStyle="1" w:styleId="xl63">
    <w:name w:val="xl63"/>
    <w:basedOn w:val="Normal"/>
    <w:rsid w:val="00E33076"/>
    <w:pPr>
      <w:spacing w:before="100" w:beforeAutospacing="1" w:after="100" w:afterAutospacing="1" w:line="240" w:lineRule="auto"/>
    </w:pPr>
    <w:rPr>
      <w:sz w:val="24"/>
      <w:szCs w:val="24"/>
      <w:lang w:val="nl-NL" w:eastAsia="nl-NL"/>
    </w:rPr>
  </w:style>
  <w:style w:type="paragraph" w:customStyle="1" w:styleId="xl64">
    <w:name w:val="xl64"/>
    <w:basedOn w:val="Normal"/>
    <w:rsid w:val="00E33076"/>
    <w:pPr>
      <w:spacing w:before="100" w:beforeAutospacing="1" w:after="100" w:afterAutospacing="1" w:line="240" w:lineRule="auto"/>
    </w:pPr>
    <w:rPr>
      <w:sz w:val="24"/>
      <w:szCs w:val="24"/>
      <w:lang w:val="nl-NL" w:eastAsia="nl-NL"/>
    </w:rPr>
  </w:style>
  <w:style w:type="paragraph" w:customStyle="1" w:styleId="xl66">
    <w:name w:val="xl66"/>
    <w:basedOn w:val="Normal"/>
    <w:rsid w:val="00E330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i/>
      <w:iCs/>
      <w:sz w:val="20"/>
      <w:lang w:val="nl-NL" w:eastAsia="nl-NL"/>
    </w:rPr>
  </w:style>
  <w:style w:type="paragraph" w:customStyle="1" w:styleId="xl72">
    <w:name w:val="xl72"/>
    <w:basedOn w:val="Normal"/>
    <w:rsid w:val="00E330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i/>
      <w:iCs/>
      <w:sz w:val="20"/>
      <w:lang w:val="nl-NL" w:eastAsia="nl-NL"/>
    </w:rPr>
  </w:style>
  <w:style w:type="paragraph" w:customStyle="1" w:styleId="xl73">
    <w:name w:val="xl73"/>
    <w:basedOn w:val="Normal"/>
    <w:rsid w:val="00E330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i/>
      <w:iCs/>
      <w:sz w:val="20"/>
      <w:lang w:val="nl-NL" w:eastAsia="nl-NL"/>
    </w:rPr>
  </w:style>
  <w:style w:type="paragraph" w:customStyle="1" w:styleId="xl74">
    <w:name w:val="xl74"/>
    <w:basedOn w:val="Normal"/>
    <w:rsid w:val="00E330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b/>
      <w:bCs/>
      <w:sz w:val="20"/>
      <w:lang w:val="nl-NL" w:eastAsia="nl-NL"/>
    </w:rPr>
  </w:style>
  <w:style w:type="paragraph" w:customStyle="1" w:styleId="xl75">
    <w:name w:val="xl75"/>
    <w:basedOn w:val="Normal"/>
    <w:rsid w:val="00E330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b/>
      <w:bCs/>
      <w:sz w:val="20"/>
      <w:lang w:val="nl-NL" w:eastAsia="nl-NL"/>
    </w:rPr>
  </w:style>
  <w:style w:type="paragraph" w:customStyle="1" w:styleId="xl76">
    <w:name w:val="xl76"/>
    <w:basedOn w:val="Normal"/>
    <w:rsid w:val="00E330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b/>
      <w:bCs/>
      <w:sz w:val="20"/>
      <w:lang w:val="nl-NL" w:eastAsia="nl-NL"/>
    </w:rPr>
  </w:style>
  <w:style w:type="paragraph" w:customStyle="1" w:styleId="xl77">
    <w:name w:val="xl77"/>
    <w:basedOn w:val="Normal"/>
    <w:rsid w:val="00E330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i/>
      <w:iCs/>
      <w:sz w:val="20"/>
      <w:lang w:val="nl-NL" w:eastAsia="nl-NL"/>
    </w:rPr>
  </w:style>
  <w:style w:type="paragraph" w:customStyle="1" w:styleId="xl78">
    <w:name w:val="xl78"/>
    <w:basedOn w:val="Normal"/>
    <w:rsid w:val="00E330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lang w:val="nl-NL" w:eastAsia="nl-NL"/>
    </w:rPr>
  </w:style>
  <w:style w:type="paragraph" w:customStyle="1" w:styleId="xl79">
    <w:name w:val="xl79"/>
    <w:basedOn w:val="Normal"/>
    <w:rsid w:val="00E330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i/>
      <w:iCs/>
      <w:sz w:val="20"/>
      <w:lang w:val="nl-NL" w:eastAsia="nl-NL"/>
    </w:rPr>
  </w:style>
  <w:style w:type="paragraph" w:customStyle="1" w:styleId="xl80">
    <w:name w:val="xl80"/>
    <w:basedOn w:val="Normal"/>
    <w:rsid w:val="00E330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sz w:val="20"/>
      <w:lang w:val="nl-NL" w:eastAsia="nl-NL"/>
    </w:rPr>
  </w:style>
  <w:style w:type="paragraph" w:customStyle="1" w:styleId="xl81">
    <w:name w:val="xl81"/>
    <w:basedOn w:val="Normal"/>
    <w:rsid w:val="00E330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i/>
      <w:iCs/>
      <w:sz w:val="20"/>
      <w:u w:val="single"/>
      <w:lang w:val="nl-NL" w:eastAsia="nl-NL"/>
    </w:rPr>
  </w:style>
  <w:style w:type="paragraph" w:customStyle="1" w:styleId="xl82">
    <w:name w:val="xl82"/>
    <w:basedOn w:val="Normal"/>
    <w:rsid w:val="000632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i/>
      <w:iCs/>
      <w:sz w:val="20"/>
      <w:lang w:val="nl-NL" w:eastAsia="nl-NL"/>
    </w:rPr>
  </w:style>
  <w:style w:type="paragraph" w:customStyle="1" w:styleId="xl83">
    <w:name w:val="xl83"/>
    <w:basedOn w:val="Normal"/>
    <w:rsid w:val="000632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lang w:val="nl-NL" w:eastAsia="nl-NL"/>
    </w:rPr>
  </w:style>
  <w:style w:type="paragraph" w:customStyle="1" w:styleId="xl84">
    <w:name w:val="xl84"/>
    <w:basedOn w:val="Normal"/>
    <w:rsid w:val="000632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lang w:val="nl-NL" w:eastAsia="nl-NL"/>
    </w:rPr>
  </w:style>
  <w:style w:type="paragraph" w:customStyle="1" w:styleId="xl85">
    <w:name w:val="xl85"/>
    <w:basedOn w:val="Normal"/>
    <w:rsid w:val="000632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i/>
      <w:iCs/>
      <w:color w:val="FF0000"/>
      <w:sz w:val="20"/>
      <w:lang w:val="nl-NL" w:eastAsia="nl-NL"/>
    </w:rPr>
  </w:style>
  <w:style w:type="paragraph" w:customStyle="1" w:styleId="xl86">
    <w:name w:val="xl86"/>
    <w:basedOn w:val="Normal"/>
    <w:rsid w:val="000632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lang w:val="nl-NL" w:eastAsia="nl-NL"/>
    </w:rPr>
  </w:style>
  <w:style w:type="paragraph" w:customStyle="1" w:styleId="xl87">
    <w:name w:val="xl87"/>
    <w:basedOn w:val="Normal"/>
    <w:rsid w:val="0006329A"/>
    <w:pPr>
      <w:spacing w:before="100" w:beforeAutospacing="1" w:after="100" w:afterAutospacing="1" w:line="240" w:lineRule="auto"/>
      <w:textAlignment w:val="center"/>
    </w:pPr>
    <w:rPr>
      <w:i/>
      <w:iCs/>
      <w:sz w:val="20"/>
      <w:lang w:val="nl-NL" w:eastAsia="nl-NL"/>
    </w:rPr>
  </w:style>
  <w:style w:type="paragraph" w:customStyle="1" w:styleId="xl88">
    <w:name w:val="xl88"/>
    <w:basedOn w:val="Normal"/>
    <w:rsid w:val="0006329A"/>
    <w:pPr>
      <w:spacing w:before="100" w:beforeAutospacing="1" w:after="100" w:afterAutospacing="1" w:line="240" w:lineRule="auto"/>
      <w:textAlignment w:val="center"/>
    </w:pPr>
    <w:rPr>
      <w:i/>
      <w:iCs/>
      <w:sz w:val="20"/>
      <w:lang w:val="nl-NL" w:eastAsia="nl-NL"/>
    </w:rPr>
  </w:style>
  <w:style w:type="paragraph" w:customStyle="1" w:styleId="xl89">
    <w:name w:val="xl89"/>
    <w:basedOn w:val="Normal"/>
    <w:rsid w:val="000632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lang w:val="nl-NL" w:eastAsia="nl-NL"/>
    </w:rPr>
  </w:style>
  <w:style w:type="paragraph" w:customStyle="1" w:styleId="xl90">
    <w:name w:val="xl90"/>
    <w:basedOn w:val="Normal"/>
    <w:rsid w:val="000632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i/>
      <w:iCs/>
      <w:color w:val="FF0000"/>
      <w:sz w:val="20"/>
      <w:lang w:val="nl-NL" w:eastAsia="nl-NL"/>
    </w:rPr>
  </w:style>
  <w:style w:type="paragraph" w:customStyle="1" w:styleId="xl91">
    <w:name w:val="xl91"/>
    <w:basedOn w:val="Normal"/>
    <w:rsid w:val="000632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i/>
      <w:iCs/>
      <w:color w:val="FF0000"/>
      <w:sz w:val="20"/>
      <w:lang w:val="nl-NL" w:eastAsia="nl-NL"/>
    </w:rPr>
  </w:style>
  <w:style w:type="paragraph" w:customStyle="1" w:styleId="xl92">
    <w:name w:val="xl92"/>
    <w:basedOn w:val="Normal"/>
    <w:rsid w:val="000632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color w:val="FF0000"/>
      <w:sz w:val="20"/>
      <w:lang w:val="nl-NL" w:eastAsia="nl-NL"/>
    </w:rPr>
  </w:style>
  <w:style w:type="paragraph" w:customStyle="1" w:styleId="xl93">
    <w:name w:val="xl93"/>
    <w:basedOn w:val="Normal"/>
    <w:rsid w:val="000632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color w:val="FF0000"/>
      <w:sz w:val="20"/>
      <w:lang w:val="nl-NL" w:eastAsia="nl-NL"/>
    </w:rPr>
  </w:style>
  <w:style w:type="paragraph" w:customStyle="1" w:styleId="xl94">
    <w:name w:val="xl94"/>
    <w:basedOn w:val="Normal"/>
    <w:rsid w:val="000632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color w:val="FF0000"/>
      <w:sz w:val="20"/>
      <w:lang w:val="nl-NL" w:eastAsia="nl-NL"/>
    </w:rPr>
  </w:style>
  <w:style w:type="paragraph" w:customStyle="1" w:styleId="xl95">
    <w:name w:val="xl95"/>
    <w:basedOn w:val="Normal"/>
    <w:rsid w:val="0006329A"/>
    <w:pPr>
      <w:spacing w:before="100" w:beforeAutospacing="1" w:after="100" w:afterAutospacing="1" w:line="240" w:lineRule="auto"/>
    </w:pPr>
    <w:rPr>
      <w:i/>
      <w:iCs/>
      <w:color w:val="FF0000"/>
      <w:sz w:val="20"/>
      <w:lang w:val="nl-NL" w:eastAsia="nl-NL"/>
    </w:rPr>
  </w:style>
  <w:style w:type="paragraph" w:customStyle="1" w:styleId="xl96">
    <w:name w:val="xl96"/>
    <w:basedOn w:val="Normal"/>
    <w:rsid w:val="000632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0"/>
      <w:lang w:val="nl-NL" w:eastAsia="nl-NL"/>
    </w:rPr>
  </w:style>
  <w:style w:type="paragraph" w:customStyle="1" w:styleId="xl97">
    <w:name w:val="xl97"/>
    <w:basedOn w:val="Normal"/>
    <w:rsid w:val="000632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color w:val="FF0000"/>
      <w:sz w:val="20"/>
      <w:lang w:val="nl-NL" w:eastAsia="nl-NL"/>
    </w:rPr>
  </w:style>
  <w:style w:type="paragraph" w:customStyle="1" w:styleId="xl98">
    <w:name w:val="xl98"/>
    <w:basedOn w:val="Normal"/>
    <w:rsid w:val="000632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color w:val="FF0000"/>
      <w:sz w:val="20"/>
      <w:lang w:val="nl-NL" w:eastAsia="nl-NL"/>
    </w:rPr>
  </w:style>
  <w:style w:type="paragraph" w:customStyle="1" w:styleId="font10">
    <w:name w:val="font10"/>
    <w:basedOn w:val="Normal"/>
    <w:rsid w:val="00150112"/>
    <w:pPr>
      <w:spacing w:before="100" w:beforeAutospacing="1" w:after="100" w:afterAutospacing="1" w:line="240" w:lineRule="auto"/>
    </w:pPr>
    <w:rPr>
      <w:rFonts w:ascii="Calibri" w:hAnsi="Calibri" w:cs="Calibri"/>
      <w:color w:val="000000"/>
      <w:sz w:val="18"/>
      <w:szCs w:val="18"/>
      <w:lang w:val="nl-NL" w:eastAsia="nl-NL"/>
    </w:rPr>
  </w:style>
  <w:style w:type="paragraph" w:customStyle="1" w:styleId="font11">
    <w:name w:val="font11"/>
    <w:basedOn w:val="Normal"/>
    <w:rsid w:val="00150112"/>
    <w:pPr>
      <w:spacing w:before="100" w:beforeAutospacing="1" w:after="100" w:afterAutospacing="1" w:line="240" w:lineRule="auto"/>
    </w:pPr>
    <w:rPr>
      <w:rFonts w:ascii="Calibri" w:hAnsi="Calibri" w:cs="Calibri"/>
      <w:i/>
      <w:iCs/>
      <w:color w:val="000000"/>
      <w:sz w:val="18"/>
      <w:szCs w:val="18"/>
      <w:lang w:val="nl-NL" w:eastAsia="nl-NL"/>
    </w:rPr>
  </w:style>
  <w:style w:type="paragraph" w:customStyle="1" w:styleId="xl99">
    <w:name w:val="xl99"/>
    <w:basedOn w:val="Normal"/>
    <w:rsid w:val="00150112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color w:val="000000"/>
      <w:sz w:val="19"/>
      <w:szCs w:val="19"/>
      <w:lang w:val="nl-NL" w:eastAsia="nl-NL"/>
    </w:rPr>
  </w:style>
  <w:style w:type="paragraph" w:customStyle="1" w:styleId="xl100">
    <w:name w:val="xl100"/>
    <w:basedOn w:val="Normal"/>
    <w:rsid w:val="00150112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color w:val="000000"/>
      <w:sz w:val="19"/>
      <w:szCs w:val="19"/>
      <w:lang w:val="nl-NL" w:eastAsia="nl-NL"/>
    </w:rPr>
  </w:style>
  <w:style w:type="paragraph" w:customStyle="1" w:styleId="xl101">
    <w:name w:val="xl101"/>
    <w:basedOn w:val="Normal"/>
    <w:rsid w:val="00150112"/>
    <w:pPr>
      <w:pBdr>
        <w:top w:val="single" w:sz="8" w:space="0" w:color="auto"/>
      </w:pBdr>
      <w:spacing w:before="100" w:beforeAutospacing="1" w:after="100" w:afterAutospacing="1" w:line="240" w:lineRule="auto"/>
      <w:textAlignment w:val="top"/>
    </w:pPr>
    <w:rPr>
      <w:sz w:val="20"/>
      <w:lang w:val="nl-NL" w:eastAsia="nl-NL"/>
    </w:rPr>
  </w:style>
  <w:style w:type="paragraph" w:customStyle="1" w:styleId="xl102">
    <w:name w:val="xl102"/>
    <w:basedOn w:val="Normal"/>
    <w:rsid w:val="00150112"/>
    <w:pPr>
      <w:spacing w:before="100" w:beforeAutospacing="1" w:after="100" w:afterAutospacing="1" w:line="240" w:lineRule="auto"/>
      <w:textAlignment w:val="top"/>
    </w:pPr>
    <w:rPr>
      <w:sz w:val="20"/>
      <w:lang w:val="nl-NL" w:eastAsia="nl-NL"/>
    </w:rPr>
  </w:style>
  <w:style w:type="paragraph" w:customStyle="1" w:styleId="xl103">
    <w:name w:val="xl103"/>
    <w:basedOn w:val="Normal"/>
    <w:rsid w:val="00150112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color w:val="000000"/>
      <w:sz w:val="19"/>
      <w:szCs w:val="19"/>
      <w:lang w:val="nl-NL" w:eastAsia="nl-NL"/>
    </w:rPr>
  </w:style>
  <w:style w:type="paragraph" w:customStyle="1" w:styleId="xl104">
    <w:name w:val="xl104"/>
    <w:basedOn w:val="Normal"/>
    <w:rsid w:val="00150112"/>
    <w:pPr>
      <w:spacing w:before="100" w:beforeAutospacing="1" w:after="100" w:afterAutospacing="1" w:line="240" w:lineRule="auto"/>
    </w:pPr>
    <w:rPr>
      <w:sz w:val="20"/>
      <w:lang w:val="nl-NL" w:eastAsia="nl-NL"/>
    </w:rPr>
  </w:style>
  <w:style w:type="paragraph" w:customStyle="1" w:styleId="xl105">
    <w:name w:val="xl105"/>
    <w:basedOn w:val="Normal"/>
    <w:rsid w:val="00150112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sz w:val="20"/>
      <w:lang w:val="nl-NL" w:eastAsia="nl-NL"/>
    </w:rPr>
  </w:style>
  <w:style w:type="paragraph" w:customStyle="1" w:styleId="xl106">
    <w:name w:val="xl106"/>
    <w:basedOn w:val="Normal"/>
    <w:rsid w:val="00150112"/>
    <w:pPr>
      <w:pBdr>
        <w:top w:val="single" w:sz="12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b/>
      <w:bCs/>
      <w:color w:val="000000"/>
      <w:sz w:val="19"/>
      <w:szCs w:val="19"/>
      <w:lang w:val="nl-NL" w:eastAsia="nl-NL"/>
    </w:rPr>
  </w:style>
  <w:style w:type="paragraph" w:customStyle="1" w:styleId="xl107">
    <w:name w:val="xl107"/>
    <w:basedOn w:val="Normal"/>
    <w:rsid w:val="00150112"/>
    <w:pPr>
      <w:spacing w:before="100" w:beforeAutospacing="1" w:after="100" w:afterAutospacing="1" w:line="240" w:lineRule="auto"/>
    </w:pPr>
    <w:rPr>
      <w:i/>
      <w:iCs/>
      <w:sz w:val="19"/>
      <w:szCs w:val="19"/>
      <w:lang w:val="nl-NL" w:eastAsia="nl-NL"/>
    </w:rPr>
  </w:style>
  <w:style w:type="paragraph" w:customStyle="1" w:styleId="xl108">
    <w:name w:val="xl108"/>
    <w:basedOn w:val="Normal"/>
    <w:rsid w:val="00150112"/>
    <w:pPr>
      <w:spacing w:before="100" w:beforeAutospacing="1" w:after="100" w:afterAutospacing="1" w:line="240" w:lineRule="auto"/>
    </w:pPr>
    <w:rPr>
      <w:i/>
      <w:iCs/>
      <w:sz w:val="19"/>
      <w:szCs w:val="19"/>
      <w:lang w:val="nl-NL" w:eastAsia="nl-NL"/>
    </w:rPr>
  </w:style>
  <w:style w:type="paragraph" w:customStyle="1" w:styleId="font12">
    <w:name w:val="font12"/>
    <w:basedOn w:val="Normal"/>
    <w:rsid w:val="00150112"/>
    <w:pPr>
      <w:spacing w:before="100" w:beforeAutospacing="1" w:after="100" w:afterAutospacing="1" w:line="240" w:lineRule="auto"/>
    </w:pPr>
    <w:rPr>
      <w:rFonts w:ascii="Calibri" w:hAnsi="Calibri" w:cs="Calibri"/>
      <w:color w:val="000000"/>
      <w:sz w:val="18"/>
      <w:szCs w:val="18"/>
      <w:lang w:val="nl-NL" w:eastAsia="nl-NL"/>
    </w:rPr>
  </w:style>
  <w:style w:type="paragraph" w:customStyle="1" w:styleId="font13">
    <w:name w:val="font13"/>
    <w:basedOn w:val="Normal"/>
    <w:rsid w:val="00150112"/>
    <w:pPr>
      <w:spacing w:before="100" w:beforeAutospacing="1" w:after="100" w:afterAutospacing="1" w:line="240" w:lineRule="auto"/>
    </w:pPr>
    <w:rPr>
      <w:rFonts w:ascii="Calibri" w:hAnsi="Calibri" w:cs="Calibri"/>
      <w:i/>
      <w:iCs/>
      <w:color w:val="000000"/>
      <w:sz w:val="18"/>
      <w:szCs w:val="18"/>
      <w:lang w:val="nl-NL" w:eastAsia="nl-NL"/>
    </w:rPr>
  </w:style>
  <w:style w:type="paragraph" w:styleId="Revision">
    <w:name w:val="Revision"/>
    <w:hidden/>
    <w:uiPriority w:val="99"/>
    <w:semiHidden/>
    <w:rsid w:val="00150112"/>
    <w:rPr>
      <w:sz w:val="22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50112"/>
    <w:rPr>
      <w:color w:val="605E5C"/>
      <w:shd w:val="clear" w:color="auto" w:fill="E1DFDD"/>
    </w:rPr>
  </w:style>
  <w:style w:type="paragraph" w:customStyle="1" w:styleId="xl109">
    <w:name w:val="xl109"/>
    <w:basedOn w:val="Normal"/>
    <w:rsid w:val="00A9054F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b/>
      <w:bCs/>
      <w:i/>
      <w:iCs/>
      <w:color w:val="000000"/>
      <w:sz w:val="19"/>
      <w:szCs w:val="19"/>
      <w:lang w:val="nl-NL" w:eastAsia="nl-NL"/>
    </w:rPr>
  </w:style>
  <w:style w:type="paragraph" w:customStyle="1" w:styleId="xl110">
    <w:name w:val="xl110"/>
    <w:basedOn w:val="Normal"/>
    <w:rsid w:val="00A9054F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  <w:sz w:val="19"/>
      <w:szCs w:val="19"/>
      <w:lang w:val="nl-NL" w:eastAsia="nl-NL"/>
    </w:rPr>
  </w:style>
  <w:style w:type="paragraph" w:customStyle="1" w:styleId="font14">
    <w:name w:val="font14"/>
    <w:basedOn w:val="Normal"/>
    <w:rsid w:val="00046545"/>
    <w:pPr>
      <w:spacing w:before="100" w:beforeAutospacing="1" w:after="100" w:afterAutospacing="1" w:line="240" w:lineRule="auto"/>
    </w:pPr>
    <w:rPr>
      <w:rFonts w:ascii="Calibri" w:hAnsi="Calibri" w:cs="Calibri"/>
      <w:i/>
      <w:iCs/>
      <w:color w:val="000000"/>
      <w:sz w:val="20"/>
      <w:lang w:val="nl-NL" w:eastAsia="nl-NL"/>
    </w:rPr>
  </w:style>
  <w:style w:type="paragraph" w:customStyle="1" w:styleId="xl111">
    <w:name w:val="xl111"/>
    <w:basedOn w:val="Normal"/>
    <w:rsid w:val="00850902"/>
    <w:pPr>
      <w:spacing w:before="100" w:beforeAutospacing="1" w:after="100" w:afterAutospacing="1" w:line="240" w:lineRule="auto"/>
      <w:textAlignment w:val="top"/>
    </w:pPr>
    <w:rPr>
      <w:sz w:val="19"/>
      <w:szCs w:val="19"/>
      <w:lang w:val="nl-NL" w:eastAsia="nl-NL"/>
    </w:rPr>
  </w:style>
  <w:style w:type="paragraph" w:customStyle="1" w:styleId="xl112">
    <w:name w:val="xl112"/>
    <w:basedOn w:val="Normal"/>
    <w:rsid w:val="00850902"/>
    <w:pPr>
      <w:spacing w:before="100" w:beforeAutospacing="1" w:after="100" w:afterAutospacing="1" w:line="240" w:lineRule="auto"/>
      <w:textAlignment w:val="top"/>
    </w:pPr>
    <w:rPr>
      <w:sz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CGM\COGEM%20organisatie\Word%20applicatie\Templates\Advies%20COGEM%20NL%20goede%20layout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2EF27-5A24-4A44-B32C-22FFF4BA8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Advies COGEM NL goede layout.dotx</Template>
  <TotalTime>11</TotalTime>
  <Pages>64</Pages>
  <Words>10831</Words>
  <Characters>66073</Characters>
  <Application>Microsoft Office Word</Application>
  <DocSecurity>0</DocSecurity>
  <Lines>1501</Lines>
  <Paragraphs>512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Onderwerp</vt:lpstr>
      <vt:lpstr>Onderwerp</vt:lpstr>
    </vt:vector>
  </TitlesOfParts>
  <Company>VPS Organization</Company>
  <LinksUpToDate>false</LinksUpToDate>
  <CharactersWithSpaces>76392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Onderwerp</dc:title>
  <dc:creator>Bart Erkamp</dc:creator>
  <cp:lastModifiedBy>Lisette Knaap, van der</cp:lastModifiedBy>
  <cp:revision>7</cp:revision>
  <cp:lastPrinted>2014-12-18T15:22:00Z</cp:lastPrinted>
  <dcterms:created xsi:type="dcterms:W3CDTF">2023-10-11T08:45:00Z</dcterms:created>
  <dcterms:modified xsi:type="dcterms:W3CDTF">2023-10-19T08:29:00Z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w_kenmerk">
    <vt:lpwstr/>
  </property>
  <property fmtid="{D5CDD505-2E9C-101B-9397-08002B2CF9AE}" pid="3" name="bijlagen">
    <vt:lpwstr/>
  </property>
  <property fmtid="{D5CDD505-2E9C-101B-9397-08002B2CF9AE}" pid="4" name="kix">
    <vt:lpwstr> </vt:lpwstr>
  </property>
  <property fmtid="{D5CDD505-2E9C-101B-9397-08002B2CF9AE}" pid="5" name="straat">
    <vt:lpwstr>Postbus </vt:lpwstr>
  </property>
  <property fmtid="{D5CDD505-2E9C-101B-9397-08002B2CF9AE}" pid="6" name="plaats">
    <vt:lpwstr>Den Haag</vt:lpwstr>
  </property>
  <property fmtid="{D5CDD505-2E9C-101B-9397-08002B2CF9AE}" pid="7" name="land">
    <vt:lpwstr/>
  </property>
  <property fmtid="{D5CDD505-2E9C-101B-9397-08002B2CF9AE}" pid="8" name="bedrijf">
    <vt:lpwstr>Aan de staatssecretaris van</vt:lpwstr>
  </property>
  <property fmtid="{D5CDD505-2E9C-101B-9397-08002B2CF9AE}" pid="9" name="tav">
    <vt:lpwstr>Mevrouw W.J. Mansveld</vt:lpwstr>
  </property>
  <property fmtid="{D5CDD505-2E9C-101B-9397-08002B2CF9AE}" pid="10" name="afdeling">
    <vt:lpwstr>Infrastructuur en Milieu</vt:lpwstr>
  </property>
  <property fmtid="{D5CDD505-2E9C-101B-9397-08002B2CF9AE}" pid="11" name="functie">
    <vt:lpwstr/>
  </property>
  <property fmtid="{D5CDD505-2E9C-101B-9397-08002B2CF9AE}" pid="12" name="doorkiesnummer">
    <vt:lpwstr>(030) 274 </vt:lpwstr>
  </property>
  <property fmtid="{D5CDD505-2E9C-101B-9397-08002B2CF9AE}" pid="13" name="faxnummer">
    <vt:lpwstr>(030) 274 </vt:lpwstr>
  </property>
  <property fmtid="{D5CDD505-2E9C-101B-9397-08002B2CF9AE}" pid="14" name="email">
    <vt:lpwstr/>
  </property>
  <property fmtid="{D5CDD505-2E9C-101B-9397-08002B2CF9AE}" pid="15" name="nieuw">
    <vt:lpwstr>gevuld</vt:lpwstr>
  </property>
  <property fmtid="{D5CDD505-2E9C-101B-9397-08002B2CF9AE}" pid="16" name="afsluiting">
    <vt:lpwstr>Hoogachtend,</vt:lpwstr>
  </property>
  <property fmtid="{D5CDD505-2E9C-101B-9397-08002B2CF9AE}" pid="17" name="kopieaan">
    <vt:lpwstr/>
  </property>
  <property fmtid="{D5CDD505-2E9C-101B-9397-08002B2CF9AE}" pid="18" name="huisnummer">
    <vt:lpwstr>20901</vt:lpwstr>
  </property>
  <property fmtid="{D5CDD505-2E9C-101B-9397-08002B2CF9AE}" pid="19" name="postcode">
    <vt:lpwstr>2500 EX </vt:lpwstr>
  </property>
  <property fmtid="{D5CDD505-2E9C-101B-9397-08002B2CF9AE}" pid="20" name="toevoeging">
    <vt:lpwstr/>
  </property>
  <property fmtid="{D5CDD505-2E9C-101B-9397-08002B2CF9AE}" pid="21" name="ons_kenmerk">
    <vt:lpwstr>CGM/231011-01</vt:lpwstr>
  </property>
  <property fmtid="{D5CDD505-2E9C-101B-9397-08002B2CF9AE}" pid="22" name="datum">
    <vt:lpwstr>18 december 2014</vt:lpwstr>
  </property>
  <property fmtid="{D5CDD505-2E9C-101B-9397-08002B2CF9AE}" pid="23" name="behandelaar">
    <vt:lpwstr/>
  </property>
  <property fmtid="{D5CDD505-2E9C-101B-9397-08002B2CF9AE}" pid="24" name="ondertekening">
    <vt:lpwstr>Prof. dr. ing. Sybe Schaap</vt:lpwstr>
  </property>
  <property fmtid="{D5CDD505-2E9C-101B-9397-08002B2CF9AE}" pid="25" name="functieonder">
    <vt:lpwstr>Voorzitter COGEM</vt:lpwstr>
  </property>
  <property fmtid="{D5CDD505-2E9C-101B-9397-08002B2CF9AE}" pid="26" name="onderwerp">
    <vt:lpwstr>Advies: Actualisatie van de pathogeniteitsclassificaties van een groot aantal apathogene en pathogene schimmels</vt:lpwstr>
  </property>
  <property fmtid="{D5CDD505-2E9C-101B-9397-08002B2CF9AE}" pid="27" name="aanhef">
    <vt:lpwstr>Geachte mevrouw Mansveld,</vt:lpwstr>
  </property>
</Properties>
</file>